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6BD792" w14:textId="77777777" w:rsidR="00D554A7" w:rsidRDefault="00D554A7" w:rsidP="002066A0">
      <w:pPr>
        <w:jc w:val="center"/>
        <w:rPr>
          <w:noProof/>
        </w:rPr>
      </w:pPr>
    </w:p>
    <w:p w14:paraId="1439A361" w14:textId="77777777" w:rsidR="00D554A7" w:rsidRDefault="00D554A7" w:rsidP="002066A0">
      <w:pPr>
        <w:jc w:val="center"/>
        <w:rPr>
          <w:noProof/>
        </w:rPr>
      </w:pPr>
    </w:p>
    <w:p w14:paraId="023D8194" w14:textId="77777777" w:rsidR="00D554A7" w:rsidRDefault="00D554A7" w:rsidP="002066A0">
      <w:pPr>
        <w:jc w:val="center"/>
        <w:rPr>
          <w:noProof/>
        </w:rPr>
      </w:pPr>
    </w:p>
    <w:p w14:paraId="0CA0CD3B" w14:textId="77777777" w:rsidR="00D554A7" w:rsidRDefault="00D554A7" w:rsidP="002066A0">
      <w:pPr>
        <w:jc w:val="center"/>
        <w:rPr>
          <w:noProof/>
        </w:rPr>
      </w:pPr>
    </w:p>
    <w:p w14:paraId="0FEE0856" w14:textId="77777777" w:rsidR="00D554A7" w:rsidRDefault="00D554A7" w:rsidP="002066A0">
      <w:pPr>
        <w:jc w:val="center"/>
        <w:rPr>
          <w:noProof/>
        </w:rPr>
      </w:pPr>
    </w:p>
    <w:p w14:paraId="39C282AE" w14:textId="77777777" w:rsidR="00D554A7" w:rsidRDefault="00D554A7" w:rsidP="002066A0">
      <w:pPr>
        <w:jc w:val="center"/>
        <w:rPr>
          <w:noProof/>
        </w:rPr>
      </w:pPr>
    </w:p>
    <w:p w14:paraId="761C27AF" w14:textId="77777777" w:rsidR="00D554A7" w:rsidRDefault="00D554A7" w:rsidP="002066A0">
      <w:pPr>
        <w:jc w:val="center"/>
        <w:rPr>
          <w:noProof/>
        </w:rPr>
      </w:pPr>
    </w:p>
    <w:p w14:paraId="312B5E42" w14:textId="77777777" w:rsidR="00D554A7" w:rsidRDefault="00D554A7" w:rsidP="002066A0">
      <w:pPr>
        <w:jc w:val="center"/>
        <w:rPr>
          <w:noProof/>
        </w:rPr>
      </w:pPr>
      <w:r>
        <w:rPr>
          <w:rFonts w:hint="eastAsia"/>
          <w:noProof/>
        </w:rPr>
        <w:drawing>
          <wp:inline distT="0" distB="0" distL="0" distR="0" wp14:anchorId="1EDC2DB2" wp14:editId="7FD1CC3E">
            <wp:extent cx="2819400" cy="3162300"/>
            <wp:effectExtent l="0" t="0" r="0" b="0"/>
            <wp:docPr id="5" name="그림 3" descr="로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로고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E337" w14:textId="77777777" w:rsidR="00D554A7" w:rsidRDefault="00D554A7" w:rsidP="002066A0">
      <w:pPr>
        <w:jc w:val="center"/>
        <w:rPr>
          <w:noProof/>
        </w:rPr>
      </w:pPr>
    </w:p>
    <w:p w14:paraId="13D89BA3" w14:textId="77777777" w:rsidR="00D554A7" w:rsidRDefault="00D554A7" w:rsidP="002066A0">
      <w:pPr>
        <w:jc w:val="center"/>
      </w:pPr>
    </w:p>
    <w:p w14:paraId="77D769D8" w14:textId="77777777" w:rsidR="00D554A7" w:rsidRDefault="00D554A7" w:rsidP="002066A0">
      <w:pPr>
        <w:jc w:val="center"/>
      </w:pPr>
    </w:p>
    <w:p w14:paraId="1E047510" w14:textId="77777777" w:rsidR="00D554A7" w:rsidRDefault="00D554A7" w:rsidP="002066A0">
      <w:pPr>
        <w:jc w:val="center"/>
      </w:pPr>
    </w:p>
    <w:p w14:paraId="2C0BA860" w14:textId="77777777" w:rsidR="00D554A7" w:rsidRDefault="00D554A7" w:rsidP="002066A0">
      <w:pPr>
        <w:jc w:val="center"/>
      </w:pPr>
    </w:p>
    <w:p w14:paraId="5647423E" w14:textId="77777777" w:rsidR="00D554A7" w:rsidRDefault="00D554A7" w:rsidP="002066A0">
      <w:pPr>
        <w:jc w:val="center"/>
      </w:pPr>
    </w:p>
    <w:p w14:paraId="06C5166D" w14:textId="77777777" w:rsidR="00D554A7" w:rsidRDefault="00D554A7" w:rsidP="002066A0">
      <w:pPr>
        <w:jc w:val="center"/>
      </w:pPr>
    </w:p>
    <w:p w14:paraId="51F9F52A" w14:textId="77777777" w:rsidR="00D554A7" w:rsidRDefault="00D554A7" w:rsidP="002066A0">
      <w:pPr>
        <w:jc w:val="center"/>
      </w:pPr>
    </w:p>
    <w:p w14:paraId="7D3F347B" w14:textId="77777777" w:rsidR="00D554A7" w:rsidRDefault="00D554A7" w:rsidP="002066A0">
      <w:pPr>
        <w:jc w:val="center"/>
      </w:pPr>
    </w:p>
    <w:p w14:paraId="7CCD45EC" w14:textId="77777777" w:rsidR="00D554A7" w:rsidRDefault="00D554A7" w:rsidP="002066A0">
      <w:pPr>
        <w:jc w:val="center"/>
      </w:pPr>
    </w:p>
    <w:p w14:paraId="6A0056A8" w14:textId="77777777" w:rsidR="00D554A7" w:rsidRPr="000C1BC4" w:rsidRDefault="00D554A7" w:rsidP="00D554A7">
      <w:pPr>
        <w:pStyle w:val="affff7"/>
      </w:pPr>
      <w:r>
        <w:rPr>
          <w:noProof/>
        </w:rPr>
        <w:pict w14:anchorId="2E957646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72" type="#_x0000_t202" style="position:absolute;left:0;text-align:left;margin-left:3.4pt;margin-top:46.9pt;width:461.1pt;height:42.2pt;z-index:251660800;visibility:visible;mso-wrap-style:square;mso-width-percent:0;mso-height-percent:0;mso-wrap-distance-left:9pt;mso-wrap-distance-top:0;mso-wrap-distance-right:9pt;mso-wrap-distance-bottom:21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" fillcolor="#404040 [2429]" stroked="f">
            <v:textbox style="mso-next-textbox:#Text Box 2">
              <w:txbxContent>
                <w:p w14:paraId="4C868370" w14:textId="77777777" w:rsidR="00D554A7" w:rsidRPr="0058773D" w:rsidRDefault="00D554A7" w:rsidP="00D554A7">
                  <w:pPr>
                    <w:jc w:val="center"/>
                    <w:rPr>
                      <w:rFonts w:ascii="Tahoma" w:hAnsi="Tahoma" w:cs="Tahoma"/>
                      <w:b/>
                      <w:color w:val="FFFFFF"/>
                      <w:sz w:val="48"/>
                      <w:szCs w:val="48"/>
                    </w:rPr>
                  </w:pPr>
                  <w:r>
                    <w:rPr>
                      <w:rFonts w:ascii="Tahoma" w:hAnsi="Tahoma" w:cs="Tahoma" w:hint="eastAsia"/>
                      <w:b/>
                      <w:color w:val="FFFFFF"/>
                      <w:sz w:val="48"/>
                      <w:szCs w:val="48"/>
                    </w:rPr>
                    <w:t>생산</w:t>
                  </w:r>
                  <w:r>
                    <w:rPr>
                      <w:rFonts w:ascii="Tahoma" w:hAnsi="Tahoma" w:cs="Tahoma" w:hint="eastAsia"/>
                      <w:b/>
                      <w:color w:val="FFFFFF"/>
                      <w:sz w:val="48"/>
                      <w:szCs w:val="48"/>
                    </w:rPr>
                    <w:t>.</w:t>
                  </w:r>
                  <w:r>
                    <w:rPr>
                      <w:rFonts w:ascii="Tahoma" w:hAnsi="Tahoma" w:cs="Tahoma"/>
                      <w:b/>
                      <w:color w:val="FFFFFF"/>
                      <w:sz w:val="48"/>
                      <w:szCs w:val="48"/>
                    </w:rPr>
                    <w:t xml:space="preserve"> </w:t>
                  </w:r>
                  <w:r>
                    <w:rPr>
                      <w:rFonts w:ascii="Tahoma" w:hAnsi="Tahoma" w:cs="Tahoma" w:hint="eastAsia"/>
                      <w:b/>
                      <w:color w:val="FFFFFF"/>
                      <w:sz w:val="48"/>
                      <w:szCs w:val="48"/>
                    </w:rPr>
                    <w:t>포장</w:t>
                  </w:r>
                  <w:r>
                    <w:rPr>
                      <w:rFonts w:ascii="Tahoma" w:hAnsi="Tahoma" w:cs="Tahoma" w:hint="eastAsia"/>
                      <w:b/>
                      <w:color w:val="FFFFFF"/>
                      <w:sz w:val="48"/>
                      <w:szCs w:val="48"/>
                    </w:rPr>
                    <w:t>.</w:t>
                  </w:r>
                  <w:r>
                    <w:rPr>
                      <w:rFonts w:ascii="Tahoma" w:hAnsi="Tahoma" w:cs="Tahoma"/>
                      <w:b/>
                      <w:color w:val="FFFFFF"/>
                      <w:sz w:val="48"/>
                      <w:szCs w:val="48"/>
                    </w:rPr>
                    <w:t xml:space="preserve"> </w:t>
                  </w:r>
                  <w:r>
                    <w:rPr>
                      <w:rFonts w:ascii="Tahoma" w:hAnsi="Tahoma" w:cs="Tahoma" w:hint="eastAsia"/>
                      <w:b/>
                      <w:color w:val="FFFFFF"/>
                      <w:sz w:val="48"/>
                      <w:szCs w:val="48"/>
                    </w:rPr>
                    <w:t>배포</w:t>
                  </w:r>
                  <w:r>
                    <w:rPr>
                      <w:rFonts w:ascii="Tahoma" w:hAnsi="Tahoma" w:cs="Tahoma" w:hint="eastAsia"/>
                      <w:b/>
                      <w:color w:val="FFFFFF"/>
                      <w:sz w:val="48"/>
                      <w:szCs w:val="48"/>
                    </w:rPr>
                    <w:t xml:space="preserve"> </w:t>
                  </w:r>
                  <w:r>
                    <w:rPr>
                      <w:rFonts w:ascii="Tahoma" w:hAnsi="Tahoma" w:cs="Tahoma" w:hint="eastAsia"/>
                      <w:b/>
                      <w:color w:val="FFFFFF"/>
                      <w:sz w:val="48"/>
                      <w:szCs w:val="48"/>
                    </w:rPr>
                    <w:t>절차</w:t>
                  </w:r>
                </w:p>
              </w:txbxContent>
            </v:textbox>
            <w10:wrap type="topAndBottom"/>
          </v:shape>
        </w:pict>
      </w:r>
      <w:r>
        <w:rPr>
          <w:rFonts w:ascii="Tahoma" w:hAnsi="Tahoma" w:cs="Tahoma" w:hint="eastAsia"/>
          <w:i w:val="0"/>
        </w:rPr>
        <w:t xml:space="preserve">WCMS </w:t>
      </w:r>
      <w:r>
        <w:rPr>
          <w:rFonts w:ascii="Tahoma" w:hAnsi="Tahoma" w:cs="Tahoma"/>
          <w:i w:val="0"/>
        </w:rPr>
        <w:t>3</w:t>
      </w:r>
      <w:r>
        <w:rPr>
          <w:rFonts w:ascii="Tahoma" w:hAnsi="Tahoma" w:cs="Tahoma" w:hint="eastAsia"/>
          <w:i w:val="0"/>
        </w:rPr>
        <w:t>.0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51"/>
      </w:tblGrid>
      <w:tr w:rsidR="00FE4898" w:rsidRPr="009034E5" w14:paraId="4607B29B" w14:textId="77777777" w:rsidTr="00407665">
        <w:trPr>
          <w:trHeight w:val="1034"/>
          <w:jc w:val="center"/>
        </w:trPr>
        <w:tc>
          <w:tcPr>
            <w:tcW w:w="9351" w:type="dxa"/>
            <w:vAlign w:val="center"/>
          </w:tcPr>
          <w:p w14:paraId="2A0968D6" w14:textId="77777777" w:rsidR="00FE4898" w:rsidRPr="00847009" w:rsidRDefault="00407665" w:rsidP="0040766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본 소프트웨어 제품은 GS인증제도에 따라 인증기관의 시험/평가를 거쳐 GS인증서를 취득하였습니다. 평가제품의 시험결과(GS인증시 수령한 시험성적서)를</w:t>
            </w:r>
            <w:r w:rsidR="00FE4898" w:rsidRPr="00847009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18"/>
              </w:rPr>
              <w:t>필요시 고객에게 제시할 수 있습니다.</w:t>
            </w:r>
          </w:p>
        </w:tc>
      </w:tr>
    </w:tbl>
    <w:p w14:paraId="305BCE7C" w14:textId="77777777" w:rsidR="00062118" w:rsidRPr="00FE4898" w:rsidRDefault="00062118" w:rsidP="008D6F16"/>
    <w:p w14:paraId="4D0D2D48" w14:textId="77777777" w:rsidR="00370E44" w:rsidRDefault="00370E44" w:rsidP="00407665">
      <w:pPr>
        <w:jc w:val="left"/>
      </w:pPr>
      <w:r>
        <w:rPr>
          <w:rFonts w:hint="eastAsia"/>
        </w:rPr>
        <w:t>문</w:t>
      </w:r>
      <w:r w:rsidR="00A569AF">
        <w:rPr>
          <w:rFonts w:hint="eastAsia"/>
        </w:rPr>
        <w:t xml:space="preserve"> </w:t>
      </w:r>
      <w:r>
        <w:rPr>
          <w:rFonts w:hint="eastAsia"/>
        </w:rPr>
        <w:t>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호</w:t>
      </w:r>
      <w:r>
        <w:rPr>
          <w:rFonts w:hint="eastAsia"/>
        </w:rPr>
        <w:t xml:space="preserve"> :</w:t>
      </w:r>
      <w:r>
        <w:rPr>
          <w:rFonts w:hint="eastAsia"/>
        </w:rPr>
        <w:tab/>
      </w:r>
      <w:r w:rsidR="00731C9F">
        <w:rPr>
          <w:rFonts w:hint="eastAsia"/>
        </w:rPr>
        <w:t>DM</w:t>
      </w:r>
      <w:r w:rsidR="00A569AF">
        <w:rPr>
          <w:rFonts w:hint="eastAsia"/>
        </w:rPr>
        <w:t>-</w:t>
      </w:r>
      <w:r w:rsidR="00675605">
        <w:rPr>
          <w:rFonts w:hint="eastAsia"/>
        </w:rPr>
        <w:t>200</w:t>
      </w:r>
      <w:r w:rsidR="00C405D6">
        <w:rPr>
          <w:rFonts w:hint="eastAsia"/>
        </w:rPr>
        <w:t>-03</w:t>
      </w:r>
    </w:p>
    <w:p w14:paraId="0D8F12E1" w14:textId="77777777" w:rsidR="00407665" w:rsidRDefault="00407665" w:rsidP="00407665">
      <w:pPr>
        <w:jc w:val="left"/>
      </w:pPr>
      <w:r>
        <w:rPr>
          <w:rFonts w:hint="eastAsia"/>
        </w:rPr>
        <w:t>제품</w:t>
      </w:r>
      <w:r>
        <w:rPr>
          <w:rFonts w:hint="eastAsia"/>
        </w:rPr>
        <w:t xml:space="preserve"> </w:t>
      </w:r>
      <w:r>
        <w:rPr>
          <w:rFonts w:hint="eastAsia"/>
        </w:rPr>
        <w:t>출시일</w:t>
      </w:r>
      <w:r w:rsidR="002170E0">
        <w:rPr>
          <w:rFonts w:hint="eastAsia"/>
        </w:rPr>
        <w:t xml:space="preserve"> </w:t>
      </w:r>
      <w:r>
        <w:rPr>
          <w:rFonts w:hint="eastAsia"/>
        </w:rPr>
        <w:t>:</w:t>
      </w:r>
      <w:r>
        <w:rPr>
          <w:rFonts w:hint="eastAsia"/>
        </w:rPr>
        <w:tab/>
        <w:t>201</w:t>
      </w:r>
      <w:r w:rsidR="00D554A7">
        <w:t>6</w:t>
      </w:r>
      <w:r>
        <w:rPr>
          <w:rFonts w:hint="eastAsia"/>
        </w:rPr>
        <w:t>년</w:t>
      </w:r>
      <w:r>
        <w:rPr>
          <w:rFonts w:hint="eastAsia"/>
        </w:rPr>
        <w:t xml:space="preserve"> 01</w:t>
      </w:r>
      <w:r>
        <w:rPr>
          <w:rFonts w:hint="eastAsia"/>
        </w:rPr>
        <w:t>월</w:t>
      </w:r>
      <w:r>
        <w:rPr>
          <w:rFonts w:hint="eastAsia"/>
        </w:rPr>
        <w:t xml:space="preserve"> 01</w:t>
      </w:r>
      <w:r>
        <w:rPr>
          <w:rFonts w:hint="eastAsia"/>
        </w:rPr>
        <w:t>일</w:t>
      </w:r>
    </w:p>
    <w:p w14:paraId="44D3EE8C" w14:textId="77777777" w:rsidR="00407665" w:rsidRDefault="00F149E4" w:rsidP="00407665">
      <w:pPr>
        <w:jc w:val="left"/>
      </w:pPr>
      <w:r>
        <w:rPr>
          <w:rFonts w:hint="eastAsia"/>
        </w:rPr>
        <w:t>개</w:t>
      </w:r>
      <w:r w:rsidR="00407665">
        <w:rPr>
          <w:rFonts w:hint="eastAsia"/>
        </w:rPr>
        <w:t xml:space="preserve"> </w:t>
      </w:r>
      <w:r>
        <w:rPr>
          <w:rFonts w:hint="eastAsia"/>
        </w:rPr>
        <w:t>정</w:t>
      </w:r>
      <w:r w:rsidR="00407665">
        <w:rPr>
          <w:rFonts w:hint="eastAsia"/>
        </w:rPr>
        <w:t xml:space="preserve"> </w:t>
      </w:r>
      <w:r>
        <w:rPr>
          <w:rFonts w:hint="eastAsia"/>
        </w:rPr>
        <w:t>일</w:t>
      </w:r>
      <w:r w:rsidR="00407665">
        <w:rPr>
          <w:rFonts w:hint="eastAsia"/>
        </w:rPr>
        <w:t xml:space="preserve"> </w:t>
      </w:r>
      <w:r>
        <w:rPr>
          <w:rFonts w:hint="eastAsia"/>
        </w:rPr>
        <w:t>자</w:t>
      </w:r>
      <w:r w:rsidR="002170E0">
        <w:rPr>
          <w:rFonts w:hint="eastAsia"/>
        </w:rPr>
        <w:t xml:space="preserve"> </w:t>
      </w:r>
      <w:r>
        <w:rPr>
          <w:rFonts w:hint="eastAsia"/>
        </w:rPr>
        <w:t>:</w:t>
      </w:r>
      <w:r w:rsidR="00407665">
        <w:rPr>
          <w:rFonts w:hint="eastAsia"/>
        </w:rPr>
        <w:tab/>
      </w:r>
      <w:r w:rsidR="00D554A7">
        <w:rPr>
          <w:rFonts w:hint="eastAsia"/>
        </w:rPr>
        <w:t>2016</w:t>
      </w:r>
      <w:r>
        <w:rPr>
          <w:rFonts w:hint="eastAsia"/>
        </w:rPr>
        <w:t>년</w:t>
      </w:r>
      <w:r w:rsidR="00D554A7">
        <w:rPr>
          <w:rFonts w:hint="eastAsia"/>
        </w:rPr>
        <w:t xml:space="preserve"> 06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 w:rsidR="00D554A7">
        <w:t>0</w:t>
      </w:r>
      <w:r>
        <w:rPr>
          <w:rFonts w:hint="eastAsia"/>
        </w:rPr>
        <w:t>6</w:t>
      </w:r>
      <w:r>
        <w:rPr>
          <w:rFonts w:hint="eastAsia"/>
        </w:rPr>
        <w:t>일</w:t>
      </w:r>
    </w:p>
    <w:p w14:paraId="11733C2A" w14:textId="77777777" w:rsidR="00062118" w:rsidRPr="00F149E4" w:rsidRDefault="00407665" w:rsidP="00407665">
      <w:pPr>
        <w:jc w:val="left"/>
        <w:sectPr w:rsidR="00062118" w:rsidRPr="00F149E4" w:rsidSect="00DB6B2E">
          <w:footerReference w:type="even" r:id="rId9"/>
          <w:footerReference w:type="default" r:id="rId10"/>
          <w:footerReference w:type="first" r:id="rId11"/>
          <w:type w:val="oddPage"/>
          <w:pgSz w:w="11906" w:h="16838" w:code="9"/>
          <w:pgMar w:top="851" w:right="851" w:bottom="1361" w:left="851" w:header="1134" w:footer="737" w:gutter="851"/>
          <w:cols w:space="425"/>
          <w:titlePg/>
          <w:docGrid w:linePitch="360"/>
        </w:sectPr>
      </w:pP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증</w:t>
      </w:r>
      <w:r>
        <w:rPr>
          <w:rFonts w:hint="eastAsia"/>
        </w:rPr>
        <w:t xml:space="preserve"> </w:t>
      </w:r>
      <w:r>
        <w:rPr>
          <w:rFonts w:hint="eastAsia"/>
        </w:rPr>
        <w:t>기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 w:rsidR="002170E0">
        <w:rPr>
          <w:rFonts w:hint="eastAsia"/>
        </w:rPr>
        <w:t xml:space="preserve"> 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한국산업기술시험원</w:t>
      </w:r>
      <w:r w:rsidR="00F149E4">
        <w:rPr>
          <w:rFonts w:hint="eastAsia"/>
        </w:rPr>
        <w:br/>
      </w:r>
    </w:p>
    <w:tbl>
      <w:tblPr>
        <w:tblW w:w="5000" w:type="pct"/>
        <w:tblBorders>
          <w:top w:val="single" w:sz="2" w:space="0" w:color="616467"/>
          <w:bottom w:val="single" w:sz="2" w:space="0" w:color="616467"/>
        </w:tblBorders>
        <w:tblLayout w:type="fixed"/>
        <w:tblCellMar>
          <w:top w:w="57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3"/>
      </w:tblGrid>
      <w:tr w:rsidR="007629ED" w14:paraId="357DC1C3" w14:textId="77777777" w:rsidTr="00F82014">
        <w:trPr>
          <w:trHeight w:val="3124"/>
        </w:trPr>
        <w:tc>
          <w:tcPr>
            <w:tcW w:w="9353" w:type="dxa"/>
            <w:tcMar>
              <w:top w:w="0" w:type="dxa"/>
            </w:tcMar>
          </w:tcPr>
          <w:p w14:paraId="0CD7DFCB" w14:textId="77777777" w:rsidR="007629ED" w:rsidRPr="00000AA8" w:rsidRDefault="007629ED" w:rsidP="00F20299">
            <w:pPr>
              <w:pStyle w:val="nCvrTitled2"/>
              <w:tabs>
                <w:tab w:val="left" w:pos="4200"/>
              </w:tabs>
            </w:pPr>
            <w:r w:rsidRPr="00000AA8">
              <w:lastRenderedPageBreak/>
              <w:t>저작권</w:t>
            </w:r>
            <w:r w:rsidR="00F20299">
              <w:tab/>
            </w:r>
          </w:p>
          <w:p w14:paraId="50B11BA1" w14:textId="77777777" w:rsidR="007629ED" w:rsidRPr="00D76B60" w:rsidRDefault="007629ED" w:rsidP="0030468C"/>
        </w:tc>
      </w:tr>
    </w:tbl>
    <w:p w14:paraId="347F1A40" w14:textId="77777777" w:rsidR="00735517" w:rsidRDefault="00735517"/>
    <w:p w14:paraId="0B1EDCE0" w14:textId="77777777" w:rsidR="00735517" w:rsidRPr="00847009" w:rsidRDefault="00735517" w:rsidP="00425096">
      <w:pPr>
        <w:pStyle w:val="nCvrNormal"/>
        <w:rPr>
          <w:rFonts w:asciiTheme="minorHAnsi" w:eastAsiaTheme="minorHAnsi" w:hAnsiTheme="minorHAnsi"/>
        </w:rPr>
      </w:pPr>
      <w:bookmarkStart w:id="0" w:name="_Toc275459225"/>
      <w:bookmarkStart w:id="1" w:name="_Toc275459304"/>
      <w:bookmarkStart w:id="2" w:name="_Toc275966817"/>
      <w:bookmarkStart w:id="3" w:name="_Toc275977795"/>
      <w:bookmarkStart w:id="4" w:name="_Toc276050490"/>
      <w:r w:rsidRPr="00847009">
        <w:rPr>
          <w:rFonts w:asciiTheme="minorHAnsi" w:eastAsiaTheme="minorHAnsi" w:hAnsiTheme="minorHAnsi"/>
        </w:rPr>
        <w:t xml:space="preserve">Copyright </w:t>
      </w:r>
      <w:r w:rsidRPr="00847009">
        <w:rPr>
          <w:rFonts w:asciiTheme="minorHAnsi" w:eastAsiaTheme="minorHAnsi" w:hAnsiTheme="minorHAnsi" w:hint="eastAsia"/>
        </w:rPr>
        <w:t xml:space="preserve">© </w:t>
      </w:r>
      <w:r w:rsidR="002863EF" w:rsidRPr="00847009">
        <w:rPr>
          <w:rFonts w:asciiTheme="minorHAnsi" w:eastAsiaTheme="minorHAnsi" w:hAnsiTheme="minorHAnsi"/>
        </w:rPr>
        <w:t>20</w:t>
      </w:r>
      <w:r w:rsidR="002863EF" w:rsidRPr="00847009">
        <w:rPr>
          <w:rFonts w:asciiTheme="minorHAnsi" w:eastAsiaTheme="minorHAnsi" w:hAnsiTheme="minorHAnsi" w:hint="eastAsia"/>
        </w:rPr>
        <w:t>1</w:t>
      </w:r>
      <w:r w:rsidR="00D554A7">
        <w:rPr>
          <w:rFonts w:asciiTheme="minorHAnsi" w:eastAsiaTheme="minorHAnsi" w:hAnsiTheme="minorHAnsi"/>
        </w:rPr>
        <w:t>6</w:t>
      </w:r>
      <w:r w:rsidR="002863EF" w:rsidRPr="00847009">
        <w:rPr>
          <w:rFonts w:asciiTheme="minorHAnsi" w:eastAsiaTheme="minorHAnsi" w:hAnsiTheme="minorHAnsi"/>
        </w:rPr>
        <w:t xml:space="preserve"> </w:t>
      </w:r>
      <w:r w:rsidR="00847009" w:rsidRPr="00847009">
        <w:rPr>
          <w:rFonts w:asciiTheme="minorHAnsi" w:eastAsiaTheme="minorHAnsi" w:hAnsiTheme="minorHAnsi" w:hint="eastAsia"/>
        </w:rPr>
        <w:t>10억홈피</w:t>
      </w:r>
      <w:r w:rsidRPr="00847009">
        <w:rPr>
          <w:rFonts w:asciiTheme="minorHAnsi" w:eastAsiaTheme="minorHAnsi" w:hAnsiTheme="minorHAnsi"/>
        </w:rPr>
        <w:t xml:space="preserve"> Corp. All Rights Reserved.</w:t>
      </w:r>
      <w:bookmarkEnd w:id="0"/>
      <w:bookmarkEnd w:id="1"/>
      <w:bookmarkEnd w:id="2"/>
      <w:bookmarkEnd w:id="3"/>
      <w:bookmarkEnd w:id="4"/>
    </w:p>
    <w:p w14:paraId="3A0C25C3" w14:textId="77777777" w:rsidR="00735517" w:rsidRPr="00E7545A" w:rsidRDefault="00735517" w:rsidP="00E7545A">
      <w:pPr>
        <w:pStyle w:val="nCvrNormal"/>
      </w:pPr>
    </w:p>
    <w:p w14:paraId="7F118001" w14:textId="77777777" w:rsidR="00735517" w:rsidRPr="00E7545A" w:rsidRDefault="00407665" w:rsidP="00407665">
      <w:pPr>
        <w:pStyle w:val="nCvrNormal"/>
        <w:jc w:val="both"/>
      </w:pPr>
      <w:r w:rsidRPr="00847009">
        <w:rPr>
          <w:rFonts w:asciiTheme="minorHAnsi" w:eastAsiaTheme="minorHAnsi" w:hAnsiTheme="minorHAnsi" w:hint="eastAsia"/>
        </w:rPr>
        <w:t>이 문서는 ㈜10억홈피 이하 "회사"의 지적 재산이므로 어떠한 경우에도 회사의 공식적인 허가 없이 이 문서의 일부 또는 전체를 복제, 전송, 배포하거나 변경하여 사용할 수 없습니다. 이 문서는</w:t>
      </w:r>
      <w:r w:rsidR="008278C9">
        <w:rPr>
          <w:rFonts w:asciiTheme="minorHAnsi" w:eastAsiaTheme="minorHAnsi" w:hAnsiTheme="minorHAnsi" w:hint="eastAsia"/>
        </w:rPr>
        <w:t xml:space="preserve"> </w:t>
      </w:r>
      <w:r w:rsidRPr="00847009">
        <w:rPr>
          <w:rFonts w:asciiTheme="minorHAnsi" w:eastAsiaTheme="minorHAnsi" w:hAnsiTheme="minorHAnsi" w:hint="eastAsia"/>
        </w:rPr>
        <w:t xml:space="preserve">회사의 </w:t>
      </w:r>
      <w:r w:rsidR="00AA3AE6">
        <w:rPr>
          <w:rFonts w:asciiTheme="minorHAnsi" w:eastAsiaTheme="minorHAnsi" w:hAnsiTheme="minorHAnsi" w:hint="eastAsia"/>
        </w:rPr>
        <w:t>WCMS 2.0 구매하고자 하는 고객이나 구매 고객에 한하여 배포됩니다</w:t>
      </w:r>
      <w:r w:rsidRPr="00847009">
        <w:rPr>
          <w:rFonts w:asciiTheme="minorHAnsi" w:eastAsiaTheme="minorHAnsi" w:hAnsiTheme="minorHAnsi" w:hint="eastAsia"/>
        </w:rPr>
        <w:t>. 단, 인증기관의 요청에 따라 복제나 재활용이 불가능한 형태의 파일(PDF)로 사본을 제공할 수 있습니다</w:t>
      </w:r>
      <w:r w:rsidR="00735517" w:rsidRPr="00E7545A">
        <w:rPr>
          <w:rFonts w:hint="eastAsia"/>
        </w:rPr>
        <w:t>.</w:t>
      </w:r>
    </w:p>
    <w:p w14:paraId="5D68A238" w14:textId="77777777" w:rsidR="00735517" w:rsidRPr="00E7545A" w:rsidRDefault="00735517" w:rsidP="00E7545A">
      <w:pPr>
        <w:pStyle w:val="nCvrNormal"/>
      </w:pPr>
    </w:p>
    <w:p w14:paraId="122421ED" w14:textId="77777777" w:rsidR="00735517" w:rsidRPr="00E7545A" w:rsidRDefault="00735517" w:rsidP="00425096">
      <w:pPr>
        <w:pStyle w:val="nCvrNormal"/>
      </w:pPr>
      <w:bookmarkStart w:id="5" w:name="_Toc275459226"/>
      <w:bookmarkStart w:id="6" w:name="_Toc275459305"/>
      <w:bookmarkStart w:id="7" w:name="_Toc275966818"/>
      <w:bookmarkStart w:id="8" w:name="_Toc275977796"/>
      <w:bookmarkStart w:id="9" w:name="_Toc276050491"/>
      <w:r w:rsidRPr="00E7545A">
        <w:rPr>
          <w:rFonts w:hint="eastAsia"/>
        </w:rPr>
        <w:t>㈜</w:t>
      </w:r>
      <w:r w:rsidR="00847009">
        <w:rPr>
          <w:rFonts w:hint="eastAsia"/>
        </w:rPr>
        <w:t>10억홈피</w:t>
      </w:r>
      <w:r w:rsidRPr="00E7545A">
        <w:rPr>
          <w:rFonts w:hint="eastAsia"/>
        </w:rPr>
        <w:t>는 이 문서의 내용을 예고 없이 변경할 수 있습니다.</w:t>
      </w:r>
      <w:bookmarkEnd w:id="5"/>
      <w:bookmarkEnd w:id="6"/>
      <w:bookmarkEnd w:id="7"/>
      <w:bookmarkEnd w:id="8"/>
      <w:bookmarkEnd w:id="9"/>
    </w:p>
    <w:p w14:paraId="0F3643F0" w14:textId="77777777" w:rsidR="00735517" w:rsidRPr="00847009" w:rsidRDefault="00735517" w:rsidP="00246BE8">
      <w:pPr>
        <w:pStyle w:val="nCvrNormal"/>
      </w:pPr>
    </w:p>
    <w:p w14:paraId="2FD90290" w14:textId="77777777" w:rsidR="00670EDA" w:rsidRDefault="00670EDA" w:rsidP="00000AA8"/>
    <w:p w14:paraId="334426E1" w14:textId="77777777" w:rsidR="00BB68D1" w:rsidRDefault="00BB68D1" w:rsidP="00000AA8"/>
    <w:p w14:paraId="5894540A" w14:textId="77777777" w:rsidR="00BB68D1" w:rsidRDefault="00BB68D1" w:rsidP="00000AA8"/>
    <w:p w14:paraId="4D68D65A" w14:textId="77777777" w:rsidR="00BB68D1" w:rsidRDefault="00BB68D1" w:rsidP="00000AA8"/>
    <w:p w14:paraId="49F428EA" w14:textId="77777777" w:rsidR="00BB68D1" w:rsidRDefault="00BB68D1" w:rsidP="00000AA8"/>
    <w:p w14:paraId="36D27A44" w14:textId="77777777" w:rsidR="00BB68D1" w:rsidRDefault="00BB68D1" w:rsidP="00000AA8"/>
    <w:p w14:paraId="43A953B3" w14:textId="77777777" w:rsidR="00BB68D1" w:rsidRDefault="00BB68D1" w:rsidP="00000AA8"/>
    <w:p w14:paraId="51FCE16D" w14:textId="77777777" w:rsidR="00BB68D1" w:rsidRDefault="00BB68D1" w:rsidP="00000AA8"/>
    <w:p w14:paraId="6D6105E9" w14:textId="77777777" w:rsidR="002170E0" w:rsidRDefault="00D554A7" w:rsidP="00BB68D1">
      <w:pPr>
        <w:jc w:val="center"/>
      </w:pPr>
      <w:r>
        <w:rPr>
          <w:noProof/>
        </w:rPr>
        <w:drawing>
          <wp:inline distT="0" distB="0" distL="0" distR="0" wp14:anchorId="36E73485" wp14:editId="5ED6AB08">
            <wp:extent cx="2514600" cy="25146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i_r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CAA64" w14:textId="77777777" w:rsidR="002170E0" w:rsidRDefault="002170E0" w:rsidP="00000AA8"/>
    <w:p w14:paraId="529183C9" w14:textId="77777777" w:rsidR="002170E0" w:rsidRDefault="002170E0" w:rsidP="00000AA8"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공급</w:t>
      </w:r>
      <w:r>
        <w:rPr>
          <w:rFonts w:hint="eastAsia"/>
        </w:rPr>
        <w:t xml:space="preserve"> </w:t>
      </w:r>
      <w:r>
        <w:rPr>
          <w:rFonts w:hint="eastAsia"/>
        </w:rPr>
        <w:t>회사</w:t>
      </w:r>
      <w:r>
        <w:rPr>
          <w:rFonts w:hint="eastAsia"/>
        </w:rPr>
        <w:t xml:space="preserve"> :  (</w:t>
      </w:r>
      <w:r>
        <w:rPr>
          <w:rFonts w:hint="eastAsia"/>
        </w:rPr>
        <w:t>주</w:t>
      </w:r>
      <w:r>
        <w:rPr>
          <w:rFonts w:hint="eastAsia"/>
        </w:rPr>
        <w:t>)10</w:t>
      </w:r>
      <w:r>
        <w:rPr>
          <w:rFonts w:hint="eastAsia"/>
        </w:rPr>
        <w:t>억홈피</w:t>
      </w:r>
    </w:p>
    <w:p w14:paraId="33799E78" w14:textId="77777777" w:rsidR="002170E0" w:rsidRDefault="002170E0" w:rsidP="00000AA8"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소</w:t>
      </w:r>
      <w:r>
        <w:rPr>
          <w:rFonts w:hint="eastAsia"/>
        </w:rPr>
        <w:tab/>
      </w:r>
      <w:r>
        <w:rPr>
          <w:rFonts w:hint="eastAsia"/>
        </w:rPr>
        <w:tab/>
        <w:t xml:space="preserve">  :  </w:t>
      </w:r>
      <w:r>
        <w:rPr>
          <w:rFonts w:hint="eastAsia"/>
        </w:rPr>
        <w:t>광주광역시</w:t>
      </w:r>
      <w:r>
        <w:rPr>
          <w:rFonts w:hint="eastAsia"/>
        </w:rPr>
        <w:t xml:space="preserve"> </w:t>
      </w:r>
      <w:r>
        <w:rPr>
          <w:rFonts w:hint="eastAsia"/>
        </w:rPr>
        <w:t>북구</w:t>
      </w:r>
      <w:r>
        <w:rPr>
          <w:rFonts w:hint="eastAsia"/>
        </w:rPr>
        <w:t xml:space="preserve"> </w:t>
      </w:r>
      <w:r>
        <w:rPr>
          <w:rFonts w:hint="eastAsia"/>
        </w:rPr>
        <w:t>첨단</w:t>
      </w:r>
      <w:r>
        <w:rPr>
          <w:rFonts w:hint="eastAsia"/>
        </w:rPr>
        <w:t xml:space="preserve"> </w:t>
      </w:r>
      <w:r>
        <w:rPr>
          <w:rFonts w:hint="eastAsia"/>
        </w:rPr>
        <w:t>과기로</w:t>
      </w:r>
      <w:r>
        <w:rPr>
          <w:rFonts w:hint="eastAsia"/>
        </w:rPr>
        <w:t xml:space="preserve"> 176</w:t>
      </w:r>
      <w:r>
        <w:rPr>
          <w:rFonts w:hint="eastAsia"/>
        </w:rPr>
        <w:t>번길</w:t>
      </w:r>
      <w:r>
        <w:rPr>
          <w:rFonts w:hint="eastAsia"/>
        </w:rPr>
        <w:t xml:space="preserve"> 27 (</w:t>
      </w:r>
      <w:r>
        <w:rPr>
          <w:rFonts w:hint="eastAsia"/>
        </w:rPr>
        <w:t>오룡동</w:t>
      </w:r>
      <w:r>
        <w:rPr>
          <w:rFonts w:hint="eastAsia"/>
        </w:rPr>
        <w:t xml:space="preserve">) </w:t>
      </w:r>
      <w:r>
        <w:rPr>
          <w:rFonts w:hint="eastAsia"/>
        </w:rPr>
        <w:t>광주디자인센터</w:t>
      </w:r>
      <w:r>
        <w:rPr>
          <w:rFonts w:hint="eastAsia"/>
        </w:rPr>
        <w:t xml:space="preserve"> </w:t>
      </w:r>
      <w:r w:rsidR="00D554A7">
        <w:t>1</w:t>
      </w:r>
      <w:r>
        <w:rPr>
          <w:rFonts w:hint="eastAsia"/>
        </w:rPr>
        <w:t>층</w:t>
      </w:r>
      <w:r w:rsidR="00D554A7">
        <w:rPr>
          <w:rFonts w:hint="eastAsia"/>
        </w:rPr>
        <w:t xml:space="preserve"> 103</w:t>
      </w:r>
      <w:r>
        <w:rPr>
          <w:rFonts w:hint="eastAsia"/>
        </w:rPr>
        <w:t>호</w:t>
      </w:r>
    </w:p>
    <w:p w14:paraId="5BC14360" w14:textId="77777777" w:rsidR="00BB68D1" w:rsidRDefault="00BB68D1" w:rsidP="00000AA8">
      <w:r>
        <w:rPr>
          <w:rFonts w:hint="eastAsia"/>
        </w:rPr>
        <w:t>TEL</w:t>
      </w:r>
      <w:r>
        <w:rPr>
          <w:rFonts w:hint="eastAsia"/>
        </w:rPr>
        <w:tab/>
      </w:r>
      <w:r>
        <w:rPr>
          <w:rFonts w:hint="eastAsia"/>
        </w:rPr>
        <w:tab/>
        <w:t xml:space="preserve">  :  062 - 374 - 4242~3</w:t>
      </w:r>
    </w:p>
    <w:p w14:paraId="2042954A" w14:textId="77777777" w:rsidR="00BB68D1" w:rsidRDefault="00BB68D1" w:rsidP="00000AA8">
      <w:r>
        <w:rPr>
          <w:rFonts w:hint="eastAsia"/>
        </w:rPr>
        <w:t>FAX</w:t>
      </w:r>
      <w:r>
        <w:rPr>
          <w:rFonts w:hint="eastAsia"/>
        </w:rPr>
        <w:tab/>
      </w:r>
      <w:r>
        <w:rPr>
          <w:rFonts w:hint="eastAsia"/>
        </w:rPr>
        <w:tab/>
        <w:t xml:space="preserve">  :  062 - 374 - 4249</w:t>
      </w:r>
    </w:p>
    <w:p w14:paraId="35660270" w14:textId="77777777" w:rsidR="00BB68D1" w:rsidRDefault="00D554A7" w:rsidP="00000AA8">
      <w:r>
        <w:rPr>
          <w:rFonts w:hint="eastAsia"/>
        </w:rPr>
        <w:t>URL</w:t>
      </w:r>
      <w:r>
        <w:rPr>
          <w:rFonts w:hint="eastAsia"/>
        </w:rPr>
        <w:tab/>
      </w:r>
      <w:r>
        <w:rPr>
          <w:rFonts w:hint="eastAsia"/>
        </w:rPr>
        <w:tab/>
        <w:t xml:space="preserve">  :  http://www.wcms.kr</w:t>
      </w:r>
    </w:p>
    <w:p w14:paraId="25785243" w14:textId="77777777" w:rsidR="00CB118B" w:rsidRDefault="00CB118B">
      <w:pPr>
        <w:widowControl/>
        <w:wordWrap/>
        <w:autoSpaceDE/>
        <w:autoSpaceDN/>
        <w:jc w:val="left"/>
      </w:pPr>
      <w:r>
        <w:br w:type="page"/>
      </w:r>
    </w:p>
    <w:tbl>
      <w:tblPr>
        <w:tblW w:w="5000" w:type="pct"/>
        <w:tblBorders>
          <w:top w:val="single" w:sz="2" w:space="0" w:color="616467"/>
          <w:bottom w:val="single" w:sz="2" w:space="0" w:color="616467"/>
        </w:tblBorders>
        <w:tblLayout w:type="fixed"/>
        <w:tblCellMar>
          <w:top w:w="57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3"/>
      </w:tblGrid>
      <w:tr w:rsidR="00CB118B" w14:paraId="6D3E9675" w14:textId="77777777" w:rsidTr="00735517">
        <w:trPr>
          <w:trHeight w:val="3119"/>
        </w:trPr>
        <w:tc>
          <w:tcPr>
            <w:tcW w:w="9353" w:type="dxa"/>
            <w:tcMar>
              <w:top w:w="0" w:type="dxa"/>
            </w:tcMar>
          </w:tcPr>
          <w:p w14:paraId="13F8AA6F" w14:textId="77777777" w:rsidR="00CB118B" w:rsidRPr="00000AA8" w:rsidRDefault="00CB118B" w:rsidP="000A3402">
            <w:pPr>
              <w:pStyle w:val="nCvrTitled2"/>
            </w:pPr>
            <w:r w:rsidRPr="00000AA8">
              <w:rPr>
                <w:rFonts w:hint="eastAsia"/>
              </w:rPr>
              <w:lastRenderedPageBreak/>
              <w:t>문서</w:t>
            </w:r>
            <w:r w:rsidRPr="00000AA8">
              <w:rPr>
                <w:rFonts w:hint="eastAsia"/>
              </w:rPr>
              <w:t xml:space="preserve"> </w:t>
            </w:r>
            <w:r w:rsidRPr="00000AA8">
              <w:rPr>
                <w:rFonts w:hint="eastAsia"/>
              </w:rPr>
              <w:t>정보</w:t>
            </w:r>
          </w:p>
          <w:p w14:paraId="45AF32D9" w14:textId="77777777" w:rsidR="00CB118B" w:rsidRPr="00D76B60" w:rsidRDefault="00CB118B" w:rsidP="000A3402"/>
        </w:tc>
      </w:tr>
    </w:tbl>
    <w:p w14:paraId="151EE85D" w14:textId="77777777" w:rsidR="00735517" w:rsidRPr="00000AA8" w:rsidRDefault="00735517" w:rsidP="000A3402">
      <w:pPr>
        <w:pStyle w:val="nCvrTitled3"/>
      </w:pPr>
      <w:r w:rsidRPr="00000AA8">
        <w:rPr>
          <w:rFonts w:hint="eastAsia"/>
        </w:rPr>
        <w:t>문서</w:t>
      </w:r>
      <w:r w:rsidRPr="00000AA8">
        <w:rPr>
          <w:rFonts w:hint="eastAsia"/>
        </w:rPr>
        <w:t xml:space="preserve"> </w:t>
      </w:r>
      <w:r>
        <w:rPr>
          <w:rFonts w:hint="eastAsia"/>
        </w:rPr>
        <w:t>개요</w:t>
      </w:r>
    </w:p>
    <w:p w14:paraId="5DC4F3F3" w14:textId="77777777" w:rsidR="00735517" w:rsidRDefault="00170D7C" w:rsidP="00735517">
      <w:pPr>
        <w:pStyle w:val="nCvrInfoNormal"/>
      </w:pPr>
      <w:r>
        <w:rPr>
          <w:rFonts w:hint="eastAsia"/>
        </w:rPr>
        <w:t xml:space="preserve">이 문서는 </w:t>
      </w:r>
      <w:r w:rsidR="002A6F95">
        <w:rPr>
          <w:rFonts w:hint="eastAsia"/>
        </w:rPr>
        <w:t xml:space="preserve">웹 사이트 제작 프로그램인 </w:t>
      </w:r>
      <w:r w:rsidR="00847009">
        <w:rPr>
          <w:rFonts w:hint="eastAsia"/>
        </w:rPr>
        <w:t>WCMS</w:t>
      </w:r>
      <w:r>
        <w:rPr>
          <w:rFonts w:hint="eastAsia"/>
        </w:rPr>
        <w:t xml:space="preserve">를 </w:t>
      </w:r>
      <w:r w:rsidR="002A375B">
        <w:rPr>
          <w:rFonts w:hint="eastAsia"/>
        </w:rPr>
        <w:t>운영하고</w:t>
      </w:r>
      <w:r>
        <w:rPr>
          <w:rFonts w:hint="eastAsia"/>
        </w:rPr>
        <w:t xml:space="preserve"> 사용하는 방법을 설명</w:t>
      </w:r>
      <w:r w:rsidR="002A6F95">
        <w:rPr>
          <w:rFonts w:hint="eastAsia"/>
        </w:rPr>
        <w:t>합니다</w:t>
      </w:r>
      <w:r>
        <w:rPr>
          <w:rFonts w:hint="eastAsia"/>
        </w:rPr>
        <w:t xml:space="preserve">. </w:t>
      </w:r>
    </w:p>
    <w:p w14:paraId="67CFAC02" w14:textId="77777777" w:rsidR="00735517" w:rsidRDefault="00735517" w:rsidP="00735517">
      <w:pPr>
        <w:pStyle w:val="nCvrTitled3"/>
      </w:pPr>
      <w:r>
        <w:rPr>
          <w:rFonts w:hint="eastAsia"/>
        </w:rPr>
        <w:t>독자</w:t>
      </w:r>
    </w:p>
    <w:p w14:paraId="2506B6CC" w14:textId="77777777" w:rsidR="00170D7C" w:rsidRDefault="00170D7C" w:rsidP="00170D7C">
      <w:pPr>
        <w:pStyle w:val="nCvrInfoNormal"/>
      </w:pPr>
      <w:r>
        <w:rPr>
          <w:rFonts w:hint="eastAsia"/>
        </w:rPr>
        <w:t xml:space="preserve">이 문서의 독자는 </w:t>
      </w:r>
      <w:r w:rsidR="00847009">
        <w:rPr>
          <w:rFonts w:hint="eastAsia"/>
        </w:rPr>
        <w:t>WCMS</w:t>
      </w:r>
      <w:r>
        <w:rPr>
          <w:rFonts w:hint="eastAsia"/>
        </w:rPr>
        <w:t xml:space="preserve">를 사용해서 </w:t>
      </w:r>
      <w:r w:rsidR="00D621D5">
        <w:rPr>
          <w:rFonts w:hint="eastAsia"/>
        </w:rPr>
        <w:t>웹사이트, 블로그</w:t>
      </w:r>
      <w:r w:rsidR="00847009">
        <w:rPr>
          <w:rFonts w:hint="eastAsia"/>
        </w:rPr>
        <w:t>, 쇼핑몰</w:t>
      </w:r>
      <w:r w:rsidR="001F4E37">
        <w:rPr>
          <w:rFonts w:hint="eastAsia"/>
        </w:rPr>
        <w:t xml:space="preserve"> 등의 </w:t>
      </w:r>
      <w:r w:rsidR="000F7E3F">
        <w:rPr>
          <w:rFonts w:hint="eastAsia"/>
        </w:rPr>
        <w:t>웹 사이트</w:t>
      </w:r>
      <w:r w:rsidR="001F4E37">
        <w:rPr>
          <w:rFonts w:hint="eastAsia"/>
        </w:rPr>
        <w:t xml:space="preserve">를 </w:t>
      </w:r>
      <w:r w:rsidR="00847009">
        <w:rPr>
          <w:rFonts w:hint="eastAsia"/>
        </w:rPr>
        <w:t>구축</w:t>
      </w:r>
      <w:r>
        <w:rPr>
          <w:rFonts w:hint="eastAsia"/>
        </w:rPr>
        <w:t>하고 운영</w:t>
      </w:r>
      <w:r w:rsidR="002A375B">
        <w:rPr>
          <w:rFonts w:hint="eastAsia"/>
        </w:rPr>
        <w:t>, 관리</w:t>
      </w:r>
      <w:r>
        <w:rPr>
          <w:rFonts w:hint="eastAsia"/>
        </w:rPr>
        <w:t xml:space="preserve">하는 </w:t>
      </w:r>
      <w:r w:rsidR="002A375B">
        <w:rPr>
          <w:rFonts w:hint="eastAsia"/>
        </w:rPr>
        <w:t>사용자를 대상으로 합니다.</w:t>
      </w:r>
    </w:p>
    <w:p w14:paraId="0D9F836F" w14:textId="77777777" w:rsidR="00735517" w:rsidRPr="00000AA8" w:rsidRDefault="00735517" w:rsidP="00735517">
      <w:pPr>
        <w:pStyle w:val="nCvrTitled3"/>
      </w:pPr>
      <w:r>
        <w:rPr>
          <w:rFonts w:hint="eastAsia"/>
        </w:rPr>
        <w:t>문의</w:t>
      </w:r>
      <w:r w:rsidRPr="00000AA8">
        <w:rPr>
          <w:rFonts w:hint="eastAsia"/>
        </w:rPr>
        <w:t>처</w:t>
      </w:r>
    </w:p>
    <w:p w14:paraId="3B81EC33" w14:textId="77777777" w:rsidR="00735517" w:rsidRDefault="00735517" w:rsidP="00735517">
      <w:pPr>
        <w:pStyle w:val="nCvrInfoNormal"/>
      </w:pPr>
      <w:r>
        <w:rPr>
          <w:rFonts w:hint="eastAsia"/>
        </w:rPr>
        <w:t xml:space="preserve">이 문서의 내용에 오류가 있거나 내용과 관련한 의문 사항이 있으면 </w:t>
      </w:r>
      <w:r w:rsidRPr="002B1ED1">
        <w:rPr>
          <w:rFonts w:hint="eastAsia"/>
        </w:rPr>
        <w:t>아래의 연락처</w:t>
      </w:r>
      <w:r>
        <w:rPr>
          <w:rFonts w:hint="eastAsia"/>
        </w:rPr>
        <w:t>로 문의</w:t>
      </w:r>
      <w:r w:rsidR="00170D7C">
        <w:rPr>
          <w:rFonts w:hint="eastAsia"/>
        </w:rPr>
        <w:t>하십시오</w:t>
      </w:r>
      <w:r>
        <w:rPr>
          <w:rFonts w:hint="eastAsia"/>
        </w:rPr>
        <w:t>.</w:t>
      </w:r>
    </w:p>
    <w:p w14:paraId="024F472F" w14:textId="77777777" w:rsidR="00A670FB" w:rsidRDefault="00735517" w:rsidP="00A670FB">
      <w:pPr>
        <w:pStyle w:val="nCvrInfoNormal"/>
      </w:pPr>
      <w:r>
        <w:rPr>
          <w:rFonts w:hint="eastAsia"/>
        </w:rPr>
        <w:t xml:space="preserve">연락처: </w:t>
      </w:r>
      <w:hyperlink r:id="rId13" w:history="1">
        <w:r w:rsidR="002A375B">
          <w:rPr>
            <w:rStyle w:val="af0"/>
            <w:rFonts w:hint="eastAsia"/>
          </w:rPr>
          <w:t>dev</w:t>
        </w:r>
        <w:r w:rsidR="00847009">
          <w:rPr>
            <w:rStyle w:val="af0"/>
          </w:rPr>
          <w:t>@</w:t>
        </w:r>
        <w:r w:rsidR="00847009">
          <w:rPr>
            <w:rStyle w:val="af0"/>
            <w:rFonts w:hint="eastAsia"/>
          </w:rPr>
          <w:t>wcmskorea</w:t>
        </w:r>
        <w:r w:rsidR="002225AD" w:rsidRPr="00D05F6B">
          <w:rPr>
            <w:rStyle w:val="af0"/>
          </w:rPr>
          <w:t>.com</w:t>
        </w:r>
      </w:hyperlink>
    </w:p>
    <w:p w14:paraId="366A83B5" w14:textId="77777777" w:rsidR="00735517" w:rsidRDefault="00F06844" w:rsidP="00735517">
      <w:pPr>
        <w:pStyle w:val="nCvrTitled3"/>
      </w:pPr>
      <w:r>
        <w:rPr>
          <w:rFonts w:hint="eastAsia"/>
        </w:rPr>
        <w:t>개정</w:t>
      </w:r>
      <w:r w:rsidR="00735517">
        <w:rPr>
          <w:rFonts w:hint="eastAsia"/>
        </w:rPr>
        <w:t>이력</w:t>
      </w:r>
    </w:p>
    <w:tbl>
      <w:tblPr>
        <w:tblStyle w:val="nTbl"/>
        <w:tblW w:w="9069" w:type="dxa"/>
        <w:tblInd w:w="340" w:type="dxa"/>
        <w:tblLayout w:type="fixed"/>
        <w:tblLook w:val="04A0" w:firstRow="1" w:lastRow="0" w:firstColumn="1" w:lastColumn="0" w:noHBand="0" w:noVBand="1"/>
      </w:tblPr>
      <w:tblGrid>
        <w:gridCol w:w="964"/>
        <w:gridCol w:w="1134"/>
        <w:gridCol w:w="992"/>
        <w:gridCol w:w="1276"/>
        <w:gridCol w:w="3402"/>
        <w:gridCol w:w="1301"/>
      </w:tblGrid>
      <w:tr w:rsidR="00D621D5" w14:paraId="03C7D574" w14:textId="77777777" w:rsidTr="00D621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4" w:type="dxa"/>
          </w:tcPr>
          <w:p w14:paraId="2F4B81FC" w14:textId="77777777" w:rsidR="00D621D5" w:rsidRDefault="00D621D5" w:rsidP="00D621D5">
            <w:pPr>
              <w:pStyle w:val="nTblHeader"/>
              <w:jc w:val="center"/>
            </w:pPr>
            <w:r>
              <w:rPr>
                <w:rFonts w:hint="eastAsia"/>
              </w:rPr>
              <w:t>개정번호</w:t>
            </w:r>
          </w:p>
        </w:tc>
        <w:tc>
          <w:tcPr>
            <w:tcW w:w="1134" w:type="dxa"/>
          </w:tcPr>
          <w:p w14:paraId="7EC6791C" w14:textId="77777777" w:rsidR="00D621D5" w:rsidRPr="006060CE" w:rsidRDefault="00D621D5" w:rsidP="00D621D5">
            <w:pPr>
              <w:pStyle w:val="nTblHeader"/>
              <w:jc w:val="center"/>
              <w:rPr>
                <w:rFonts w:ascii="Symbol" w:hAnsi="Symbol"/>
              </w:rPr>
            </w:pPr>
            <w:r>
              <w:rPr>
                <w:rFonts w:hint="eastAsia"/>
              </w:rPr>
              <w:t>개정일자</w:t>
            </w:r>
          </w:p>
        </w:tc>
        <w:tc>
          <w:tcPr>
            <w:tcW w:w="992" w:type="dxa"/>
          </w:tcPr>
          <w:p w14:paraId="1F211BD6" w14:textId="77777777" w:rsidR="00D621D5" w:rsidRPr="006060CE" w:rsidRDefault="00D621D5" w:rsidP="00D621D5">
            <w:pPr>
              <w:pStyle w:val="nTblHeader"/>
              <w:jc w:val="center"/>
            </w:pPr>
            <w:r>
              <w:rPr>
                <w:rFonts w:hint="eastAsia"/>
              </w:rPr>
              <w:t>개정자</w:t>
            </w:r>
          </w:p>
        </w:tc>
        <w:tc>
          <w:tcPr>
            <w:tcW w:w="1276" w:type="dxa"/>
          </w:tcPr>
          <w:p w14:paraId="5435B389" w14:textId="77777777" w:rsidR="00D621D5" w:rsidRPr="006060CE" w:rsidRDefault="00D621D5" w:rsidP="00D621D5">
            <w:pPr>
              <w:pStyle w:val="nTblHeader"/>
              <w:jc w:val="center"/>
            </w:pPr>
            <w:r>
              <w:rPr>
                <w:rFonts w:hint="eastAsia"/>
              </w:rPr>
              <w:t>개정사유</w:t>
            </w:r>
          </w:p>
        </w:tc>
        <w:tc>
          <w:tcPr>
            <w:tcW w:w="3402" w:type="dxa"/>
          </w:tcPr>
          <w:p w14:paraId="2B3583F5" w14:textId="77777777" w:rsidR="00D621D5" w:rsidRPr="006060CE" w:rsidRDefault="00D621D5" w:rsidP="00D621D5">
            <w:pPr>
              <w:pStyle w:val="nTblHeader"/>
              <w:jc w:val="center"/>
              <w:rPr>
                <w:rFonts w:ascii="Symbol" w:hAnsi="Symbol"/>
              </w:rPr>
            </w:pPr>
            <w:r w:rsidRPr="006060CE">
              <w:rPr>
                <w:rFonts w:hint="eastAsia"/>
              </w:rPr>
              <w:t>이력사항</w:t>
            </w:r>
          </w:p>
        </w:tc>
        <w:tc>
          <w:tcPr>
            <w:tcW w:w="1301" w:type="dxa"/>
          </w:tcPr>
          <w:p w14:paraId="3F142B24" w14:textId="77777777" w:rsidR="00D621D5" w:rsidRPr="006060CE" w:rsidRDefault="00D621D5" w:rsidP="00D621D5">
            <w:pPr>
              <w:pStyle w:val="nTblHeader"/>
              <w:jc w:val="center"/>
            </w:pPr>
            <w:r>
              <w:rPr>
                <w:rFonts w:hint="eastAsia"/>
              </w:rPr>
              <w:t>승인일자</w:t>
            </w:r>
          </w:p>
        </w:tc>
      </w:tr>
      <w:tr w:rsidR="00D621D5" w14:paraId="4D68723E" w14:textId="77777777" w:rsidTr="00D621D5">
        <w:tc>
          <w:tcPr>
            <w:tcW w:w="964" w:type="dxa"/>
          </w:tcPr>
          <w:p w14:paraId="245480A9" w14:textId="77777777" w:rsidR="00D621D5" w:rsidRPr="0029369E" w:rsidRDefault="00D621D5" w:rsidP="00D621D5">
            <w:pPr>
              <w:pStyle w:val="nTblNormal"/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134" w:type="dxa"/>
          </w:tcPr>
          <w:p w14:paraId="58D88BBD" w14:textId="77777777" w:rsidR="00D621D5" w:rsidRPr="0029369E" w:rsidRDefault="00D621D5" w:rsidP="00D621D5">
            <w:pPr>
              <w:pStyle w:val="nTblNormal"/>
              <w:jc w:val="center"/>
            </w:pPr>
            <w:r>
              <w:rPr>
                <w:rFonts w:hint="eastAsia"/>
              </w:rPr>
              <w:t>2012.01.01</w:t>
            </w:r>
          </w:p>
        </w:tc>
        <w:tc>
          <w:tcPr>
            <w:tcW w:w="992" w:type="dxa"/>
          </w:tcPr>
          <w:p w14:paraId="0675C248" w14:textId="77777777" w:rsidR="00D621D5" w:rsidRDefault="00D621D5" w:rsidP="00D621D5">
            <w:pPr>
              <w:pStyle w:val="nTblNormal"/>
              <w:jc w:val="center"/>
            </w:pPr>
            <w:r>
              <w:rPr>
                <w:rFonts w:hint="eastAsia"/>
              </w:rPr>
              <w:t>이성준</w:t>
            </w:r>
          </w:p>
        </w:tc>
        <w:tc>
          <w:tcPr>
            <w:tcW w:w="1276" w:type="dxa"/>
          </w:tcPr>
          <w:p w14:paraId="6EAAF7DB" w14:textId="77777777" w:rsidR="00D621D5" w:rsidRDefault="00D621D5" w:rsidP="00D621D5">
            <w:pPr>
              <w:pStyle w:val="nTblNormal"/>
              <w:jc w:val="center"/>
            </w:pPr>
            <w:r>
              <w:rPr>
                <w:rFonts w:hint="eastAsia"/>
              </w:rPr>
              <w:t>신규제정</w:t>
            </w:r>
          </w:p>
        </w:tc>
        <w:tc>
          <w:tcPr>
            <w:tcW w:w="3402" w:type="dxa"/>
          </w:tcPr>
          <w:p w14:paraId="2FF37323" w14:textId="77777777" w:rsidR="00D621D5" w:rsidRPr="0029369E" w:rsidRDefault="00D621D5" w:rsidP="00D621D5">
            <w:pPr>
              <w:pStyle w:val="nTblNormal"/>
            </w:pPr>
            <w:r>
              <w:rPr>
                <w:rFonts w:hint="eastAsia"/>
              </w:rPr>
              <w:t>1.0 버전 최초작성</w:t>
            </w:r>
          </w:p>
        </w:tc>
        <w:tc>
          <w:tcPr>
            <w:tcW w:w="1301" w:type="dxa"/>
          </w:tcPr>
          <w:p w14:paraId="2994D2D1" w14:textId="77777777" w:rsidR="00D621D5" w:rsidRDefault="00D621D5" w:rsidP="00D621D5">
            <w:pPr>
              <w:pStyle w:val="nTblNormal"/>
              <w:jc w:val="center"/>
            </w:pPr>
            <w:r>
              <w:rPr>
                <w:rFonts w:hint="eastAsia"/>
              </w:rPr>
              <w:t>2013.01.01</w:t>
            </w:r>
          </w:p>
        </w:tc>
      </w:tr>
      <w:tr w:rsidR="00D621D5" w14:paraId="6DF89318" w14:textId="77777777" w:rsidTr="00D621D5">
        <w:tc>
          <w:tcPr>
            <w:tcW w:w="964" w:type="dxa"/>
          </w:tcPr>
          <w:p w14:paraId="3AF397F4" w14:textId="77777777" w:rsidR="00D621D5" w:rsidRDefault="00D621D5" w:rsidP="00D621D5">
            <w:pPr>
              <w:pStyle w:val="nTblNormal"/>
              <w:jc w:val="center"/>
            </w:pPr>
            <w:r>
              <w:rPr>
                <w:rFonts w:hint="eastAsia"/>
              </w:rPr>
              <w:t>2.0</w:t>
            </w:r>
          </w:p>
        </w:tc>
        <w:tc>
          <w:tcPr>
            <w:tcW w:w="1134" w:type="dxa"/>
          </w:tcPr>
          <w:p w14:paraId="2E1946E8" w14:textId="77777777" w:rsidR="00D621D5" w:rsidRDefault="00D621D5" w:rsidP="00D621D5">
            <w:pPr>
              <w:pStyle w:val="nTblNormal"/>
              <w:jc w:val="center"/>
            </w:pPr>
            <w:r>
              <w:rPr>
                <w:rFonts w:hint="eastAsia"/>
              </w:rPr>
              <w:t>2013.01.01</w:t>
            </w:r>
          </w:p>
        </w:tc>
        <w:tc>
          <w:tcPr>
            <w:tcW w:w="992" w:type="dxa"/>
          </w:tcPr>
          <w:p w14:paraId="1AC1EEE7" w14:textId="77777777" w:rsidR="00D621D5" w:rsidRDefault="00D621D5" w:rsidP="00D621D5">
            <w:pPr>
              <w:pStyle w:val="nTblNormal"/>
              <w:jc w:val="center"/>
            </w:pPr>
            <w:r>
              <w:rPr>
                <w:rFonts w:hint="eastAsia"/>
              </w:rPr>
              <w:t>이성준</w:t>
            </w:r>
          </w:p>
        </w:tc>
        <w:tc>
          <w:tcPr>
            <w:tcW w:w="1276" w:type="dxa"/>
          </w:tcPr>
          <w:p w14:paraId="1CF6C560" w14:textId="77777777" w:rsidR="00D621D5" w:rsidRDefault="00D621D5" w:rsidP="00D621D5">
            <w:pPr>
              <w:pStyle w:val="nTblNormal"/>
              <w:jc w:val="center"/>
            </w:pPr>
            <w:r>
              <w:rPr>
                <w:rFonts w:hint="eastAsia"/>
              </w:rPr>
              <w:t>업데이트</w:t>
            </w:r>
          </w:p>
        </w:tc>
        <w:tc>
          <w:tcPr>
            <w:tcW w:w="3402" w:type="dxa"/>
          </w:tcPr>
          <w:p w14:paraId="41FEA2DB" w14:textId="77777777" w:rsidR="00D621D5" w:rsidRDefault="00D621D5" w:rsidP="00D621D5">
            <w:pPr>
              <w:pStyle w:val="nTblNormal"/>
            </w:pPr>
            <w:r>
              <w:rPr>
                <w:rFonts w:hint="eastAsia"/>
              </w:rPr>
              <w:t>2.0 버전 업데이트 및 기능개선</w:t>
            </w:r>
          </w:p>
        </w:tc>
        <w:tc>
          <w:tcPr>
            <w:tcW w:w="1301" w:type="dxa"/>
          </w:tcPr>
          <w:p w14:paraId="60BA8120" w14:textId="77777777" w:rsidR="00D621D5" w:rsidRDefault="00D621D5" w:rsidP="00F40B1B">
            <w:pPr>
              <w:pStyle w:val="nTblNormal"/>
              <w:keepNext/>
              <w:jc w:val="center"/>
            </w:pPr>
            <w:r>
              <w:rPr>
                <w:rFonts w:hint="eastAsia"/>
              </w:rPr>
              <w:t>2013.11.01</w:t>
            </w:r>
          </w:p>
        </w:tc>
      </w:tr>
      <w:tr w:rsidR="00D554A7" w14:paraId="7B9AB6AA" w14:textId="77777777" w:rsidTr="002066A0">
        <w:tc>
          <w:tcPr>
            <w:tcW w:w="964" w:type="dxa"/>
          </w:tcPr>
          <w:p w14:paraId="74300430" w14:textId="77777777" w:rsidR="00D554A7" w:rsidRDefault="00D554A7" w:rsidP="002066A0">
            <w:pPr>
              <w:pStyle w:val="nTblNormal"/>
              <w:jc w:val="center"/>
            </w:pPr>
            <w:r>
              <w:t>3</w:t>
            </w:r>
            <w:r>
              <w:rPr>
                <w:rFonts w:hint="eastAsia"/>
              </w:rPr>
              <w:t>.0</w:t>
            </w:r>
          </w:p>
        </w:tc>
        <w:tc>
          <w:tcPr>
            <w:tcW w:w="1134" w:type="dxa"/>
          </w:tcPr>
          <w:p w14:paraId="711DAB08" w14:textId="77777777" w:rsidR="00D554A7" w:rsidRDefault="00D554A7" w:rsidP="00D554A7">
            <w:pPr>
              <w:pStyle w:val="nTblNormal"/>
              <w:jc w:val="center"/>
            </w:pPr>
            <w:r>
              <w:rPr>
                <w:rFonts w:hint="eastAsia"/>
              </w:rPr>
              <w:t>201</w:t>
            </w:r>
            <w:r>
              <w:t>6</w:t>
            </w:r>
            <w:r>
              <w:rPr>
                <w:rFonts w:hint="eastAsia"/>
              </w:rPr>
              <w:t>.01.01</w:t>
            </w:r>
          </w:p>
        </w:tc>
        <w:tc>
          <w:tcPr>
            <w:tcW w:w="992" w:type="dxa"/>
          </w:tcPr>
          <w:p w14:paraId="1A374D04" w14:textId="77777777" w:rsidR="00D554A7" w:rsidRDefault="00D554A7" w:rsidP="002066A0">
            <w:pPr>
              <w:pStyle w:val="nTblNormal"/>
              <w:jc w:val="center"/>
            </w:pPr>
            <w:r>
              <w:rPr>
                <w:rFonts w:hint="eastAsia"/>
              </w:rPr>
              <w:t>이성준</w:t>
            </w:r>
          </w:p>
        </w:tc>
        <w:tc>
          <w:tcPr>
            <w:tcW w:w="1276" w:type="dxa"/>
          </w:tcPr>
          <w:p w14:paraId="569256B6" w14:textId="77777777" w:rsidR="00D554A7" w:rsidRDefault="00D554A7" w:rsidP="002066A0">
            <w:pPr>
              <w:pStyle w:val="nTblNormal"/>
              <w:jc w:val="center"/>
            </w:pPr>
            <w:r>
              <w:rPr>
                <w:rFonts w:hint="eastAsia"/>
              </w:rPr>
              <w:t>업데이트</w:t>
            </w:r>
          </w:p>
        </w:tc>
        <w:tc>
          <w:tcPr>
            <w:tcW w:w="3402" w:type="dxa"/>
          </w:tcPr>
          <w:p w14:paraId="4715702A" w14:textId="77777777" w:rsidR="00D554A7" w:rsidRDefault="00D554A7" w:rsidP="002066A0">
            <w:pPr>
              <w:pStyle w:val="nTblNormal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.0 버전 업데이트 및 기능개선</w:t>
            </w:r>
          </w:p>
        </w:tc>
        <w:tc>
          <w:tcPr>
            <w:tcW w:w="1301" w:type="dxa"/>
          </w:tcPr>
          <w:p w14:paraId="1C7CD241" w14:textId="77777777" w:rsidR="00D554A7" w:rsidRDefault="00D554A7" w:rsidP="00D554A7">
            <w:pPr>
              <w:pStyle w:val="nTblNormal"/>
              <w:keepNext/>
              <w:jc w:val="center"/>
            </w:pPr>
            <w:r>
              <w:rPr>
                <w:rFonts w:hint="eastAsia"/>
              </w:rPr>
              <w:t>2016.06.</w:t>
            </w:r>
            <w:r>
              <w:rPr>
                <w:rFonts w:hint="eastAsia"/>
              </w:rPr>
              <w:t>0</w:t>
            </w:r>
            <w:r>
              <w:t>6</w:t>
            </w:r>
          </w:p>
        </w:tc>
      </w:tr>
      <w:tr w:rsidR="00D554A7" w14:paraId="7A47DF1A" w14:textId="77777777" w:rsidTr="00D621D5">
        <w:tc>
          <w:tcPr>
            <w:tcW w:w="964" w:type="dxa"/>
          </w:tcPr>
          <w:p w14:paraId="795E9AA8" w14:textId="77777777" w:rsidR="00D554A7" w:rsidRDefault="00D554A7" w:rsidP="00D621D5">
            <w:pPr>
              <w:pStyle w:val="nTblNormal"/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14:paraId="3D600575" w14:textId="77777777" w:rsidR="00D554A7" w:rsidRDefault="00D554A7" w:rsidP="00D621D5">
            <w:pPr>
              <w:pStyle w:val="nTblNormal"/>
              <w:jc w:val="center"/>
              <w:rPr>
                <w:rFonts w:hint="eastAsia"/>
              </w:rPr>
            </w:pPr>
          </w:p>
        </w:tc>
        <w:tc>
          <w:tcPr>
            <w:tcW w:w="992" w:type="dxa"/>
          </w:tcPr>
          <w:p w14:paraId="27BE3F09" w14:textId="77777777" w:rsidR="00D554A7" w:rsidRDefault="00D554A7" w:rsidP="00D621D5">
            <w:pPr>
              <w:pStyle w:val="nTblNormal"/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 w14:paraId="4884F477" w14:textId="77777777" w:rsidR="00D554A7" w:rsidRDefault="00D554A7" w:rsidP="00D621D5">
            <w:pPr>
              <w:pStyle w:val="nTblNormal"/>
              <w:jc w:val="center"/>
              <w:rPr>
                <w:rFonts w:hint="eastAsia"/>
              </w:rPr>
            </w:pPr>
          </w:p>
        </w:tc>
        <w:tc>
          <w:tcPr>
            <w:tcW w:w="3402" w:type="dxa"/>
          </w:tcPr>
          <w:p w14:paraId="2FA35BEA" w14:textId="77777777" w:rsidR="00D554A7" w:rsidRDefault="00D554A7" w:rsidP="00D621D5">
            <w:pPr>
              <w:pStyle w:val="nTblNormal"/>
              <w:rPr>
                <w:rFonts w:hint="eastAsia"/>
              </w:rPr>
            </w:pPr>
          </w:p>
        </w:tc>
        <w:tc>
          <w:tcPr>
            <w:tcW w:w="1301" w:type="dxa"/>
          </w:tcPr>
          <w:p w14:paraId="2909DBF4" w14:textId="77777777" w:rsidR="00D554A7" w:rsidRDefault="00D554A7" w:rsidP="00F40B1B">
            <w:pPr>
              <w:pStyle w:val="nTblNormal"/>
              <w:keepNext/>
              <w:jc w:val="center"/>
              <w:rPr>
                <w:rFonts w:hint="eastAsia"/>
              </w:rPr>
            </w:pPr>
          </w:p>
        </w:tc>
      </w:tr>
    </w:tbl>
    <w:p w14:paraId="3246E2E1" w14:textId="77777777" w:rsidR="00CB118B" w:rsidRDefault="00F40B1B" w:rsidP="00F40B1B">
      <w:pPr>
        <w:pStyle w:val="afa"/>
      </w:pPr>
      <w:bookmarkStart w:id="10" w:name="_Toc372285324"/>
      <w:r>
        <w:rPr>
          <w:rFonts w:hint="eastAsia"/>
        </w:rPr>
        <w:t xml:space="preserve">표 </w:t>
      </w:r>
      <w:r w:rsidR="004C00B1">
        <w:fldChar w:fldCharType="begin"/>
      </w:r>
      <w:r w:rsidR="00476A1E">
        <w:instrText xml:space="preserve"> </w:instrText>
      </w:r>
      <w:r w:rsidR="00476A1E">
        <w:rPr>
          <w:rFonts w:hint="eastAsia"/>
        </w:rPr>
        <w:instrText>STYLEREF 1 \s</w:instrText>
      </w:r>
      <w:r w:rsidR="00476A1E">
        <w:instrText xml:space="preserve"> </w:instrText>
      </w:r>
      <w:r w:rsidR="004C00B1">
        <w:fldChar w:fldCharType="separate"/>
      </w:r>
      <w:r w:rsidR="00E2084E">
        <w:rPr>
          <w:noProof/>
        </w:rPr>
        <w:t>1</w:t>
      </w:r>
      <w:r w:rsidR="004C00B1">
        <w:fldChar w:fldCharType="end"/>
      </w:r>
      <w:r w:rsidR="00476A1E">
        <w:noBreakHyphen/>
      </w:r>
      <w:r w:rsidR="004C00B1">
        <w:fldChar w:fldCharType="begin"/>
      </w:r>
      <w:r w:rsidR="00476A1E">
        <w:instrText xml:space="preserve"> </w:instrText>
      </w:r>
      <w:r w:rsidR="00476A1E">
        <w:rPr>
          <w:rFonts w:hint="eastAsia"/>
        </w:rPr>
        <w:instrText>SEQ 표 \* ARABIC \s 1</w:instrText>
      </w:r>
      <w:r w:rsidR="00476A1E">
        <w:instrText xml:space="preserve"> </w:instrText>
      </w:r>
      <w:r w:rsidR="004C00B1">
        <w:fldChar w:fldCharType="separate"/>
      </w:r>
      <w:r w:rsidR="00E2084E">
        <w:rPr>
          <w:noProof/>
        </w:rPr>
        <w:t>1</w:t>
      </w:r>
      <w:r w:rsidR="004C00B1">
        <w:fldChar w:fldCharType="end"/>
      </w:r>
      <w:r>
        <w:rPr>
          <w:rFonts w:hint="eastAsia"/>
        </w:rPr>
        <w:t xml:space="preserve"> 개정이력</w:t>
      </w:r>
      <w:bookmarkEnd w:id="10"/>
    </w:p>
    <w:p w14:paraId="647AA415" w14:textId="77777777" w:rsidR="00CB118B" w:rsidRDefault="00CB118B">
      <w:pPr>
        <w:widowControl/>
        <w:wordWrap/>
        <w:autoSpaceDE/>
        <w:autoSpaceDN/>
        <w:jc w:val="left"/>
      </w:pPr>
      <w:r>
        <w:br w:type="page"/>
      </w:r>
    </w:p>
    <w:tbl>
      <w:tblPr>
        <w:tblW w:w="5000" w:type="pct"/>
        <w:tblBorders>
          <w:top w:val="single" w:sz="2" w:space="0" w:color="616467"/>
          <w:bottom w:val="single" w:sz="2" w:space="0" w:color="616467"/>
        </w:tblBorders>
        <w:tblLayout w:type="fixed"/>
        <w:tblCellMar>
          <w:top w:w="57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3"/>
      </w:tblGrid>
      <w:tr w:rsidR="00CB118B" w14:paraId="1EBC2B03" w14:textId="77777777" w:rsidTr="00735517">
        <w:trPr>
          <w:trHeight w:val="3119"/>
        </w:trPr>
        <w:tc>
          <w:tcPr>
            <w:tcW w:w="9353" w:type="dxa"/>
            <w:tcMar>
              <w:top w:w="0" w:type="dxa"/>
            </w:tcMar>
          </w:tcPr>
          <w:p w14:paraId="4FF5AB5F" w14:textId="77777777" w:rsidR="00CB118B" w:rsidRPr="00D76B60" w:rsidRDefault="00CB118B" w:rsidP="000A3402">
            <w:pPr>
              <w:pStyle w:val="nCvrTitled2"/>
            </w:pPr>
            <w:r>
              <w:lastRenderedPageBreak/>
              <w:br w:type="page"/>
            </w:r>
            <w:r>
              <w:rPr>
                <w:rFonts w:hint="eastAsia"/>
              </w:rPr>
              <w:t>표기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규칙</w:t>
            </w:r>
          </w:p>
        </w:tc>
      </w:tr>
    </w:tbl>
    <w:p w14:paraId="33CAE137" w14:textId="77777777" w:rsidR="000F682E" w:rsidRDefault="000F682E" w:rsidP="000F682E">
      <w:pPr>
        <w:pStyle w:val="nCvrTitled3"/>
      </w:pPr>
      <w:r>
        <w:rPr>
          <w:rFonts w:hint="eastAsia"/>
        </w:rPr>
        <w:t>참고</w:t>
      </w:r>
      <w:r>
        <w:rPr>
          <w:rFonts w:hint="eastAsia"/>
        </w:rPr>
        <w:t xml:space="preserve"> </w:t>
      </w:r>
      <w:r>
        <w:rPr>
          <w:rFonts w:hint="eastAsia"/>
        </w:rPr>
        <w:t>표기</w:t>
      </w:r>
    </w:p>
    <w:p w14:paraId="092ECDA1" w14:textId="77777777" w:rsidR="000F682E" w:rsidRDefault="000F682E" w:rsidP="000F682E">
      <w:pPr>
        <w:pStyle w:val="nBxTitleNotice"/>
      </w:pPr>
      <w:r>
        <w:rPr>
          <w:rFonts w:hint="eastAsia"/>
        </w:rPr>
        <w:t>참고</w:t>
      </w:r>
    </w:p>
    <w:p w14:paraId="63935A60" w14:textId="77777777" w:rsidR="000F682E" w:rsidRPr="000F682E" w:rsidRDefault="000F682E" w:rsidP="000F682E">
      <w:pPr>
        <w:pStyle w:val="nBxText"/>
      </w:pPr>
      <w:r w:rsidRPr="000F682E">
        <w:rPr>
          <w:rFonts w:hint="eastAsia"/>
        </w:rPr>
        <w:t>독자가</w:t>
      </w:r>
      <w:r w:rsidRPr="000F682E">
        <w:t xml:space="preserve"> </w:t>
      </w:r>
      <w:r w:rsidRPr="000F682E">
        <w:rPr>
          <w:rFonts w:hint="eastAsia"/>
        </w:rPr>
        <w:t>참고해야</w:t>
      </w:r>
      <w:r w:rsidRPr="000F682E">
        <w:t xml:space="preserve"> </w:t>
      </w:r>
      <w:r w:rsidRPr="000F682E">
        <w:rPr>
          <w:rFonts w:hint="eastAsia"/>
        </w:rPr>
        <w:t>할</w:t>
      </w:r>
      <w:r w:rsidRPr="000F682E">
        <w:t xml:space="preserve"> </w:t>
      </w:r>
      <w:r w:rsidRPr="000F682E">
        <w:rPr>
          <w:rFonts w:hint="eastAsia"/>
        </w:rPr>
        <w:t>내용을</w:t>
      </w:r>
      <w:r w:rsidRPr="000F682E">
        <w:t xml:space="preserve"> </w:t>
      </w:r>
      <w:r w:rsidRPr="000F682E">
        <w:rPr>
          <w:rFonts w:hint="eastAsia"/>
        </w:rPr>
        <w:t>기술</w:t>
      </w:r>
      <w:r w:rsidR="008E3D46">
        <w:rPr>
          <w:rFonts w:hint="eastAsia"/>
        </w:rPr>
        <w:t>합니</w:t>
      </w:r>
      <w:r w:rsidRPr="000F682E">
        <w:rPr>
          <w:rFonts w:hint="eastAsia"/>
        </w:rPr>
        <w:t>다.</w:t>
      </w:r>
    </w:p>
    <w:p w14:paraId="26FEFA41" w14:textId="77777777" w:rsidR="000F682E" w:rsidRDefault="000F682E" w:rsidP="000F682E">
      <w:pPr>
        <w:pStyle w:val="nCvrTitled3"/>
      </w:pPr>
      <w:r>
        <w:rPr>
          <w:rFonts w:hint="eastAsia"/>
        </w:rPr>
        <w:t>주의</w:t>
      </w:r>
      <w:r>
        <w:rPr>
          <w:rFonts w:hint="eastAsia"/>
        </w:rPr>
        <w:t xml:space="preserve"> </w:t>
      </w:r>
      <w:r>
        <w:rPr>
          <w:rFonts w:hint="eastAsia"/>
        </w:rPr>
        <w:t>표기</w:t>
      </w:r>
    </w:p>
    <w:p w14:paraId="1ED3603D" w14:textId="77777777" w:rsidR="000F682E" w:rsidRPr="000F682E" w:rsidRDefault="000F682E" w:rsidP="000F682E">
      <w:pPr>
        <w:pStyle w:val="nBxTitleWorning"/>
      </w:pPr>
      <w:r w:rsidRPr="000F682E">
        <w:rPr>
          <w:rFonts w:hint="eastAsia"/>
        </w:rPr>
        <w:t>주의</w:t>
      </w:r>
    </w:p>
    <w:p w14:paraId="2E1FC8B9" w14:textId="77777777" w:rsidR="000F682E" w:rsidRPr="008027BC" w:rsidRDefault="000F682E" w:rsidP="000F682E">
      <w:pPr>
        <w:pStyle w:val="nBxText"/>
      </w:pPr>
      <w:r w:rsidRPr="008027BC">
        <w:rPr>
          <w:rFonts w:hint="eastAsia"/>
        </w:rPr>
        <w:t>독자가</w:t>
      </w:r>
      <w:r w:rsidRPr="008027BC">
        <w:t xml:space="preserve"> </w:t>
      </w:r>
      <w:r w:rsidRPr="008027BC">
        <w:rPr>
          <w:rFonts w:hint="eastAsia"/>
        </w:rPr>
        <w:t>반드시</w:t>
      </w:r>
      <w:r w:rsidRPr="008027BC">
        <w:t xml:space="preserve"> </w:t>
      </w:r>
      <w:r w:rsidRPr="008027BC">
        <w:rPr>
          <w:rFonts w:hint="eastAsia"/>
        </w:rPr>
        <w:t>알아야</w:t>
      </w:r>
      <w:r w:rsidRPr="008027BC">
        <w:t xml:space="preserve"> </w:t>
      </w:r>
      <w:r w:rsidRPr="008027BC">
        <w:rPr>
          <w:rFonts w:hint="eastAsia"/>
        </w:rPr>
        <w:t>할</w:t>
      </w:r>
      <w:r w:rsidRPr="008027BC">
        <w:t xml:space="preserve"> </w:t>
      </w:r>
      <w:r w:rsidRPr="008027BC">
        <w:rPr>
          <w:rFonts w:hint="eastAsia"/>
        </w:rPr>
        <w:t>사항</w:t>
      </w:r>
      <w:r w:rsidRPr="008027BC">
        <w:t xml:space="preserve">, </w:t>
      </w:r>
      <w:r w:rsidRPr="008027BC">
        <w:rPr>
          <w:rFonts w:hint="eastAsia"/>
        </w:rPr>
        <w:t>시스템</w:t>
      </w:r>
      <w:r w:rsidRPr="008027BC">
        <w:t xml:space="preserve"> </w:t>
      </w:r>
      <w:r w:rsidR="005E5B16">
        <w:rPr>
          <w:rFonts w:hint="eastAsia"/>
        </w:rPr>
        <w:t>오류</w:t>
      </w:r>
      <w:r w:rsidRPr="008027BC">
        <w:rPr>
          <w:rFonts w:hint="eastAsia"/>
        </w:rPr>
        <w:t>를</w:t>
      </w:r>
      <w:r w:rsidRPr="008027BC">
        <w:t xml:space="preserve"> </w:t>
      </w:r>
      <w:r w:rsidRPr="008027BC">
        <w:rPr>
          <w:rFonts w:hint="eastAsia"/>
        </w:rPr>
        <w:t>유발할</w:t>
      </w:r>
      <w:r w:rsidRPr="008027BC">
        <w:t xml:space="preserve"> </w:t>
      </w:r>
      <w:r w:rsidRPr="008027BC">
        <w:rPr>
          <w:rFonts w:hint="eastAsia"/>
        </w:rPr>
        <w:t>수</w:t>
      </w:r>
      <w:r w:rsidRPr="008027BC">
        <w:t xml:space="preserve"> </w:t>
      </w:r>
      <w:r w:rsidRPr="008027BC">
        <w:rPr>
          <w:rFonts w:hint="eastAsia"/>
        </w:rPr>
        <w:t>있는</w:t>
      </w:r>
      <w:r w:rsidRPr="008027BC">
        <w:t xml:space="preserve"> </w:t>
      </w:r>
      <w:r w:rsidRPr="008027BC">
        <w:rPr>
          <w:rFonts w:hint="eastAsia"/>
        </w:rPr>
        <w:t>사항</w:t>
      </w:r>
      <w:r w:rsidRPr="008027BC">
        <w:t xml:space="preserve">, </w:t>
      </w:r>
      <w:r w:rsidRPr="008027BC">
        <w:rPr>
          <w:rFonts w:hint="eastAsia"/>
        </w:rPr>
        <w:t>수행하지</w:t>
      </w:r>
      <w:r w:rsidRPr="008027BC">
        <w:t xml:space="preserve"> </w:t>
      </w:r>
      <w:r w:rsidRPr="008027BC">
        <w:rPr>
          <w:rFonts w:hint="eastAsia"/>
        </w:rPr>
        <w:t>않았을</w:t>
      </w:r>
      <w:r w:rsidRPr="008027BC">
        <w:t xml:space="preserve"> </w:t>
      </w:r>
      <w:r w:rsidRPr="008027BC">
        <w:rPr>
          <w:rFonts w:hint="eastAsia"/>
        </w:rPr>
        <w:t>때</w:t>
      </w:r>
      <w:r w:rsidRPr="008027BC">
        <w:t xml:space="preserve"> </w:t>
      </w:r>
      <w:r w:rsidRPr="008027BC">
        <w:rPr>
          <w:rFonts w:hint="eastAsia"/>
        </w:rPr>
        <w:t>재산상의</w:t>
      </w:r>
      <w:r w:rsidRPr="008027BC">
        <w:t xml:space="preserve"> </w:t>
      </w:r>
      <w:r w:rsidRPr="008027BC">
        <w:rPr>
          <w:rFonts w:hint="eastAsia"/>
        </w:rPr>
        <w:t>피해를</w:t>
      </w:r>
      <w:r w:rsidRPr="008027BC">
        <w:t xml:space="preserve"> </w:t>
      </w:r>
      <w:r w:rsidRPr="008027BC">
        <w:rPr>
          <w:rFonts w:hint="eastAsia"/>
        </w:rPr>
        <w:t>줄</w:t>
      </w:r>
      <w:r w:rsidRPr="008027BC">
        <w:t xml:space="preserve"> </w:t>
      </w:r>
      <w:r w:rsidRPr="008027BC">
        <w:rPr>
          <w:rFonts w:hint="eastAsia"/>
        </w:rPr>
        <w:t>수</w:t>
      </w:r>
      <w:r w:rsidRPr="008027BC">
        <w:t xml:space="preserve"> </w:t>
      </w:r>
      <w:r w:rsidRPr="008027BC">
        <w:rPr>
          <w:rFonts w:hint="eastAsia"/>
        </w:rPr>
        <w:t>있는</w:t>
      </w:r>
      <w:r w:rsidRPr="008027BC">
        <w:t xml:space="preserve"> </w:t>
      </w:r>
      <w:r w:rsidRPr="008027BC">
        <w:rPr>
          <w:rFonts w:hint="eastAsia"/>
        </w:rPr>
        <w:t>사항을</w:t>
      </w:r>
      <w:r w:rsidRPr="008027BC">
        <w:t xml:space="preserve"> </w:t>
      </w:r>
      <w:r w:rsidRPr="008027BC">
        <w:rPr>
          <w:rFonts w:hint="eastAsia"/>
        </w:rPr>
        <w:t>기술</w:t>
      </w:r>
      <w:r w:rsidR="008E3D46">
        <w:rPr>
          <w:rFonts w:hint="eastAsia"/>
        </w:rPr>
        <w:t>합니</w:t>
      </w:r>
      <w:r>
        <w:rPr>
          <w:rFonts w:hint="eastAsia"/>
        </w:rPr>
        <w:t>다.</w:t>
      </w:r>
    </w:p>
    <w:p w14:paraId="14641C67" w14:textId="77777777" w:rsidR="00E03D58" w:rsidRDefault="00E03D58">
      <w:r>
        <w:rPr>
          <w:b/>
        </w:rPr>
        <w:br w:type="page"/>
      </w:r>
    </w:p>
    <w:tbl>
      <w:tblPr>
        <w:tblW w:w="5000" w:type="pct"/>
        <w:tblBorders>
          <w:top w:val="single" w:sz="2" w:space="0" w:color="616467"/>
          <w:bottom w:val="single" w:sz="2" w:space="0" w:color="616467"/>
        </w:tblBorders>
        <w:tblLayout w:type="fixed"/>
        <w:tblCellMar>
          <w:top w:w="57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3"/>
      </w:tblGrid>
      <w:tr w:rsidR="008F117B" w:rsidRPr="007629ED" w14:paraId="73939803" w14:textId="77777777" w:rsidTr="00CB118B">
        <w:trPr>
          <w:trHeight w:val="3118"/>
        </w:trPr>
        <w:tc>
          <w:tcPr>
            <w:tcW w:w="9353" w:type="dxa"/>
          </w:tcPr>
          <w:p w14:paraId="5FA261ED" w14:textId="77777777" w:rsidR="008F117B" w:rsidRPr="007629ED" w:rsidRDefault="008F117B" w:rsidP="004702D0">
            <w:pPr>
              <w:pStyle w:val="nCvrTitled2"/>
            </w:pPr>
            <w:commentRangeStart w:id="11"/>
            <w:commentRangeStart w:id="12"/>
            <w:commentRangeStart w:id="13"/>
            <w:r w:rsidRPr="00000AA8">
              <w:rPr>
                <w:rFonts w:hint="eastAsia"/>
              </w:rPr>
              <w:lastRenderedPageBreak/>
              <w:t>목차</w:t>
            </w:r>
            <w:commentRangeEnd w:id="11"/>
            <w:r w:rsidR="00630228">
              <w:rPr>
                <w:rStyle w:val="a7"/>
                <w:rFonts w:cs="Times New Roman"/>
                <w:b w:val="0"/>
              </w:rPr>
              <w:commentReference w:id="11"/>
            </w:r>
            <w:commentRangeEnd w:id="12"/>
            <w:r w:rsidR="00D554A7">
              <w:rPr>
                <w:rStyle w:val="a7"/>
                <w:rFonts w:cs="Times New Roman"/>
                <w:b w:val="0"/>
              </w:rPr>
              <w:commentReference w:id="12"/>
            </w:r>
            <w:commentRangeEnd w:id="13"/>
            <w:r w:rsidR="00D554A7">
              <w:rPr>
                <w:rStyle w:val="a7"/>
                <w:rFonts w:cs="Times New Roman"/>
                <w:b w:val="0"/>
              </w:rPr>
              <w:commentReference w:id="13"/>
            </w:r>
          </w:p>
        </w:tc>
      </w:tr>
    </w:tbl>
    <w:p w14:paraId="003B9FE8" w14:textId="77777777" w:rsidR="008B3F24" w:rsidRDefault="004C00B1">
      <w:pPr>
        <w:pStyle w:val="10"/>
        <w:rPr>
          <w:rFonts w:asciiTheme="minorHAnsi" w:eastAsiaTheme="minorEastAsia" w:hAnsiTheme="minorHAnsi" w:cstheme="minorBidi"/>
          <w:b w:val="0"/>
          <w:bCs w:val="0"/>
          <w:szCs w:val="22"/>
        </w:rPr>
      </w:pPr>
      <w:r>
        <w:fldChar w:fldCharType="begin"/>
      </w:r>
      <w:r w:rsidR="008E7F13">
        <w:instrText xml:space="preserve"> TOC \o "1-3" \h \z \u </w:instrText>
      </w:r>
      <w:r>
        <w:fldChar w:fldCharType="separate"/>
      </w:r>
      <w:hyperlink w:anchor="_Toc372681167" w:history="1">
        <w:r w:rsidR="008B3F24" w:rsidRPr="00215701">
          <w:rPr>
            <w:rStyle w:val="af0"/>
          </w:rPr>
          <w:t xml:space="preserve">1. </w:t>
        </w:r>
        <w:r w:rsidR="008B3F24" w:rsidRPr="00215701">
          <w:rPr>
            <w:rStyle w:val="af0"/>
          </w:rPr>
          <w:t>생산</w:t>
        </w:r>
        <w:r w:rsidR="008B3F24" w:rsidRPr="00215701">
          <w:rPr>
            <w:rStyle w:val="af0"/>
          </w:rPr>
          <w:t xml:space="preserve"> </w:t>
        </w:r>
        <w:r w:rsidR="008B3F24" w:rsidRPr="00215701">
          <w:rPr>
            <w:rStyle w:val="af0"/>
          </w:rPr>
          <w:t>절차</w:t>
        </w:r>
        <w:r w:rsidR="008B3F24">
          <w:rPr>
            <w:webHidden/>
          </w:rPr>
          <w:tab/>
        </w:r>
        <w:r>
          <w:rPr>
            <w:webHidden/>
          </w:rPr>
          <w:fldChar w:fldCharType="begin"/>
        </w:r>
        <w:r w:rsidR="008B3F24">
          <w:rPr>
            <w:webHidden/>
          </w:rPr>
          <w:instrText xml:space="preserve"> PAGEREF _Toc372681167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B3F24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A7241A7" w14:textId="77777777" w:rsidR="008B3F24" w:rsidRDefault="00B17612">
      <w:pPr>
        <w:pStyle w:val="22"/>
        <w:rPr>
          <w:rFonts w:asciiTheme="minorHAnsi" w:eastAsiaTheme="minorEastAsia" w:hAnsiTheme="minorHAnsi" w:cstheme="minorBidi"/>
          <w:b w:val="0"/>
          <w:kern w:val="2"/>
          <w:sz w:val="20"/>
          <w:szCs w:val="22"/>
        </w:rPr>
      </w:pPr>
      <w:hyperlink w:anchor="_Toc372681168" w:history="1">
        <w:r w:rsidR="008B3F24" w:rsidRPr="00215701">
          <w:rPr>
            <w:rStyle w:val="af0"/>
            <w:rFonts w:asciiTheme="majorEastAsia" w:eastAsia="바탕"/>
          </w:rPr>
          <w:t>1.1</w:t>
        </w:r>
        <w:r w:rsidR="008B3F24">
          <w:rPr>
            <w:rFonts w:asciiTheme="minorHAnsi" w:eastAsiaTheme="minorEastAsia" w:hAnsiTheme="minorHAnsi" w:cstheme="minorBidi"/>
            <w:b w:val="0"/>
            <w:kern w:val="2"/>
            <w:sz w:val="20"/>
            <w:szCs w:val="22"/>
          </w:rPr>
          <w:tab/>
        </w:r>
        <w:r w:rsidR="008B3F24" w:rsidRPr="00215701">
          <w:rPr>
            <w:rStyle w:val="af0"/>
          </w:rPr>
          <w:t>전담 부서</w:t>
        </w:r>
        <w:r w:rsidR="008B3F24">
          <w:rPr>
            <w:webHidden/>
          </w:rPr>
          <w:tab/>
        </w:r>
        <w:r w:rsidR="004C00B1">
          <w:rPr>
            <w:webHidden/>
          </w:rPr>
          <w:fldChar w:fldCharType="begin"/>
        </w:r>
        <w:r w:rsidR="008B3F24">
          <w:rPr>
            <w:webHidden/>
          </w:rPr>
          <w:instrText xml:space="preserve"> PAGEREF _Toc372681168 \h </w:instrText>
        </w:r>
        <w:r w:rsidR="004C00B1">
          <w:rPr>
            <w:webHidden/>
          </w:rPr>
        </w:r>
        <w:r w:rsidR="004C00B1">
          <w:rPr>
            <w:webHidden/>
          </w:rPr>
          <w:fldChar w:fldCharType="separate"/>
        </w:r>
        <w:r w:rsidR="008B3F24">
          <w:rPr>
            <w:webHidden/>
          </w:rPr>
          <w:t>8</w:t>
        </w:r>
        <w:r w:rsidR="004C00B1">
          <w:rPr>
            <w:webHidden/>
          </w:rPr>
          <w:fldChar w:fldCharType="end"/>
        </w:r>
      </w:hyperlink>
    </w:p>
    <w:p w14:paraId="5C4D6A40" w14:textId="77777777" w:rsidR="008B3F24" w:rsidRDefault="00B17612">
      <w:pPr>
        <w:pStyle w:val="22"/>
        <w:rPr>
          <w:rFonts w:asciiTheme="minorHAnsi" w:eastAsiaTheme="minorEastAsia" w:hAnsiTheme="minorHAnsi" w:cstheme="minorBidi"/>
          <w:b w:val="0"/>
          <w:kern w:val="2"/>
          <w:sz w:val="20"/>
          <w:szCs w:val="22"/>
        </w:rPr>
      </w:pPr>
      <w:hyperlink w:anchor="_Toc372681169" w:history="1">
        <w:r w:rsidR="008B3F24" w:rsidRPr="00215701">
          <w:rPr>
            <w:rStyle w:val="af0"/>
            <w:rFonts w:asciiTheme="majorEastAsia" w:eastAsia="바탕"/>
          </w:rPr>
          <w:t>1.2</w:t>
        </w:r>
        <w:r w:rsidR="008B3F24">
          <w:rPr>
            <w:rFonts w:asciiTheme="minorHAnsi" w:eastAsiaTheme="minorEastAsia" w:hAnsiTheme="minorHAnsi" w:cstheme="minorBidi"/>
            <w:b w:val="0"/>
            <w:kern w:val="2"/>
            <w:sz w:val="20"/>
            <w:szCs w:val="22"/>
          </w:rPr>
          <w:tab/>
        </w:r>
        <w:r w:rsidR="008B3F24" w:rsidRPr="00215701">
          <w:rPr>
            <w:rStyle w:val="af0"/>
          </w:rPr>
          <w:t>생산 방법</w:t>
        </w:r>
        <w:r w:rsidR="008B3F24">
          <w:rPr>
            <w:webHidden/>
          </w:rPr>
          <w:tab/>
        </w:r>
        <w:r w:rsidR="004C00B1">
          <w:rPr>
            <w:webHidden/>
          </w:rPr>
          <w:fldChar w:fldCharType="begin"/>
        </w:r>
        <w:r w:rsidR="008B3F24">
          <w:rPr>
            <w:webHidden/>
          </w:rPr>
          <w:instrText xml:space="preserve"> PAGEREF _Toc372681169 \h </w:instrText>
        </w:r>
        <w:r w:rsidR="004C00B1">
          <w:rPr>
            <w:webHidden/>
          </w:rPr>
        </w:r>
        <w:r w:rsidR="004C00B1">
          <w:rPr>
            <w:webHidden/>
          </w:rPr>
          <w:fldChar w:fldCharType="separate"/>
        </w:r>
        <w:r w:rsidR="008B3F24">
          <w:rPr>
            <w:webHidden/>
          </w:rPr>
          <w:t>8</w:t>
        </w:r>
        <w:r w:rsidR="004C00B1">
          <w:rPr>
            <w:webHidden/>
          </w:rPr>
          <w:fldChar w:fldCharType="end"/>
        </w:r>
      </w:hyperlink>
    </w:p>
    <w:p w14:paraId="20F20584" w14:textId="77777777" w:rsidR="008B3F24" w:rsidRDefault="00B17612">
      <w:pPr>
        <w:pStyle w:val="32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372681170" w:history="1">
        <w:r w:rsidR="008B3F24" w:rsidRPr="00215701">
          <w:rPr>
            <w:rStyle w:val="af0"/>
            <w:rFonts w:asciiTheme="majorEastAsia" w:eastAsia="바탕"/>
            <w:noProof/>
          </w:rPr>
          <w:t>1.2.1</w:t>
        </w:r>
        <w:r w:rsidR="008B3F24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8B3F24" w:rsidRPr="00215701">
          <w:rPr>
            <w:rStyle w:val="af0"/>
            <w:noProof/>
          </w:rPr>
          <w:t>개발 전</w:t>
        </w:r>
        <w:r w:rsidR="008B3F24">
          <w:rPr>
            <w:noProof/>
            <w:webHidden/>
          </w:rPr>
          <w:tab/>
        </w:r>
        <w:r w:rsidR="004C00B1">
          <w:rPr>
            <w:noProof/>
            <w:webHidden/>
          </w:rPr>
          <w:fldChar w:fldCharType="begin"/>
        </w:r>
        <w:r w:rsidR="008B3F24">
          <w:rPr>
            <w:noProof/>
            <w:webHidden/>
          </w:rPr>
          <w:instrText xml:space="preserve"> PAGEREF _Toc372681170 \h </w:instrText>
        </w:r>
        <w:r w:rsidR="004C00B1">
          <w:rPr>
            <w:noProof/>
            <w:webHidden/>
          </w:rPr>
        </w:r>
        <w:r w:rsidR="004C00B1">
          <w:rPr>
            <w:noProof/>
            <w:webHidden/>
          </w:rPr>
          <w:fldChar w:fldCharType="separate"/>
        </w:r>
        <w:r w:rsidR="008B3F24">
          <w:rPr>
            <w:noProof/>
            <w:webHidden/>
          </w:rPr>
          <w:t>8</w:t>
        </w:r>
        <w:r w:rsidR="004C00B1">
          <w:rPr>
            <w:noProof/>
            <w:webHidden/>
          </w:rPr>
          <w:fldChar w:fldCharType="end"/>
        </w:r>
      </w:hyperlink>
    </w:p>
    <w:p w14:paraId="7FCA4F33" w14:textId="77777777" w:rsidR="008B3F24" w:rsidRDefault="00B17612">
      <w:pPr>
        <w:pStyle w:val="32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372681171" w:history="1">
        <w:r w:rsidR="008B3F24" w:rsidRPr="00215701">
          <w:rPr>
            <w:rStyle w:val="af0"/>
            <w:rFonts w:asciiTheme="majorEastAsia" w:eastAsia="바탕"/>
            <w:noProof/>
          </w:rPr>
          <w:t>1.2.2</w:t>
        </w:r>
        <w:r w:rsidR="008B3F24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8B3F24" w:rsidRPr="00215701">
          <w:rPr>
            <w:rStyle w:val="af0"/>
            <w:noProof/>
          </w:rPr>
          <w:t>개발 중</w:t>
        </w:r>
        <w:r w:rsidR="008B3F24">
          <w:rPr>
            <w:noProof/>
            <w:webHidden/>
          </w:rPr>
          <w:tab/>
        </w:r>
        <w:r w:rsidR="004C00B1">
          <w:rPr>
            <w:noProof/>
            <w:webHidden/>
          </w:rPr>
          <w:fldChar w:fldCharType="begin"/>
        </w:r>
        <w:r w:rsidR="008B3F24">
          <w:rPr>
            <w:noProof/>
            <w:webHidden/>
          </w:rPr>
          <w:instrText xml:space="preserve"> PAGEREF _Toc372681171 \h </w:instrText>
        </w:r>
        <w:r w:rsidR="004C00B1">
          <w:rPr>
            <w:noProof/>
            <w:webHidden/>
          </w:rPr>
        </w:r>
        <w:r w:rsidR="004C00B1">
          <w:rPr>
            <w:noProof/>
            <w:webHidden/>
          </w:rPr>
          <w:fldChar w:fldCharType="separate"/>
        </w:r>
        <w:r w:rsidR="008B3F24">
          <w:rPr>
            <w:noProof/>
            <w:webHidden/>
          </w:rPr>
          <w:t>9</w:t>
        </w:r>
        <w:r w:rsidR="004C00B1">
          <w:rPr>
            <w:noProof/>
            <w:webHidden/>
          </w:rPr>
          <w:fldChar w:fldCharType="end"/>
        </w:r>
      </w:hyperlink>
    </w:p>
    <w:p w14:paraId="0F4D44DA" w14:textId="77777777" w:rsidR="008B3F24" w:rsidRDefault="00B17612">
      <w:pPr>
        <w:pStyle w:val="32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372681172" w:history="1">
        <w:r w:rsidR="008B3F24" w:rsidRPr="00215701">
          <w:rPr>
            <w:rStyle w:val="af0"/>
            <w:rFonts w:asciiTheme="majorEastAsia" w:eastAsia="바탕"/>
            <w:noProof/>
          </w:rPr>
          <w:t>1.2.3</w:t>
        </w:r>
        <w:r w:rsidR="008B3F24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8B3F24" w:rsidRPr="00215701">
          <w:rPr>
            <w:rStyle w:val="af0"/>
            <w:noProof/>
          </w:rPr>
          <w:t>개발 후</w:t>
        </w:r>
        <w:r w:rsidR="008B3F24">
          <w:rPr>
            <w:noProof/>
            <w:webHidden/>
          </w:rPr>
          <w:tab/>
        </w:r>
        <w:r w:rsidR="004C00B1">
          <w:rPr>
            <w:noProof/>
            <w:webHidden/>
          </w:rPr>
          <w:fldChar w:fldCharType="begin"/>
        </w:r>
        <w:r w:rsidR="008B3F24">
          <w:rPr>
            <w:noProof/>
            <w:webHidden/>
          </w:rPr>
          <w:instrText xml:space="preserve"> PAGEREF _Toc372681172 \h </w:instrText>
        </w:r>
        <w:r w:rsidR="004C00B1">
          <w:rPr>
            <w:noProof/>
            <w:webHidden/>
          </w:rPr>
        </w:r>
        <w:r w:rsidR="004C00B1">
          <w:rPr>
            <w:noProof/>
            <w:webHidden/>
          </w:rPr>
          <w:fldChar w:fldCharType="separate"/>
        </w:r>
        <w:r w:rsidR="008B3F24">
          <w:rPr>
            <w:noProof/>
            <w:webHidden/>
          </w:rPr>
          <w:t>9</w:t>
        </w:r>
        <w:r w:rsidR="004C00B1">
          <w:rPr>
            <w:noProof/>
            <w:webHidden/>
          </w:rPr>
          <w:fldChar w:fldCharType="end"/>
        </w:r>
      </w:hyperlink>
    </w:p>
    <w:p w14:paraId="22571346" w14:textId="77777777" w:rsidR="008B3F24" w:rsidRDefault="00B17612">
      <w:pPr>
        <w:pStyle w:val="10"/>
        <w:rPr>
          <w:rFonts w:asciiTheme="minorHAnsi" w:eastAsiaTheme="minorEastAsia" w:hAnsiTheme="minorHAnsi" w:cstheme="minorBidi"/>
          <w:b w:val="0"/>
          <w:bCs w:val="0"/>
          <w:szCs w:val="22"/>
        </w:rPr>
      </w:pPr>
      <w:hyperlink w:anchor="_Toc372681173" w:history="1">
        <w:r w:rsidR="008B3F24" w:rsidRPr="00215701">
          <w:rPr>
            <w:rStyle w:val="af0"/>
          </w:rPr>
          <w:t xml:space="preserve">2. </w:t>
        </w:r>
        <w:r w:rsidR="008B3F24" w:rsidRPr="00215701">
          <w:rPr>
            <w:rStyle w:val="af0"/>
          </w:rPr>
          <w:t>포장</w:t>
        </w:r>
        <w:r w:rsidR="008B3F24" w:rsidRPr="00215701">
          <w:rPr>
            <w:rStyle w:val="af0"/>
          </w:rPr>
          <w:t xml:space="preserve"> </w:t>
        </w:r>
        <w:r w:rsidR="008B3F24" w:rsidRPr="00215701">
          <w:rPr>
            <w:rStyle w:val="af0"/>
          </w:rPr>
          <w:t>절차</w:t>
        </w:r>
        <w:r w:rsidR="008B3F24">
          <w:rPr>
            <w:webHidden/>
          </w:rPr>
          <w:tab/>
        </w:r>
        <w:r w:rsidR="004C00B1">
          <w:rPr>
            <w:webHidden/>
          </w:rPr>
          <w:fldChar w:fldCharType="begin"/>
        </w:r>
        <w:r w:rsidR="008B3F24">
          <w:rPr>
            <w:webHidden/>
          </w:rPr>
          <w:instrText xml:space="preserve"> PAGEREF _Toc372681173 \h </w:instrText>
        </w:r>
        <w:r w:rsidR="004C00B1">
          <w:rPr>
            <w:webHidden/>
          </w:rPr>
        </w:r>
        <w:r w:rsidR="004C00B1">
          <w:rPr>
            <w:webHidden/>
          </w:rPr>
          <w:fldChar w:fldCharType="separate"/>
        </w:r>
        <w:r w:rsidR="008B3F24">
          <w:rPr>
            <w:webHidden/>
          </w:rPr>
          <w:t>11</w:t>
        </w:r>
        <w:r w:rsidR="004C00B1">
          <w:rPr>
            <w:webHidden/>
          </w:rPr>
          <w:fldChar w:fldCharType="end"/>
        </w:r>
      </w:hyperlink>
    </w:p>
    <w:p w14:paraId="018B2120" w14:textId="77777777" w:rsidR="008B3F24" w:rsidRDefault="00B17612">
      <w:pPr>
        <w:pStyle w:val="22"/>
        <w:rPr>
          <w:rFonts w:asciiTheme="minorHAnsi" w:eastAsiaTheme="minorEastAsia" w:hAnsiTheme="minorHAnsi" w:cstheme="minorBidi"/>
          <w:b w:val="0"/>
          <w:kern w:val="2"/>
          <w:sz w:val="20"/>
          <w:szCs w:val="22"/>
        </w:rPr>
      </w:pPr>
      <w:hyperlink w:anchor="_Toc372681174" w:history="1">
        <w:r w:rsidR="008B3F24" w:rsidRPr="00215701">
          <w:rPr>
            <w:rStyle w:val="af0"/>
            <w:rFonts w:asciiTheme="majorEastAsia" w:eastAsia="바탕"/>
          </w:rPr>
          <w:t>2.1</w:t>
        </w:r>
        <w:r w:rsidR="008B3F24">
          <w:rPr>
            <w:rFonts w:asciiTheme="minorHAnsi" w:eastAsiaTheme="minorEastAsia" w:hAnsiTheme="minorHAnsi" w:cstheme="minorBidi"/>
            <w:b w:val="0"/>
            <w:kern w:val="2"/>
            <w:sz w:val="20"/>
            <w:szCs w:val="22"/>
          </w:rPr>
          <w:tab/>
        </w:r>
        <w:r w:rsidR="008B3F24" w:rsidRPr="00215701">
          <w:rPr>
            <w:rStyle w:val="af0"/>
          </w:rPr>
          <w:t>포장 절차</w:t>
        </w:r>
        <w:r w:rsidR="008B3F24">
          <w:rPr>
            <w:webHidden/>
          </w:rPr>
          <w:tab/>
        </w:r>
        <w:r w:rsidR="004C00B1">
          <w:rPr>
            <w:webHidden/>
          </w:rPr>
          <w:fldChar w:fldCharType="begin"/>
        </w:r>
        <w:r w:rsidR="008B3F24">
          <w:rPr>
            <w:webHidden/>
          </w:rPr>
          <w:instrText xml:space="preserve"> PAGEREF _Toc372681174 \h </w:instrText>
        </w:r>
        <w:r w:rsidR="004C00B1">
          <w:rPr>
            <w:webHidden/>
          </w:rPr>
        </w:r>
        <w:r w:rsidR="004C00B1">
          <w:rPr>
            <w:webHidden/>
          </w:rPr>
          <w:fldChar w:fldCharType="separate"/>
        </w:r>
        <w:r w:rsidR="008B3F24">
          <w:rPr>
            <w:webHidden/>
          </w:rPr>
          <w:t>12</w:t>
        </w:r>
        <w:r w:rsidR="004C00B1">
          <w:rPr>
            <w:webHidden/>
          </w:rPr>
          <w:fldChar w:fldCharType="end"/>
        </w:r>
      </w:hyperlink>
    </w:p>
    <w:p w14:paraId="5182810C" w14:textId="77777777" w:rsidR="008B3F24" w:rsidRDefault="00B17612">
      <w:pPr>
        <w:pStyle w:val="10"/>
        <w:rPr>
          <w:rFonts w:asciiTheme="minorHAnsi" w:eastAsiaTheme="minorEastAsia" w:hAnsiTheme="minorHAnsi" w:cstheme="minorBidi"/>
          <w:b w:val="0"/>
          <w:bCs w:val="0"/>
          <w:szCs w:val="22"/>
        </w:rPr>
      </w:pPr>
      <w:hyperlink w:anchor="_Toc372681175" w:history="1">
        <w:r w:rsidR="008B3F24" w:rsidRPr="00215701">
          <w:rPr>
            <w:rStyle w:val="af0"/>
          </w:rPr>
          <w:t xml:space="preserve">3. </w:t>
        </w:r>
        <w:r w:rsidR="008B3F24" w:rsidRPr="00215701">
          <w:rPr>
            <w:rStyle w:val="af0"/>
          </w:rPr>
          <w:t>배포</w:t>
        </w:r>
        <w:r w:rsidR="008B3F24" w:rsidRPr="00215701">
          <w:rPr>
            <w:rStyle w:val="af0"/>
          </w:rPr>
          <w:t xml:space="preserve"> </w:t>
        </w:r>
        <w:r w:rsidR="008B3F24" w:rsidRPr="00215701">
          <w:rPr>
            <w:rStyle w:val="af0"/>
          </w:rPr>
          <w:t>방법</w:t>
        </w:r>
        <w:r w:rsidR="008B3F24" w:rsidRPr="00215701">
          <w:rPr>
            <w:rStyle w:val="af0"/>
          </w:rPr>
          <w:t xml:space="preserve"> </w:t>
        </w:r>
        <w:r w:rsidR="008B3F24" w:rsidRPr="00215701">
          <w:rPr>
            <w:rStyle w:val="af0"/>
          </w:rPr>
          <w:t>절차</w:t>
        </w:r>
        <w:r w:rsidR="008B3F24">
          <w:rPr>
            <w:webHidden/>
          </w:rPr>
          <w:tab/>
        </w:r>
        <w:r w:rsidR="004C00B1">
          <w:rPr>
            <w:webHidden/>
          </w:rPr>
          <w:fldChar w:fldCharType="begin"/>
        </w:r>
        <w:r w:rsidR="008B3F24">
          <w:rPr>
            <w:webHidden/>
          </w:rPr>
          <w:instrText xml:space="preserve"> PAGEREF _Toc372681175 \h </w:instrText>
        </w:r>
        <w:r w:rsidR="004C00B1">
          <w:rPr>
            <w:webHidden/>
          </w:rPr>
        </w:r>
        <w:r w:rsidR="004C00B1">
          <w:rPr>
            <w:webHidden/>
          </w:rPr>
          <w:fldChar w:fldCharType="separate"/>
        </w:r>
        <w:r w:rsidR="008B3F24">
          <w:rPr>
            <w:webHidden/>
          </w:rPr>
          <w:t>13</w:t>
        </w:r>
        <w:r w:rsidR="004C00B1">
          <w:rPr>
            <w:webHidden/>
          </w:rPr>
          <w:fldChar w:fldCharType="end"/>
        </w:r>
      </w:hyperlink>
    </w:p>
    <w:p w14:paraId="169D7A96" w14:textId="77777777" w:rsidR="008B3F24" w:rsidRDefault="00B17612">
      <w:pPr>
        <w:pStyle w:val="22"/>
        <w:rPr>
          <w:rFonts w:asciiTheme="minorHAnsi" w:eastAsiaTheme="minorEastAsia" w:hAnsiTheme="minorHAnsi" w:cstheme="minorBidi"/>
          <w:b w:val="0"/>
          <w:kern w:val="2"/>
          <w:sz w:val="20"/>
          <w:szCs w:val="22"/>
        </w:rPr>
      </w:pPr>
      <w:hyperlink w:anchor="_Toc372681176" w:history="1">
        <w:r w:rsidR="008B3F24" w:rsidRPr="00215701">
          <w:rPr>
            <w:rStyle w:val="af0"/>
            <w:rFonts w:asciiTheme="majorEastAsia" w:eastAsia="바탕"/>
          </w:rPr>
          <w:t>3.1</w:t>
        </w:r>
        <w:r w:rsidR="008B3F24">
          <w:rPr>
            <w:rFonts w:asciiTheme="minorHAnsi" w:eastAsiaTheme="minorEastAsia" w:hAnsiTheme="minorHAnsi" w:cstheme="minorBidi"/>
            <w:b w:val="0"/>
            <w:kern w:val="2"/>
            <w:sz w:val="20"/>
            <w:szCs w:val="22"/>
          </w:rPr>
          <w:tab/>
        </w:r>
        <w:r w:rsidR="008B3F24" w:rsidRPr="00215701">
          <w:rPr>
            <w:rStyle w:val="af0"/>
          </w:rPr>
          <w:t>배포 방법 절차</w:t>
        </w:r>
        <w:r w:rsidR="008B3F24">
          <w:rPr>
            <w:webHidden/>
          </w:rPr>
          <w:tab/>
        </w:r>
        <w:r w:rsidR="004C00B1">
          <w:rPr>
            <w:webHidden/>
          </w:rPr>
          <w:fldChar w:fldCharType="begin"/>
        </w:r>
        <w:r w:rsidR="008B3F24">
          <w:rPr>
            <w:webHidden/>
          </w:rPr>
          <w:instrText xml:space="preserve"> PAGEREF _Toc372681176 \h </w:instrText>
        </w:r>
        <w:r w:rsidR="004C00B1">
          <w:rPr>
            <w:webHidden/>
          </w:rPr>
        </w:r>
        <w:r w:rsidR="004C00B1">
          <w:rPr>
            <w:webHidden/>
          </w:rPr>
          <w:fldChar w:fldCharType="separate"/>
        </w:r>
        <w:r w:rsidR="008B3F24">
          <w:rPr>
            <w:webHidden/>
          </w:rPr>
          <w:t>14</w:t>
        </w:r>
        <w:r w:rsidR="004C00B1">
          <w:rPr>
            <w:webHidden/>
          </w:rPr>
          <w:fldChar w:fldCharType="end"/>
        </w:r>
      </w:hyperlink>
    </w:p>
    <w:p w14:paraId="32748789" w14:textId="77777777" w:rsidR="008B3F24" w:rsidRDefault="00B17612">
      <w:pPr>
        <w:pStyle w:val="10"/>
        <w:rPr>
          <w:rFonts w:asciiTheme="minorHAnsi" w:eastAsiaTheme="minorEastAsia" w:hAnsiTheme="minorHAnsi" w:cstheme="minorBidi"/>
          <w:b w:val="0"/>
          <w:bCs w:val="0"/>
          <w:szCs w:val="22"/>
        </w:rPr>
      </w:pPr>
      <w:hyperlink w:anchor="_Toc372681177" w:history="1">
        <w:r w:rsidR="008B3F24" w:rsidRPr="00215701">
          <w:rPr>
            <w:rStyle w:val="af0"/>
          </w:rPr>
          <w:t xml:space="preserve">4. </w:t>
        </w:r>
        <w:r w:rsidR="008B3F24" w:rsidRPr="00215701">
          <w:rPr>
            <w:rStyle w:val="af0"/>
          </w:rPr>
          <w:t>지원사항</w:t>
        </w:r>
        <w:r w:rsidR="008B3F24">
          <w:rPr>
            <w:webHidden/>
          </w:rPr>
          <w:tab/>
        </w:r>
        <w:r w:rsidR="004C00B1">
          <w:rPr>
            <w:webHidden/>
          </w:rPr>
          <w:fldChar w:fldCharType="begin"/>
        </w:r>
        <w:r w:rsidR="008B3F24">
          <w:rPr>
            <w:webHidden/>
          </w:rPr>
          <w:instrText xml:space="preserve"> PAGEREF _Toc372681177 \h </w:instrText>
        </w:r>
        <w:r w:rsidR="004C00B1">
          <w:rPr>
            <w:webHidden/>
          </w:rPr>
        </w:r>
        <w:r w:rsidR="004C00B1">
          <w:rPr>
            <w:webHidden/>
          </w:rPr>
          <w:fldChar w:fldCharType="separate"/>
        </w:r>
        <w:r w:rsidR="008B3F24">
          <w:rPr>
            <w:webHidden/>
          </w:rPr>
          <w:t>15</w:t>
        </w:r>
        <w:r w:rsidR="004C00B1">
          <w:rPr>
            <w:webHidden/>
          </w:rPr>
          <w:fldChar w:fldCharType="end"/>
        </w:r>
      </w:hyperlink>
    </w:p>
    <w:p w14:paraId="3B8071B4" w14:textId="77777777" w:rsidR="008B3F24" w:rsidRDefault="00B17612">
      <w:pPr>
        <w:pStyle w:val="22"/>
        <w:rPr>
          <w:rFonts w:asciiTheme="minorHAnsi" w:eastAsiaTheme="minorEastAsia" w:hAnsiTheme="minorHAnsi" w:cstheme="minorBidi"/>
          <w:b w:val="0"/>
          <w:kern w:val="2"/>
          <w:sz w:val="20"/>
          <w:szCs w:val="22"/>
        </w:rPr>
      </w:pPr>
      <w:hyperlink w:anchor="_Toc372681178" w:history="1">
        <w:r w:rsidR="008B3F24" w:rsidRPr="00215701">
          <w:rPr>
            <w:rStyle w:val="af0"/>
            <w:rFonts w:asciiTheme="majorEastAsia" w:eastAsia="바탕"/>
          </w:rPr>
          <w:t>4.1</w:t>
        </w:r>
        <w:r w:rsidR="008B3F24">
          <w:rPr>
            <w:rFonts w:asciiTheme="minorHAnsi" w:eastAsiaTheme="minorEastAsia" w:hAnsiTheme="minorHAnsi" w:cstheme="minorBidi"/>
            <w:b w:val="0"/>
            <w:kern w:val="2"/>
            <w:sz w:val="20"/>
            <w:szCs w:val="22"/>
          </w:rPr>
          <w:tab/>
        </w:r>
        <w:r w:rsidR="008B3F24" w:rsidRPr="00215701">
          <w:rPr>
            <w:rStyle w:val="af0"/>
          </w:rPr>
          <w:t>제품 운영지원</w:t>
        </w:r>
        <w:r w:rsidR="008B3F24">
          <w:rPr>
            <w:webHidden/>
          </w:rPr>
          <w:tab/>
        </w:r>
        <w:r w:rsidR="004C00B1">
          <w:rPr>
            <w:webHidden/>
          </w:rPr>
          <w:fldChar w:fldCharType="begin"/>
        </w:r>
        <w:r w:rsidR="008B3F24">
          <w:rPr>
            <w:webHidden/>
          </w:rPr>
          <w:instrText xml:space="preserve"> PAGEREF _Toc372681178 \h </w:instrText>
        </w:r>
        <w:r w:rsidR="004C00B1">
          <w:rPr>
            <w:webHidden/>
          </w:rPr>
        </w:r>
        <w:r w:rsidR="004C00B1">
          <w:rPr>
            <w:webHidden/>
          </w:rPr>
          <w:fldChar w:fldCharType="separate"/>
        </w:r>
        <w:r w:rsidR="008B3F24">
          <w:rPr>
            <w:webHidden/>
          </w:rPr>
          <w:t>16</w:t>
        </w:r>
        <w:r w:rsidR="004C00B1">
          <w:rPr>
            <w:webHidden/>
          </w:rPr>
          <w:fldChar w:fldCharType="end"/>
        </w:r>
      </w:hyperlink>
    </w:p>
    <w:p w14:paraId="4996E58D" w14:textId="77777777" w:rsidR="00D03E90" w:rsidRPr="00000AA8" w:rsidRDefault="004C00B1" w:rsidP="007C523A">
      <w:pPr>
        <w:pStyle w:val="22"/>
      </w:pPr>
      <w:r>
        <w:fldChar w:fldCharType="end"/>
      </w:r>
      <w:r w:rsidR="00D03E90" w:rsidRPr="00000AA8">
        <w:br w:type="page"/>
      </w:r>
    </w:p>
    <w:tbl>
      <w:tblPr>
        <w:tblW w:w="5000" w:type="pct"/>
        <w:tblBorders>
          <w:top w:val="single" w:sz="2" w:space="0" w:color="616467"/>
          <w:bottom w:val="single" w:sz="2" w:space="0" w:color="616467"/>
        </w:tblBorders>
        <w:tblLayout w:type="fixed"/>
        <w:tblCellMar>
          <w:top w:w="57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3"/>
      </w:tblGrid>
      <w:tr w:rsidR="00D03E90" w:rsidRPr="007629ED" w14:paraId="2418F327" w14:textId="77777777" w:rsidTr="0012197A">
        <w:trPr>
          <w:trHeight w:val="3118"/>
        </w:trPr>
        <w:tc>
          <w:tcPr>
            <w:tcW w:w="10466" w:type="dxa"/>
          </w:tcPr>
          <w:p w14:paraId="3CF11FEC" w14:textId="77777777" w:rsidR="00D03E90" w:rsidRPr="00000AA8" w:rsidRDefault="00D03E90" w:rsidP="00D03E90">
            <w:pPr>
              <w:pStyle w:val="nCvrTitled2"/>
            </w:pPr>
            <w:r w:rsidRPr="00000AA8">
              <w:lastRenderedPageBreak/>
              <w:t>표</w:t>
            </w:r>
            <w:r w:rsidRPr="00000AA8">
              <w:t xml:space="preserve"> </w:t>
            </w:r>
            <w:r w:rsidRPr="00000AA8">
              <w:rPr>
                <w:rFonts w:hint="eastAsia"/>
              </w:rPr>
              <w:t>및</w:t>
            </w:r>
            <w:r w:rsidRPr="00000AA8">
              <w:rPr>
                <w:rFonts w:hint="eastAsia"/>
              </w:rPr>
              <w:t xml:space="preserve"> </w:t>
            </w:r>
            <w:r w:rsidRPr="00000AA8">
              <w:rPr>
                <w:rFonts w:hint="eastAsia"/>
              </w:rPr>
              <w:t>그림</w:t>
            </w:r>
            <w:r w:rsidRPr="00000AA8">
              <w:rPr>
                <w:rFonts w:hint="eastAsia"/>
              </w:rPr>
              <w:t xml:space="preserve"> </w:t>
            </w:r>
            <w:r w:rsidRPr="00000AA8">
              <w:rPr>
                <w:rFonts w:hint="eastAsia"/>
              </w:rPr>
              <w:t>목록</w:t>
            </w:r>
          </w:p>
          <w:p w14:paraId="09628870" w14:textId="77777777" w:rsidR="00D03E90" w:rsidRPr="007629ED" w:rsidRDefault="00D03E90" w:rsidP="00D03E90"/>
        </w:tc>
      </w:tr>
    </w:tbl>
    <w:p w14:paraId="6C34D710" w14:textId="77777777" w:rsidR="00655FCC" w:rsidRPr="00000AA8" w:rsidRDefault="00655FCC" w:rsidP="00655FCC">
      <w:pPr>
        <w:pStyle w:val="nCvrTocTitle"/>
      </w:pPr>
      <w:r w:rsidRPr="00000AA8">
        <w:rPr>
          <w:rFonts w:hint="eastAsia"/>
        </w:rPr>
        <w:t>표</w:t>
      </w:r>
      <w:r w:rsidRPr="00000AA8">
        <w:rPr>
          <w:rFonts w:hint="eastAsia"/>
        </w:rPr>
        <w:t xml:space="preserve"> </w:t>
      </w:r>
      <w:r w:rsidRPr="00000AA8">
        <w:rPr>
          <w:rFonts w:hint="eastAsia"/>
        </w:rPr>
        <w:t>목록</w:t>
      </w:r>
    </w:p>
    <w:p w14:paraId="422B6DFC" w14:textId="77777777" w:rsidR="00E2084E" w:rsidRDefault="004C00B1">
      <w:pPr>
        <w:pStyle w:val="afd"/>
        <w:rPr>
          <w:rFonts w:asciiTheme="minorHAnsi" w:eastAsiaTheme="minorEastAsia" w:hAnsiTheme="minorHAnsi" w:cstheme="minorBidi"/>
          <w:iCs w:val="0"/>
          <w:sz w:val="20"/>
          <w:szCs w:val="22"/>
        </w:rPr>
      </w:pPr>
      <w:r>
        <w:rPr>
          <w:smallCaps/>
        </w:rPr>
        <w:fldChar w:fldCharType="begin"/>
      </w:r>
      <w:r w:rsidR="008B65E5">
        <w:instrText xml:space="preserve"> </w:instrText>
      </w:r>
      <w:r w:rsidR="008B65E5">
        <w:rPr>
          <w:rFonts w:hint="eastAsia"/>
        </w:rPr>
        <w:instrText>TOC \h \z \c "표"</w:instrText>
      </w:r>
      <w:r w:rsidR="008B65E5">
        <w:instrText xml:space="preserve"> </w:instrText>
      </w:r>
      <w:r>
        <w:rPr>
          <w:smallCaps/>
        </w:rPr>
        <w:fldChar w:fldCharType="separate"/>
      </w:r>
      <w:hyperlink w:anchor="_Toc372285324" w:history="1">
        <w:r w:rsidR="00E2084E" w:rsidRPr="003E12E5">
          <w:rPr>
            <w:rStyle w:val="af0"/>
          </w:rPr>
          <w:t>표 1</w:t>
        </w:r>
        <w:r w:rsidR="00E2084E" w:rsidRPr="003E12E5">
          <w:rPr>
            <w:rStyle w:val="af0"/>
          </w:rPr>
          <w:noBreakHyphen/>
          <w:t>1 개정이력</w:t>
        </w:r>
        <w:r w:rsidR="00E2084E">
          <w:rPr>
            <w:webHidden/>
          </w:rPr>
          <w:tab/>
        </w:r>
        <w:r>
          <w:rPr>
            <w:webHidden/>
          </w:rPr>
          <w:fldChar w:fldCharType="begin"/>
        </w:r>
        <w:r w:rsidR="00E2084E">
          <w:rPr>
            <w:webHidden/>
          </w:rPr>
          <w:instrText xml:space="preserve"> PAGEREF _Toc372285324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2084E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727290D" w14:textId="77777777" w:rsidR="00E2084E" w:rsidRDefault="00B17612">
      <w:pPr>
        <w:pStyle w:val="afd"/>
        <w:rPr>
          <w:rFonts w:asciiTheme="minorHAnsi" w:eastAsiaTheme="minorEastAsia" w:hAnsiTheme="minorHAnsi" w:cstheme="minorBidi"/>
          <w:iCs w:val="0"/>
          <w:sz w:val="20"/>
          <w:szCs w:val="22"/>
        </w:rPr>
      </w:pPr>
      <w:hyperlink w:anchor="_Toc372285325" w:history="1">
        <w:r w:rsidR="00E2084E" w:rsidRPr="003E12E5">
          <w:rPr>
            <w:rStyle w:val="af0"/>
          </w:rPr>
          <w:t>표 1</w:t>
        </w:r>
        <w:r w:rsidR="00E2084E" w:rsidRPr="003E12E5">
          <w:rPr>
            <w:rStyle w:val="af0"/>
          </w:rPr>
          <w:noBreakHyphen/>
          <w:t>1 전담부서 및 담당자</w:t>
        </w:r>
        <w:r w:rsidR="00E2084E">
          <w:rPr>
            <w:webHidden/>
          </w:rPr>
          <w:tab/>
        </w:r>
        <w:r w:rsidR="004C00B1">
          <w:rPr>
            <w:webHidden/>
          </w:rPr>
          <w:fldChar w:fldCharType="begin"/>
        </w:r>
        <w:r w:rsidR="00E2084E">
          <w:rPr>
            <w:webHidden/>
          </w:rPr>
          <w:instrText xml:space="preserve"> PAGEREF _Toc372285325 \h </w:instrText>
        </w:r>
        <w:r w:rsidR="004C00B1">
          <w:rPr>
            <w:webHidden/>
          </w:rPr>
        </w:r>
        <w:r w:rsidR="004C00B1">
          <w:rPr>
            <w:webHidden/>
          </w:rPr>
          <w:fldChar w:fldCharType="separate"/>
        </w:r>
        <w:r w:rsidR="00E2084E">
          <w:rPr>
            <w:webHidden/>
          </w:rPr>
          <w:t>8</w:t>
        </w:r>
        <w:r w:rsidR="004C00B1">
          <w:rPr>
            <w:webHidden/>
          </w:rPr>
          <w:fldChar w:fldCharType="end"/>
        </w:r>
      </w:hyperlink>
    </w:p>
    <w:p w14:paraId="545E9CA8" w14:textId="77777777" w:rsidR="00655FCC" w:rsidRPr="00000AA8" w:rsidRDefault="004C00B1" w:rsidP="008B65E5">
      <w:pPr>
        <w:pStyle w:val="nNormal"/>
      </w:pPr>
      <w:r>
        <w:fldChar w:fldCharType="end"/>
      </w:r>
      <w:r>
        <w:fldChar w:fldCharType="begin"/>
      </w:r>
      <w:r w:rsidR="00457333">
        <w:instrText xml:space="preserve"> TOC \h \z \t "그림 목차" \c </w:instrText>
      </w:r>
      <w:r>
        <w:fldChar w:fldCharType="end"/>
      </w:r>
    </w:p>
    <w:p w14:paraId="4CACB711" w14:textId="77777777" w:rsidR="00655FCC" w:rsidRPr="00000AA8" w:rsidRDefault="00655FCC" w:rsidP="00655FCC">
      <w:pPr>
        <w:pStyle w:val="nCvrTocTitle"/>
      </w:pPr>
      <w:r w:rsidRPr="00000AA8">
        <w:rPr>
          <w:rFonts w:hint="eastAsia"/>
        </w:rPr>
        <w:t>그림</w:t>
      </w:r>
      <w:r w:rsidRPr="00000AA8">
        <w:rPr>
          <w:rFonts w:hint="eastAsia"/>
        </w:rPr>
        <w:t xml:space="preserve"> </w:t>
      </w:r>
      <w:r w:rsidRPr="00000AA8">
        <w:rPr>
          <w:rFonts w:hint="eastAsia"/>
        </w:rPr>
        <w:t>목록</w:t>
      </w:r>
    </w:p>
    <w:p w14:paraId="18F7DF72" w14:textId="77777777" w:rsidR="008B3F24" w:rsidRDefault="004C00B1">
      <w:pPr>
        <w:pStyle w:val="afd"/>
        <w:rPr>
          <w:rFonts w:asciiTheme="minorHAnsi" w:eastAsiaTheme="minorEastAsia" w:hAnsiTheme="minorHAnsi" w:cstheme="minorBidi"/>
          <w:iCs w:val="0"/>
          <w:sz w:val="20"/>
          <w:szCs w:val="22"/>
        </w:rPr>
      </w:pPr>
      <w:r>
        <w:rPr>
          <w:smallCaps/>
        </w:rPr>
        <w:fldChar w:fldCharType="begin"/>
      </w:r>
      <w:r w:rsidR="008B65E5">
        <w:instrText xml:space="preserve"> </w:instrText>
      </w:r>
      <w:r w:rsidR="008B65E5">
        <w:rPr>
          <w:rFonts w:hint="eastAsia"/>
        </w:rPr>
        <w:instrText>TOC \h \z \c "그림"</w:instrText>
      </w:r>
      <w:r w:rsidR="008B65E5">
        <w:instrText xml:space="preserve"> </w:instrText>
      </w:r>
      <w:r>
        <w:rPr>
          <w:smallCaps/>
        </w:rPr>
        <w:fldChar w:fldCharType="separate"/>
      </w:r>
      <w:hyperlink r:id="rId16" w:anchor="_Toc372681159" w:history="1">
        <w:r w:rsidR="008B3F24" w:rsidRPr="003C0841">
          <w:rPr>
            <w:rStyle w:val="af0"/>
            <w:rFonts w:ascii="돋움" w:eastAsia="돋움" w:hAnsi="돋움"/>
          </w:rPr>
          <w:t>1</w:t>
        </w:r>
        <w:r w:rsidR="008B3F24" w:rsidRPr="003C0841">
          <w:rPr>
            <w:rStyle w:val="af0"/>
            <w:rFonts w:ascii="돋움" w:eastAsia="돋움" w:hAnsi="돋움"/>
          </w:rPr>
          <w:noBreakHyphen/>
          <w:t xml:space="preserve">1 WCMS </w:t>
        </w:r>
        <w:r w:rsidR="00D554A7">
          <w:rPr>
            <w:rStyle w:val="af0"/>
            <w:rFonts w:ascii="돋움" w:eastAsia="돋움" w:hAnsi="돋움"/>
          </w:rPr>
          <w:t>v3.0</w:t>
        </w:r>
        <w:r w:rsidR="008B3F24" w:rsidRPr="003C0841">
          <w:rPr>
            <w:rStyle w:val="af0"/>
            <w:rFonts w:ascii="돋움" w:eastAsia="돋움" w:hAnsi="돋움"/>
          </w:rPr>
          <w:t xml:space="preserve"> 생산 Life Cycle</w:t>
        </w:r>
        <w:r w:rsidR="008B3F24">
          <w:rPr>
            <w:webHidden/>
          </w:rPr>
          <w:tab/>
        </w:r>
        <w:r>
          <w:rPr>
            <w:webHidden/>
          </w:rPr>
          <w:fldChar w:fldCharType="begin"/>
        </w:r>
        <w:r w:rsidR="008B3F24">
          <w:rPr>
            <w:webHidden/>
          </w:rPr>
          <w:instrText xml:space="preserve"> PAGEREF _Toc372681159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B3F24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7843CAD6" w14:textId="77777777" w:rsidR="00FB2889" w:rsidRPr="00000AA8" w:rsidRDefault="004C00B1" w:rsidP="008B65E5">
      <w:pPr>
        <w:pStyle w:val="nNormal"/>
      </w:pPr>
      <w:r>
        <w:fldChar w:fldCharType="end"/>
      </w:r>
      <w:r>
        <w:fldChar w:fldCharType="begin"/>
      </w:r>
      <w:r w:rsidR="00457333">
        <w:instrText xml:space="preserve"> TOC \h \z \t "그림 목차" \c </w:instrText>
      </w:r>
      <w:r>
        <w:fldChar w:fldCharType="end"/>
      </w:r>
    </w:p>
    <w:p w14:paraId="5BC97D4F" w14:textId="77777777" w:rsidR="004B5C02" w:rsidRPr="00104C7C" w:rsidRDefault="004B5C02" w:rsidP="00104C7C"/>
    <w:p w14:paraId="5BD92C6B" w14:textId="77777777" w:rsidR="00F710D0" w:rsidRPr="00104C7C" w:rsidRDefault="00F710D0" w:rsidP="00104C7C"/>
    <w:p w14:paraId="3589F437" w14:textId="77777777" w:rsidR="00F710D0" w:rsidRPr="00104C7C" w:rsidRDefault="00F710D0" w:rsidP="00104C7C"/>
    <w:p w14:paraId="086AB8AD" w14:textId="77777777" w:rsidR="00F710D0" w:rsidRPr="00000AA8" w:rsidRDefault="00F710D0" w:rsidP="00655FCC">
      <w:pPr>
        <w:pStyle w:val="nCvrTocTitle"/>
        <w:sectPr w:rsidR="00F710D0" w:rsidRPr="00000AA8" w:rsidSect="002F0A24">
          <w:footerReference w:type="first" r:id="rId17"/>
          <w:pgSz w:w="11906" w:h="16838" w:code="9"/>
          <w:pgMar w:top="851" w:right="851" w:bottom="1361" w:left="851" w:header="1134" w:footer="737" w:gutter="851"/>
          <w:cols w:space="425"/>
          <w:titlePg/>
          <w:docGrid w:linePitch="360"/>
        </w:sectPr>
      </w:pPr>
    </w:p>
    <w:p w14:paraId="013B7E66" w14:textId="77777777" w:rsidR="009A75F0" w:rsidRPr="00E617D8" w:rsidRDefault="007129EB" w:rsidP="00E617D8">
      <w:pPr>
        <w:pStyle w:val="1"/>
        <w:framePr w:wrap="notBeside"/>
      </w:pPr>
      <w:bookmarkStart w:id="14" w:name="_Toc372681167"/>
      <w:r>
        <w:rPr>
          <w:rFonts w:hint="eastAsia"/>
        </w:rPr>
        <w:lastRenderedPageBreak/>
        <w:t>생산</w:t>
      </w:r>
      <w:r>
        <w:rPr>
          <w:rFonts w:hint="eastAsia"/>
        </w:rPr>
        <w:t xml:space="preserve"> </w:t>
      </w:r>
      <w:r>
        <w:rPr>
          <w:rFonts w:hint="eastAsia"/>
        </w:rPr>
        <w:t>절차</w:t>
      </w:r>
      <w:bookmarkEnd w:id="14"/>
    </w:p>
    <w:p w14:paraId="626CAF59" w14:textId="77777777" w:rsidR="00481378" w:rsidRPr="00000AA8" w:rsidRDefault="00071FCF" w:rsidP="00071FCF">
      <w:pPr>
        <w:pStyle w:val="nCvrNormal"/>
      </w:pPr>
      <w:r>
        <w:rPr>
          <w:rFonts w:hint="eastAsia"/>
        </w:rPr>
        <w:t xml:space="preserve">이 장에서는 </w:t>
      </w:r>
      <w:r w:rsidR="00641DC1">
        <w:rPr>
          <w:rFonts w:hint="eastAsia"/>
        </w:rPr>
        <w:t>WCMS</w:t>
      </w:r>
      <w:r w:rsidR="007129EB">
        <w:rPr>
          <w:rFonts w:hint="eastAsia"/>
        </w:rPr>
        <w:t xml:space="preserve"> </w:t>
      </w:r>
      <w:r w:rsidR="00D554A7">
        <w:rPr>
          <w:rFonts w:hint="eastAsia"/>
        </w:rPr>
        <w:t>v3.0</w:t>
      </w:r>
      <w:r>
        <w:rPr>
          <w:rFonts w:hint="eastAsia"/>
        </w:rPr>
        <w:t xml:space="preserve">의 </w:t>
      </w:r>
      <w:r w:rsidR="007129EB">
        <w:rPr>
          <w:rFonts w:hint="eastAsia"/>
        </w:rPr>
        <w:t>생산절차를</w:t>
      </w:r>
      <w:r>
        <w:rPr>
          <w:rFonts w:hint="eastAsia"/>
        </w:rPr>
        <w:t xml:space="preserve"> </w:t>
      </w:r>
      <w:r w:rsidR="00496FBE">
        <w:rPr>
          <w:rFonts w:hint="eastAsia"/>
        </w:rPr>
        <w:t>설명합니다.</w:t>
      </w:r>
    </w:p>
    <w:p w14:paraId="7E8FCE2F" w14:textId="77777777" w:rsidR="0034196B" w:rsidRDefault="0034196B">
      <w:pPr>
        <w:widowControl/>
        <w:wordWrap/>
        <w:autoSpaceDE/>
        <w:autoSpaceDN/>
        <w:jc w:val="left"/>
        <w:rPr>
          <w:rFonts w:cs="Rix고딕 EB"/>
          <w:b/>
          <w:sz w:val="24"/>
          <w:szCs w:val="24"/>
        </w:rPr>
      </w:pPr>
      <w:r>
        <w:br w:type="page"/>
      </w:r>
    </w:p>
    <w:p w14:paraId="6DE5D91B" w14:textId="77777777" w:rsidR="00863F51" w:rsidRPr="00E617D8" w:rsidRDefault="002E2B06" w:rsidP="00203236">
      <w:pPr>
        <w:pStyle w:val="21"/>
      </w:pPr>
      <w:bookmarkStart w:id="15" w:name="_Toc372681168"/>
      <w:r>
        <w:rPr>
          <w:rFonts w:hint="eastAsia"/>
        </w:rPr>
        <w:lastRenderedPageBreak/>
        <w:t>전담</w:t>
      </w:r>
      <w:r>
        <w:rPr>
          <w:rFonts w:hint="eastAsia"/>
        </w:rPr>
        <w:t xml:space="preserve"> </w:t>
      </w:r>
      <w:r>
        <w:rPr>
          <w:rFonts w:hint="eastAsia"/>
        </w:rPr>
        <w:t>부서</w:t>
      </w:r>
      <w:bookmarkEnd w:id="15"/>
    </w:p>
    <w:p w14:paraId="25C6E0B7" w14:textId="77777777" w:rsidR="002E2B06" w:rsidRDefault="00641DC1" w:rsidP="00E94749">
      <w:pPr>
        <w:pStyle w:val="nNormal"/>
      </w:pPr>
      <w:r>
        <w:rPr>
          <w:rFonts w:hint="eastAsia"/>
        </w:rPr>
        <w:t>WCMS</w:t>
      </w:r>
      <w:r w:rsidR="0096673B">
        <w:rPr>
          <w:rFonts w:hint="eastAsia"/>
        </w:rPr>
        <w:t xml:space="preserve"> </w:t>
      </w:r>
      <w:r w:rsidR="00D554A7">
        <w:rPr>
          <w:rFonts w:hint="eastAsia"/>
        </w:rPr>
        <w:t>v3.0</w:t>
      </w:r>
      <w:r w:rsidR="005A2204">
        <w:rPr>
          <w:rFonts w:hint="eastAsia"/>
        </w:rPr>
        <w:t xml:space="preserve"> </w:t>
      </w:r>
      <w:r w:rsidR="00E94749">
        <w:rPr>
          <w:rFonts w:hint="eastAsia"/>
        </w:rPr>
        <w:t xml:space="preserve">프레임워크는 </w:t>
      </w:r>
      <w:r w:rsidR="002E2B06">
        <w:rPr>
          <w:rFonts w:hint="eastAsia"/>
        </w:rPr>
        <w:t>효율적인 개발을 위해 전담 부서를 두고 있으며, 체계적인 업무 프로세스를 통해 생산되고 있습니다</w:t>
      </w:r>
      <w:r w:rsidR="00530038">
        <w:rPr>
          <w:rFonts w:hint="eastAsia"/>
        </w:rPr>
        <w:t xml:space="preserve">. </w:t>
      </w:r>
    </w:p>
    <w:tbl>
      <w:tblPr>
        <w:tblStyle w:val="nTbl"/>
        <w:tblW w:w="8645" w:type="dxa"/>
        <w:tblInd w:w="739" w:type="dxa"/>
        <w:tblLayout w:type="fixed"/>
        <w:tblLook w:val="04A0" w:firstRow="1" w:lastRow="0" w:firstColumn="1" w:lastColumn="0" w:noHBand="0" w:noVBand="1"/>
      </w:tblPr>
      <w:tblGrid>
        <w:gridCol w:w="964"/>
        <w:gridCol w:w="1134"/>
        <w:gridCol w:w="5271"/>
        <w:gridCol w:w="1276"/>
      </w:tblGrid>
      <w:tr w:rsidR="002E2B06" w14:paraId="7BCA4486" w14:textId="77777777" w:rsidTr="002E2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4" w:type="dxa"/>
          </w:tcPr>
          <w:p w14:paraId="59A7825A" w14:textId="77777777" w:rsidR="002E2B06" w:rsidRDefault="002E2B06" w:rsidP="002E2B06">
            <w:pPr>
              <w:pStyle w:val="nTblHeader"/>
              <w:jc w:val="center"/>
            </w:pPr>
            <w:r>
              <w:rPr>
                <w:rFonts w:hint="eastAsia"/>
              </w:rPr>
              <w:t>부서명</w:t>
            </w:r>
          </w:p>
        </w:tc>
        <w:tc>
          <w:tcPr>
            <w:tcW w:w="1134" w:type="dxa"/>
          </w:tcPr>
          <w:p w14:paraId="0A40A78A" w14:textId="77777777" w:rsidR="002E2B06" w:rsidRPr="006060CE" w:rsidRDefault="002E2B06" w:rsidP="002E2B06">
            <w:pPr>
              <w:pStyle w:val="nTblHeader"/>
              <w:jc w:val="center"/>
              <w:rPr>
                <w:rFonts w:ascii="Symbol" w:hAnsi="Symbol"/>
              </w:rPr>
            </w:pPr>
            <w:r>
              <w:rPr>
                <w:rFonts w:hint="eastAsia"/>
              </w:rPr>
              <w:t>담당자</w:t>
            </w:r>
          </w:p>
        </w:tc>
        <w:tc>
          <w:tcPr>
            <w:tcW w:w="5271" w:type="dxa"/>
          </w:tcPr>
          <w:p w14:paraId="6D6821BC" w14:textId="77777777" w:rsidR="002E2B06" w:rsidRPr="006060CE" w:rsidRDefault="002E2B06" w:rsidP="002E2B06">
            <w:pPr>
              <w:pStyle w:val="nTblHeader"/>
              <w:jc w:val="center"/>
              <w:rPr>
                <w:rFonts w:ascii="Symbol" w:hAnsi="Symbol"/>
              </w:rPr>
            </w:pPr>
            <w:r>
              <w:rPr>
                <w:rFonts w:hint="eastAsia"/>
              </w:rPr>
              <w:t>주요업무</w:t>
            </w:r>
          </w:p>
        </w:tc>
        <w:tc>
          <w:tcPr>
            <w:tcW w:w="1276" w:type="dxa"/>
          </w:tcPr>
          <w:p w14:paraId="4EE329E0" w14:textId="77777777" w:rsidR="002E2B06" w:rsidRPr="006060CE" w:rsidRDefault="002E2B06" w:rsidP="002E2B06">
            <w:pPr>
              <w:pStyle w:val="nTblHeader"/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2E2B06" w14:paraId="6F3A76FF" w14:textId="77777777" w:rsidTr="002E2B06">
        <w:tc>
          <w:tcPr>
            <w:tcW w:w="964" w:type="dxa"/>
          </w:tcPr>
          <w:p w14:paraId="19B3B3D4" w14:textId="77777777" w:rsidR="002E2B06" w:rsidRPr="0029369E" w:rsidRDefault="002E2B06" w:rsidP="00E2084E">
            <w:pPr>
              <w:pStyle w:val="nTblNormal"/>
              <w:jc w:val="center"/>
            </w:pPr>
            <w:r>
              <w:rPr>
                <w:rFonts w:hint="eastAsia"/>
              </w:rPr>
              <w:t>개발팀</w:t>
            </w:r>
          </w:p>
        </w:tc>
        <w:tc>
          <w:tcPr>
            <w:tcW w:w="1134" w:type="dxa"/>
          </w:tcPr>
          <w:p w14:paraId="1E069C44" w14:textId="77777777" w:rsidR="002E2B06" w:rsidRPr="0029369E" w:rsidRDefault="002E2B06" w:rsidP="00E2084E">
            <w:pPr>
              <w:pStyle w:val="nTblNormal"/>
              <w:jc w:val="center"/>
            </w:pPr>
            <w:r>
              <w:rPr>
                <w:rFonts w:hint="eastAsia"/>
              </w:rPr>
              <w:t>오혜진</w:t>
            </w:r>
          </w:p>
        </w:tc>
        <w:tc>
          <w:tcPr>
            <w:tcW w:w="5271" w:type="dxa"/>
          </w:tcPr>
          <w:p w14:paraId="7EA5A4C8" w14:textId="77777777" w:rsidR="002E2B06" w:rsidRPr="0029369E" w:rsidRDefault="002E2B06" w:rsidP="002E2B06">
            <w:pPr>
              <w:pStyle w:val="nTblNormal"/>
            </w:pPr>
            <w:r>
              <w:rPr>
                <w:rFonts w:hint="eastAsia"/>
              </w:rPr>
              <w:t xml:space="preserve"> 제품 프로그램 기획 및 개발</w:t>
            </w:r>
          </w:p>
        </w:tc>
        <w:tc>
          <w:tcPr>
            <w:tcW w:w="1276" w:type="dxa"/>
          </w:tcPr>
          <w:p w14:paraId="33AF82D2" w14:textId="77777777" w:rsidR="002E2B06" w:rsidRDefault="002E2B06" w:rsidP="00E2084E">
            <w:pPr>
              <w:pStyle w:val="nTblNormal"/>
              <w:jc w:val="center"/>
            </w:pPr>
          </w:p>
        </w:tc>
      </w:tr>
      <w:tr w:rsidR="00ED5CC7" w14:paraId="1BC5E6BE" w14:textId="77777777" w:rsidTr="002E2B06">
        <w:tc>
          <w:tcPr>
            <w:tcW w:w="964" w:type="dxa"/>
          </w:tcPr>
          <w:p w14:paraId="54EA6007" w14:textId="391B1348" w:rsidR="00ED5CC7" w:rsidRDefault="00ED5CC7" w:rsidP="00E2084E">
            <w:pPr>
              <w:pStyle w:val="nTblNormal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유지보수</w:t>
            </w:r>
          </w:p>
        </w:tc>
        <w:tc>
          <w:tcPr>
            <w:tcW w:w="1134" w:type="dxa"/>
          </w:tcPr>
          <w:p w14:paraId="3E72E22E" w14:textId="4FE6845A" w:rsidR="00ED5CC7" w:rsidRDefault="00ED5CC7" w:rsidP="00E2084E">
            <w:pPr>
              <w:pStyle w:val="nTblNormal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강 인</w:t>
            </w:r>
          </w:p>
        </w:tc>
        <w:tc>
          <w:tcPr>
            <w:tcW w:w="5271" w:type="dxa"/>
          </w:tcPr>
          <w:p w14:paraId="585BDF4B" w14:textId="3B1E6C49" w:rsidR="00ED5CC7" w:rsidRDefault="00ED5CC7" w:rsidP="002E2B06">
            <w:pPr>
              <w:pStyle w:val="nTblNormal"/>
              <w:rPr>
                <w:rFonts w:hint="eastAsia"/>
              </w:rPr>
            </w:pPr>
            <w:r>
              <w:rPr>
                <w:rFonts w:hint="eastAsia"/>
              </w:rPr>
              <w:t xml:space="preserve"> 제품 프로그램 유지보수 전담</w:t>
            </w:r>
          </w:p>
        </w:tc>
        <w:tc>
          <w:tcPr>
            <w:tcW w:w="1276" w:type="dxa"/>
          </w:tcPr>
          <w:p w14:paraId="57921F41" w14:textId="77777777" w:rsidR="00ED5CC7" w:rsidRDefault="00ED5CC7" w:rsidP="00E2084E">
            <w:pPr>
              <w:pStyle w:val="nTblNormal"/>
              <w:jc w:val="center"/>
            </w:pPr>
          </w:p>
        </w:tc>
      </w:tr>
      <w:tr w:rsidR="002E2B06" w14:paraId="344037F1" w14:textId="77777777" w:rsidTr="002E2B06">
        <w:tc>
          <w:tcPr>
            <w:tcW w:w="964" w:type="dxa"/>
          </w:tcPr>
          <w:p w14:paraId="30F40422" w14:textId="77777777" w:rsidR="002E2B06" w:rsidRDefault="002E2B06" w:rsidP="002E2B06">
            <w:pPr>
              <w:pStyle w:val="nTblNormal"/>
              <w:jc w:val="center"/>
            </w:pPr>
            <w:r>
              <w:rPr>
                <w:rFonts w:hint="eastAsia"/>
              </w:rPr>
              <w:t>UI팀</w:t>
            </w:r>
          </w:p>
        </w:tc>
        <w:tc>
          <w:tcPr>
            <w:tcW w:w="1134" w:type="dxa"/>
          </w:tcPr>
          <w:p w14:paraId="1C4F4A9F" w14:textId="77777777" w:rsidR="002E2B06" w:rsidRDefault="002E2B06" w:rsidP="002E2B06">
            <w:pPr>
              <w:pStyle w:val="nTblNormal"/>
              <w:jc w:val="center"/>
            </w:pPr>
            <w:r>
              <w:rPr>
                <w:rFonts w:hint="eastAsia"/>
              </w:rPr>
              <w:t>김아름</w:t>
            </w:r>
          </w:p>
        </w:tc>
        <w:tc>
          <w:tcPr>
            <w:tcW w:w="5271" w:type="dxa"/>
          </w:tcPr>
          <w:p w14:paraId="28EE6711" w14:textId="77777777" w:rsidR="002E2B06" w:rsidRDefault="002E2B06" w:rsidP="002E2B06">
            <w:pPr>
              <w:pStyle w:val="nTblNormal"/>
            </w:pPr>
            <w:r>
              <w:rPr>
                <w:rFonts w:hint="eastAsia"/>
              </w:rPr>
              <w:t xml:space="preserve"> 제품 UI 기획 및 개발</w:t>
            </w:r>
          </w:p>
        </w:tc>
        <w:tc>
          <w:tcPr>
            <w:tcW w:w="1276" w:type="dxa"/>
          </w:tcPr>
          <w:p w14:paraId="5CF4BE95" w14:textId="77777777" w:rsidR="002E2B06" w:rsidRDefault="002E2B06" w:rsidP="00E2084E">
            <w:pPr>
              <w:pStyle w:val="nTblNormal"/>
              <w:keepNext/>
              <w:jc w:val="center"/>
            </w:pPr>
          </w:p>
        </w:tc>
      </w:tr>
      <w:tr w:rsidR="002E2B06" w14:paraId="2AB20BA4" w14:textId="77777777" w:rsidTr="002E2B06">
        <w:tc>
          <w:tcPr>
            <w:tcW w:w="964" w:type="dxa"/>
          </w:tcPr>
          <w:p w14:paraId="1EAEDBEA" w14:textId="6ED19E20" w:rsidR="002E2B06" w:rsidRDefault="00ED5CC7" w:rsidP="00E2084E">
            <w:pPr>
              <w:pStyle w:val="nTblNormal"/>
              <w:jc w:val="center"/>
            </w:pPr>
            <w:r>
              <w:rPr>
                <w:rFonts w:hint="eastAsia"/>
              </w:rPr>
              <w:t>테스트</w:t>
            </w:r>
            <w:r w:rsidR="002E2B06">
              <w:rPr>
                <w:rFonts w:hint="eastAsia"/>
              </w:rPr>
              <w:t>팀</w:t>
            </w:r>
          </w:p>
        </w:tc>
        <w:tc>
          <w:tcPr>
            <w:tcW w:w="1134" w:type="dxa"/>
          </w:tcPr>
          <w:p w14:paraId="35375ECC" w14:textId="713946C1" w:rsidR="002E2B06" w:rsidRDefault="00ED5CC7" w:rsidP="00E2084E">
            <w:pPr>
              <w:pStyle w:val="nTblNormal"/>
              <w:jc w:val="center"/>
            </w:pPr>
            <w:r>
              <w:rPr>
                <w:rFonts w:hint="eastAsia"/>
              </w:rPr>
              <w:t>박연서</w:t>
            </w:r>
          </w:p>
        </w:tc>
        <w:tc>
          <w:tcPr>
            <w:tcW w:w="5271" w:type="dxa"/>
          </w:tcPr>
          <w:p w14:paraId="283C9A31" w14:textId="77777777" w:rsidR="002E2B06" w:rsidRDefault="002E2B06" w:rsidP="00E2084E">
            <w:pPr>
              <w:pStyle w:val="nTblNormal"/>
            </w:pPr>
            <w:r>
              <w:rPr>
                <w:rFonts w:hint="eastAsia"/>
              </w:rPr>
              <w:t xml:space="preserve"> 제품 테스트 및 품질검사</w:t>
            </w:r>
          </w:p>
        </w:tc>
        <w:tc>
          <w:tcPr>
            <w:tcW w:w="1276" w:type="dxa"/>
          </w:tcPr>
          <w:p w14:paraId="37F41AB9" w14:textId="77777777" w:rsidR="002E2B06" w:rsidRDefault="002E2B06" w:rsidP="00E2084E">
            <w:pPr>
              <w:pStyle w:val="nTblNormal"/>
              <w:keepNext/>
              <w:jc w:val="center"/>
            </w:pPr>
          </w:p>
        </w:tc>
      </w:tr>
      <w:tr w:rsidR="00ED5CC7" w14:paraId="07FC6B8B" w14:textId="77777777" w:rsidTr="002E2B06">
        <w:tc>
          <w:tcPr>
            <w:tcW w:w="964" w:type="dxa"/>
          </w:tcPr>
          <w:p w14:paraId="1DC78B49" w14:textId="1B4BB114" w:rsidR="00ED5CC7" w:rsidRDefault="00ED5CC7" w:rsidP="00E2084E">
            <w:pPr>
              <w:pStyle w:val="nTblNormal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품질팀</w:t>
            </w:r>
          </w:p>
        </w:tc>
        <w:tc>
          <w:tcPr>
            <w:tcW w:w="1134" w:type="dxa"/>
          </w:tcPr>
          <w:p w14:paraId="0B373222" w14:textId="4D57A9CF" w:rsidR="00ED5CC7" w:rsidRDefault="00ED5CC7" w:rsidP="00E2084E">
            <w:pPr>
              <w:pStyle w:val="nTblNormal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박상평</w:t>
            </w:r>
          </w:p>
        </w:tc>
        <w:tc>
          <w:tcPr>
            <w:tcW w:w="5271" w:type="dxa"/>
          </w:tcPr>
          <w:p w14:paraId="5F8B082F" w14:textId="13BEE8C2" w:rsidR="00ED5CC7" w:rsidRDefault="00ED5CC7" w:rsidP="00E2084E">
            <w:pPr>
              <w:pStyle w:val="nTblNormal"/>
              <w:rPr>
                <w:rFonts w:hint="eastAsia"/>
              </w:rPr>
            </w:pPr>
            <w:r>
              <w:rPr>
                <w:rFonts w:hint="eastAsia"/>
              </w:rPr>
              <w:t xml:space="preserve"> 제품 품질검사</w:t>
            </w:r>
          </w:p>
        </w:tc>
        <w:tc>
          <w:tcPr>
            <w:tcW w:w="1276" w:type="dxa"/>
          </w:tcPr>
          <w:p w14:paraId="73C5D800" w14:textId="77777777" w:rsidR="00ED5CC7" w:rsidRDefault="00ED5CC7" w:rsidP="00E2084E">
            <w:pPr>
              <w:pStyle w:val="nTblNormal"/>
              <w:keepNext/>
              <w:jc w:val="center"/>
            </w:pPr>
          </w:p>
        </w:tc>
      </w:tr>
    </w:tbl>
    <w:p w14:paraId="0B7563A7" w14:textId="77777777" w:rsidR="002E2B06" w:rsidRDefault="002E2B06" w:rsidP="002E2B06">
      <w:pPr>
        <w:pStyle w:val="afa"/>
      </w:pPr>
      <w:bookmarkStart w:id="16" w:name="_Toc372285325"/>
      <w:r>
        <w:rPr>
          <w:rFonts w:hint="eastAsia"/>
        </w:rPr>
        <w:t xml:space="preserve">표 </w:t>
      </w:r>
      <w:r w:rsidR="004C00B1"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 w:rsidR="004C00B1">
        <w:fldChar w:fldCharType="separate"/>
      </w:r>
      <w:r w:rsidR="00E2084E">
        <w:rPr>
          <w:noProof/>
        </w:rPr>
        <w:t>1</w:t>
      </w:r>
      <w:r w:rsidR="004C00B1">
        <w:fldChar w:fldCharType="end"/>
      </w:r>
      <w:r>
        <w:noBreakHyphen/>
      </w:r>
      <w:r w:rsidR="004C00B1">
        <w:fldChar w:fldCharType="begin"/>
      </w:r>
      <w:r>
        <w:instrText xml:space="preserve"> </w:instrText>
      </w:r>
      <w:r>
        <w:rPr>
          <w:rFonts w:hint="eastAsia"/>
        </w:rPr>
        <w:instrText>SEQ 표 \* ARABIC \s 1</w:instrText>
      </w:r>
      <w:r>
        <w:instrText xml:space="preserve"> </w:instrText>
      </w:r>
      <w:r w:rsidR="004C00B1">
        <w:fldChar w:fldCharType="separate"/>
      </w:r>
      <w:r w:rsidR="00E2084E">
        <w:rPr>
          <w:noProof/>
        </w:rPr>
        <w:t>1</w:t>
      </w:r>
      <w:r w:rsidR="004C00B1">
        <w:fldChar w:fldCharType="end"/>
      </w:r>
      <w:r>
        <w:rPr>
          <w:rFonts w:hint="eastAsia"/>
        </w:rPr>
        <w:t xml:space="preserve"> 전담부서 및 담당자</w:t>
      </w:r>
      <w:bookmarkEnd w:id="16"/>
    </w:p>
    <w:p w14:paraId="317CC5AD" w14:textId="77777777" w:rsidR="002E2B06" w:rsidRPr="002E2B06" w:rsidRDefault="002E2B06" w:rsidP="002E2B06">
      <w:pPr>
        <w:pStyle w:val="nNormal"/>
      </w:pPr>
    </w:p>
    <w:p w14:paraId="1AB846AE" w14:textId="77777777" w:rsidR="00187673" w:rsidRPr="00E617D8" w:rsidRDefault="002E2B06" w:rsidP="002E2B06">
      <w:pPr>
        <w:pStyle w:val="21"/>
      </w:pPr>
      <w:bookmarkStart w:id="17" w:name="_Toc372681169"/>
      <w:r>
        <w:rPr>
          <w:rFonts w:hint="eastAsia"/>
        </w:rPr>
        <w:t>생산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bookmarkEnd w:id="17"/>
    </w:p>
    <w:p w14:paraId="2A7C49F8" w14:textId="77777777" w:rsidR="00335436" w:rsidRDefault="00335436" w:rsidP="00CC0E8E">
      <w:pPr>
        <w:pStyle w:val="nNormal"/>
      </w:pPr>
      <w:r>
        <w:rPr>
          <w:rFonts w:hint="eastAsia"/>
        </w:rPr>
        <w:t>생산방법은</w:t>
      </w:r>
      <w:r w:rsidRPr="00171E63">
        <w:rPr>
          <w:rFonts w:hint="eastAsia"/>
        </w:rPr>
        <w:t xml:space="preserve"> 크게 개발 전(개발을 위한 계획과 준비), 개발 중(웹 애플리케이션 을 실제로 구현), 개발 후(개발된 웹 애플리케이션을 실제 환경에 적용)의 3단계로 나누어서 볼 수 있</w:t>
      </w:r>
      <w:r>
        <w:rPr>
          <w:rFonts w:hint="eastAsia"/>
        </w:rPr>
        <w:t>습니</w:t>
      </w:r>
      <w:r w:rsidRPr="00171E63">
        <w:rPr>
          <w:rFonts w:hint="eastAsia"/>
        </w:rPr>
        <w:t>다. 다음 그림에서는 각 단계와 세부 프로세스</w:t>
      </w:r>
      <w:r>
        <w:rPr>
          <w:rFonts w:hint="eastAsia"/>
        </w:rPr>
        <w:t>를</w:t>
      </w:r>
      <w:r w:rsidRPr="00171E63">
        <w:rPr>
          <w:rFonts w:hint="eastAsia"/>
        </w:rPr>
        <w:t xml:space="preserve"> 보여주고 있</w:t>
      </w:r>
      <w:r>
        <w:rPr>
          <w:rFonts w:hint="eastAsia"/>
        </w:rPr>
        <w:t>습니</w:t>
      </w:r>
      <w:r w:rsidRPr="00171E63">
        <w:rPr>
          <w:rFonts w:hint="eastAsia"/>
        </w:rPr>
        <w:t>다</w:t>
      </w:r>
      <w:r w:rsidR="00F2682E">
        <w:rPr>
          <w:rFonts w:hint="eastAsia"/>
        </w:rPr>
        <w:t>.</w:t>
      </w:r>
    </w:p>
    <w:p w14:paraId="7D2E70E1" w14:textId="77777777" w:rsidR="00961906" w:rsidRDefault="00961906" w:rsidP="00CC0E8E">
      <w:pPr>
        <w:pStyle w:val="nNormal"/>
      </w:pPr>
    </w:p>
    <w:p w14:paraId="79AD5402" w14:textId="77777777" w:rsidR="00335436" w:rsidRDefault="00B17612" w:rsidP="00CC0E8E">
      <w:pPr>
        <w:pStyle w:val="nNormal"/>
      </w:pPr>
      <w:r>
        <w:rPr>
          <w:noProof/>
        </w:rPr>
        <w:pict w14:anchorId="6C6C2E24">
          <v:shape id="_x0000_s1069" type="#_x0000_t202" style="position:absolute;left:0;text-align:left;margin-left:36pt;margin-top:166.95pt;width:425.45pt;height:.05pt;z-index:251658752;mso-position-horizontal-relative:text;mso-position-vertical-relative:text" stroked="f">
            <v:textbox style="mso-fit-shape-to-text:t" inset="0,0,0,0">
              <w:txbxContent>
                <w:p w14:paraId="7CC33C05" w14:textId="494CE688" w:rsidR="008B3F24" w:rsidRPr="00335436" w:rsidRDefault="004C00B1" w:rsidP="00335436">
                  <w:pPr>
                    <w:pStyle w:val="afa"/>
                    <w:ind w:left="0"/>
                    <w:rPr>
                      <w:rFonts w:ascii="돋움" w:eastAsia="돋움" w:hAnsi="돋움"/>
                    </w:rPr>
                  </w:pPr>
                  <w:r>
                    <w:rPr>
                      <w:rFonts w:ascii="돋움" w:eastAsia="돋움" w:hAnsi="돋움"/>
                    </w:rPr>
                    <w:fldChar w:fldCharType="begin"/>
                  </w:r>
                  <w:r w:rsidR="008B3F24">
                    <w:rPr>
                      <w:rFonts w:ascii="돋움" w:eastAsia="돋움" w:hAnsi="돋움"/>
                    </w:rPr>
                    <w:instrText xml:space="preserve"> STYLEREF 1 \s </w:instrText>
                  </w:r>
                  <w:r>
                    <w:rPr>
                      <w:rFonts w:ascii="돋움" w:eastAsia="돋움" w:hAnsi="돋움"/>
                    </w:rPr>
                    <w:fldChar w:fldCharType="separate"/>
                  </w:r>
                  <w:bookmarkStart w:id="18" w:name="_Toc372681159"/>
                  <w:r w:rsidR="008B3F24">
                    <w:rPr>
                      <w:rFonts w:ascii="돋움" w:eastAsia="돋움" w:hAnsi="돋움"/>
                      <w:noProof/>
                    </w:rPr>
                    <w:t>1</w:t>
                  </w:r>
                  <w:r>
                    <w:rPr>
                      <w:rFonts w:ascii="돋움" w:eastAsia="돋움" w:hAnsi="돋움"/>
                    </w:rPr>
                    <w:fldChar w:fldCharType="end"/>
                  </w:r>
                  <w:r w:rsidR="008B3F24">
                    <w:rPr>
                      <w:rFonts w:ascii="돋움" w:eastAsia="돋움" w:hAnsi="돋움"/>
                    </w:rPr>
                    <w:noBreakHyphen/>
                  </w:r>
                  <w:r>
                    <w:rPr>
                      <w:rFonts w:ascii="돋움" w:eastAsia="돋움" w:hAnsi="돋움"/>
                    </w:rPr>
                    <w:fldChar w:fldCharType="begin"/>
                  </w:r>
                  <w:r w:rsidR="008B3F24">
                    <w:rPr>
                      <w:rFonts w:ascii="돋움" w:eastAsia="돋움" w:hAnsi="돋움"/>
                    </w:rPr>
                    <w:instrText xml:space="preserve"> SEQ 그림 \* ARABIC \s 1 </w:instrText>
                  </w:r>
                  <w:r>
                    <w:rPr>
                      <w:rFonts w:ascii="돋움" w:eastAsia="돋움" w:hAnsi="돋움"/>
                    </w:rPr>
                    <w:fldChar w:fldCharType="separate"/>
                  </w:r>
                  <w:r w:rsidR="008B3F24">
                    <w:rPr>
                      <w:rFonts w:ascii="돋움" w:eastAsia="돋움" w:hAnsi="돋움"/>
                      <w:noProof/>
                    </w:rPr>
                    <w:t>1</w:t>
                  </w:r>
                  <w:r>
                    <w:rPr>
                      <w:rFonts w:ascii="돋움" w:eastAsia="돋움" w:hAnsi="돋움"/>
                    </w:rPr>
                    <w:fldChar w:fldCharType="end"/>
                  </w:r>
                  <w:r w:rsidR="008B3F24">
                    <w:rPr>
                      <w:rFonts w:ascii="돋움" w:eastAsia="돋움" w:hAnsi="돋움" w:hint="eastAsia"/>
                    </w:rPr>
                    <w:t xml:space="preserve"> </w:t>
                  </w:r>
                  <w:r w:rsidR="008B3F24">
                    <w:rPr>
                      <w:rFonts w:ascii="돋움" w:eastAsia="돋움" w:hAnsi="돋움" w:hint="eastAsia"/>
                    </w:rPr>
                    <w:t>WCMS v</w:t>
                  </w:r>
                  <w:r w:rsidR="0099657B">
                    <w:rPr>
                      <w:rFonts w:ascii="돋움" w:eastAsia="돋움" w:hAnsi="돋움"/>
                    </w:rPr>
                    <w:t>3</w:t>
                  </w:r>
                  <w:r w:rsidR="008B3F24">
                    <w:rPr>
                      <w:rFonts w:ascii="돋움" w:eastAsia="돋움" w:hAnsi="돋움" w:hint="eastAsia"/>
                    </w:rPr>
                    <w:t>.0 생산 Life Cycle</w:t>
                  </w:r>
                  <w:bookmarkEnd w:id="18"/>
                </w:p>
              </w:txbxContent>
            </v:textbox>
          </v:shape>
        </w:pict>
      </w:r>
      <w:r>
        <w:rPr>
          <w:rFonts w:ascii="돋움" w:eastAsia="돋움" w:hAnsi="돋움"/>
        </w:rPr>
        <w:pict w14:anchorId="0D330BEC">
          <v:group id="_x0000_s1028" editas="canvas" style="position:absolute;margin-left:0;margin-top:0;width:425.45pt;height:162pt;z-index:251656704;mso-position-horizontal-relative:char;mso-position-vertical-relative:line" coordorigin="1198,3644" coordsize="8509,324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198;top:3644;width:8509;height:3240" o:preferrelative="f">
              <v:fill o:detectmouseclick="t"/>
              <v:path o:extrusionok="t" o:connecttype="none"/>
              <o:lock v:ext="edit" text="t"/>
            </v:shape>
            <v:rect id="_x0000_s1040" style="position:absolute;left:1864;top:5444;width:2162;height:540" fillcolor="#36f" strokecolor="blue">
              <v:fill color2="fill darken(118)" rotate="t" method="linear sigma" focus="-50%" type="gradient"/>
              <v:textbox style="mso-next-textbox:#_x0000_s1040">
                <w:txbxContent>
                  <w:p w14:paraId="57A39C3B" w14:textId="77777777" w:rsidR="008B3F24" w:rsidRPr="006F4B83" w:rsidRDefault="008B3F24" w:rsidP="00335436">
                    <w:pPr>
                      <w:jc w:val="center"/>
                      <w:rPr>
                        <w:rFonts w:ascii="굴림" w:eastAsia="굴림" w:hAnsi="굴림"/>
                        <w:color w:val="FFFFFF"/>
                      </w:rPr>
                    </w:pPr>
                    <w:r w:rsidRPr="006F4B83">
                      <w:rPr>
                        <w:rFonts w:ascii="굴림" w:eastAsia="굴림" w:hAnsi="굴림" w:hint="eastAsia"/>
                        <w:color w:val="FFFFFF"/>
                      </w:rPr>
                      <w:t>팀 개발 환경 구축</w:t>
                    </w:r>
                  </w:p>
                </w:txbxContent>
              </v:textbox>
            </v:rect>
            <v:rect id="_x0000_s1041" style="position:absolute;left:1506;top:4544;width:1981;height:540" fillcolor="#36f" strokecolor="blue">
              <v:fill color2="fill darken(118)" rotate="t" method="linear sigma" focus="-50%" type="gradient"/>
              <v:textbox style="mso-next-textbox:#_x0000_s1041">
                <w:txbxContent>
                  <w:p w14:paraId="2C5544C3" w14:textId="77777777" w:rsidR="008B3F24" w:rsidRPr="006F4B83" w:rsidRDefault="008B3F24" w:rsidP="00335436">
                    <w:pPr>
                      <w:jc w:val="center"/>
                      <w:rPr>
                        <w:rFonts w:ascii="굴림" w:eastAsia="굴림" w:hAnsi="굴림"/>
                        <w:color w:val="FFFFFF"/>
                      </w:rPr>
                    </w:pPr>
                    <w:r w:rsidRPr="006F4B83">
                      <w:rPr>
                        <w:rFonts w:ascii="굴림" w:eastAsia="굴림" w:hAnsi="굴림" w:hint="eastAsia"/>
                        <w:color w:val="FFFFFF"/>
                      </w:rPr>
                      <w:t>아키텍처 디자인</w:t>
                    </w:r>
                  </w:p>
                </w:txbxContent>
              </v:textbox>
            </v:rect>
            <v:rect id="_x0000_s1042" style="position:absolute;left:1210;top:3652;width:1800;height:540" fillcolor="#36f" strokecolor="blue">
              <v:fill color2="fill darken(118)" rotate="t" method="linear sigma" focus="-50%" type="gradient"/>
              <v:textbox style="mso-next-textbox:#_x0000_s1042">
                <w:txbxContent>
                  <w:p w14:paraId="32791E77" w14:textId="77777777" w:rsidR="008B3F24" w:rsidRPr="006F4B83" w:rsidRDefault="008B3F24" w:rsidP="00335436">
                    <w:pPr>
                      <w:jc w:val="center"/>
                      <w:rPr>
                        <w:rFonts w:ascii="굴림" w:eastAsia="굴림" w:hAnsi="굴림"/>
                        <w:color w:val="FFFFFF"/>
                      </w:rPr>
                    </w:pPr>
                    <w:r w:rsidRPr="006F4B83">
                      <w:rPr>
                        <w:rFonts w:ascii="굴림" w:eastAsia="굴림" w:hAnsi="굴림" w:hint="eastAsia"/>
                        <w:color w:val="FFFFFF"/>
                      </w:rPr>
                      <w:t>플랫폼 선정</w:t>
                    </w:r>
                  </w:p>
                </w:txbxContent>
              </v:textbox>
            </v:rect>
            <v:rect id="_x0000_s1043" style="position:absolute;left:2226;top:6344;width:1440;height:540" stroked="f">
              <v:textbox style="mso-next-textbox:#_x0000_s1043">
                <w:txbxContent>
                  <w:p w14:paraId="728478AA" w14:textId="77777777" w:rsidR="008B3F24" w:rsidRPr="006F4B83" w:rsidRDefault="008B3F24" w:rsidP="00335436">
                    <w:pPr>
                      <w:rPr>
                        <w:rFonts w:ascii="굴림" w:eastAsia="굴림" w:hAnsi="굴림"/>
                        <w:b/>
                        <w:color w:val="0000FF"/>
                      </w:rPr>
                    </w:pPr>
                    <w:r w:rsidRPr="006F4B83">
                      <w:rPr>
                        <w:rFonts w:ascii="굴림" w:eastAsia="굴림" w:hAnsi="굴림" w:hint="eastAsia"/>
                        <w:b/>
                        <w:color w:val="0000FF"/>
                      </w:rPr>
                      <w:t>개발 전</w:t>
                    </w:r>
                  </w:p>
                </w:txbxContent>
              </v:textbox>
            </v:rect>
            <v:rect id="_x0000_s1044" style="position:absolute;left:5106;top:6344;width:1440;height:540" stroked="f">
              <v:textbox style="mso-next-textbox:#_x0000_s1044">
                <w:txbxContent>
                  <w:p w14:paraId="6A437890" w14:textId="77777777" w:rsidR="008B3F24" w:rsidRPr="006F4B83" w:rsidRDefault="008B3F24" w:rsidP="00335436">
                    <w:pPr>
                      <w:rPr>
                        <w:rFonts w:ascii="굴림" w:eastAsia="굴림" w:hAnsi="굴림"/>
                        <w:b/>
                        <w:color w:val="0000FF"/>
                      </w:rPr>
                    </w:pPr>
                    <w:r w:rsidRPr="006F4B83">
                      <w:rPr>
                        <w:rFonts w:ascii="굴림" w:eastAsia="굴림" w:hAnsi="굴림" w:hint="eastAsia"/>
                        <w:b/>
                        <w:color w:val="0000FF"/>
                      </w:rPr>
                      <w:t>개발 중</w:t>
                    </w:r>
                  </w:p>
                </w:txbxContent>
              </v:textbox>
            </v:rect>
            <v:rect id="_x0000_s1045" style="position:absolute;left:8166;top:6344;width:1440;height:540" stroked="f">
              <v:textbox style="mso-next-textbox:#_x0000_s1045">
                <w:txbxContent>
                  <w:p w14:paraId="5E1742AF" w14:textId="77777777" w:rsidR="008B3F24" w:rsidRPr="006F4B83" w:rsidRDefault="008B3F24" w:rsidP="00335436">
                    <w:pPr>
                      <w:rPr>
                        <w:rFonts w:ascii="굴림" w:eastAsia="굴림" w:hAnsi="굴림"/>
                        <w:b/>
                        <w:color w:val="0000FF"/>
                      </w:rPr>
                    </w:pPr>
                    <w:r w:rsidRPr="006F4B83">
                      <w:rPr>
                        <w:rFonts w:ascii="굴림" w:eastAsia="굴림" w:hAnsi="굴림" w:hint="eastAsia"/>
                        <w:b/>
                        <w:color w:val="0000FF"/>
                      </w:rPr>
                      <w:t>개발 후</w:t>
                    </w:r>
                  </w:p>
                </w:txbxContent>
              </v:textbox>
            </v:rect>
            <v:group id="_x0000_s1046" style="position:absolute;left:1345;top:4184;width:180;height:720" coordorigin="1630,4184" coordsize="360,901">
              <v:line id="_x0000_s1047" style="position:absolute" from="1630,4184" to="1630,5084"/>
              <v:line id="_x0000_s1048" style="position:absolute" from="1630,5084" to="1990,5085">
                <v:stroke endarrow="block"/>
              </v:line>
            </v:group>
            <v:group id="_x0000_s1049" style="position:absolute;left:1750;top:5084;width:180;height:721" coordorigin="1630,4184" coordsize="360,901">
              <v:line id="_x0000_s1050" style="position:absolute" from="1630,4184" to="1630,5084"/>
              <v:line id="_x0000_s1051" style="position:absolute" from="1630,5084" to="1990,5085">
                <v:stroke endarrow="block"/>
              </v:line>
            </v:group>
            <v:group id="_x0000_s1052" style="position:absolute;left:4810;top:4184;width:180;height:720" coordorigin="1630,4184" coordsize="360,901">
              <v:line id="_x0000_s1053" style="position:absolute" from="1630,4184" to="1630,5084"/>
              <v:line id="_x0000_s1054" style="position:absolute" from="1630,5084" to="1990,5085">
                <v:stroke endarrow="block"/>
              </v:line>
            </v:group>
            <v:rect id="_x0000_s1055" style="position:absolute;left:4630;top:3644;width:1620;height:540" fillcolor="#360" strokecolor="#360">
              <v:fill color2="fill darken(118)" rotate="t" method="linear sigma" focus="-50%" type="gradient"/>
              <v:textbox style="mso-next-textbox:#_x0000_s1055">
                <w:txbxContent>
                  <w:p w14:paraId="13EE95B4" w14:textId="77777777" w:rsidR="008B3F24" w:rsidRPr="006F4B83" w:rsidRDefault="008B3F24" w:rsidP="00335436">
                    <w:pPr>
                      <w:jc w:val="center"/>
                      <w:rPr>
                        <w:rFonts w:ascii="굴림" w:eastAsia="굴림" w:hAnsi="굴림"/>
                        <w:color w:val="FFFFFF"/>
                      </w:rPr>
                    </w:pPr>
                    <w:r w:rsidRPr="006F4B83">
                      <w:rPr>
                        <w:rFonts w:ascii="굴림" w:eastAsia="굴림" w:hAnsi="굴림" w:hint="eastAsia"/>
                        <w:color w:val="FFFFFF"/>
                      </w:rPr>
                      <w:t>분석</w:t>
                    </w:r>
                    <w:r w:rsidRPr="006F4B83">
                      <w:rPr>
                        <w:rFonts w:ascii="굴림" w:eastAsia="굴림" w:hAnsi="굴림" w:hint="eastAsia"/>
                        <w:color w:val="FFFFFF"/>
                      </w:rPr>
                      <w:t>, 설계</w:t>
                    </w:r>
                  </w:p>
                </w:txbxContent>
              </v:textbox>
            </v:rect>
            <v:group id="_x0000_s1056" style="position:absolute;left:5170;top:5083;width:180;height:721" coordorigin="1630,4184" coordsize="360,901">
              <v:line id="_x0000_s1057" style="position:absolute" from="1630,4184" to="1630,5084"/>
              <v:line id="_x0000_s1058" style="position:absolute" from="1630,5084" to="1990,5085">
                <v:stroke endarrow="block"/>
              </v:line>
            </v:group>
            <v:group id="_x0000_s1059" style="position:absolute;left:7690;top:4184;width:180;height:720" coordorigin="1630,4184" coordsize="360,901">
              <v:line id="_x0000_s1060" style="position:absolute" from="1630,4184" to="1630,5084"/>
              <v:line id="_x0000_s1061" style="position:absolute" from="1630,5084" to="1990,5085">
                <v:stroke endarrow="block"/>
              </v:line>
            </v:group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62" type="#_x0000_t34" style="position:absolute;left:4026;top:3914;width:604;height:1800;flip:y" o:connectortype="elbow" adj=",132000,-157315">
              <v:stroke endarrow="block"/>
            </v:shape>
            <v:rect id="_x0000_s1063" style="position:absolute;left:7510;top:3644;width:1440;height:540" fillcolor="fuchsia" strokecolor="fuchsia">
              <v:fill color2="fill darken(118)" rotate="t" method="linear sigma" focus="-50%" type="gradient"/>
              <v:textbox style="mso-next-textbox:#_x0000_s1063">
                <w:txbxContent>
                  <w:p w14:paraId="50E6B5A8" w14:textId="77777777" w:rsidR="008B3F24" w:rsidRPr="005A105D" w:rsidRDefault="008B3F24" w:rsidP="00335436">
                    <w:pPr>
                      <w:jc w:val="center"/>
                      <w:rPr>
                        <w:rFonts w:ascii="굴림" w:eastAsia="굴림" w:hAnsi="굴림"/>
                        <w:color w:val="FFFFFF"/>
                      </w:rPr>
                    </w:pPr>
                    <w:r w:rsidRPr="005A105D">
                      <w:rPr>
                        <w:rFonts w:ascii="굴림" w:eastAsia="굴림" w:hAnsi="굴림" w:hint="eastAsia"/>
                        <w:color w:val="FFFFFF"/>
                      </w:rPr>
                      <w:t>배포</w:t>
                    </w:r>
                  </w:p>
                </w:txbxContent>
              </v:textbox>
            </v:rect>
            <v:rect id="_x0000_s1064" style="position:absolute;left:4990;top:4544;width:1620;height:540" fillcolor="fuchsia" strokecolor="fuchsia">
              <v:fill color2="fill darken(118)" rotate="t" method="linear sigma" focus="-50%" type="gradient"/>
              <v:textbox style="mso-next-textbox:#_x0000_s1064">
                <w:txbxContent>
                  <w:p w14:paraId="021A5701" w14:textId="77777777" w:rsidR="008B3F24" w:rsidRPr="00A7608B" w:rsidRDefault="008B3F24" w:rsidP="00335436">
                    <w:pPr>
                      <w:jc w:val="center"/>
                      <w:rPr>
                        <w:rFonts w:ascii="굴림" w:eastAsia="굴림" w:hAnsi="굴림"/>
                        <w:color w:val="FFFFFF"/>
                      </w:rPr>
                    </w:pPr>
                    <w:r w:rsidRPr="00A7608B">
                      <w:rPr>
                        <w:rFonts w:ascii="굴림" w:eastAsia="굴림" w:hAnsi="굴림" w:hint="eastAsia"/>
                        <w:color w:val="FFFFFF"/>
                      </w:rPr>
                      <w:t>구현</w:t>
                    </w:r>
                  </w:p>
                </w:txbxContent>
              </v:textbox>
            </v:rect>
            <v:rect id="_x0000_s1065" style="position:absolute;left:5350;top:5444;width:1440;height:540" fillcolor="#f60" strokecolor="#f60">
              <v:fill color2="fill darken(118)" rotate="t" method="linear sigma" focus="-50%" type="gradient"/>
              <v:textbox style="mso-next-textbox:#_x0000_s1065">
                <w:txbxContent>
                  <w:p w14:paraId="59B7C51D" w14:textId="77777777" w:rsidR="008B3F24" w:rsidRPr="00A7608B" w:rsidRDefault="008B3F24" w:rsidP="00335436">
                    <w:pPr>
                      <w:jc w:val="center"/>
                      <w:rPr>
                        <w:rFonts w:ascii="굴림" w:eastAsia="굴림" w:hAnsi="굴림"/>
                        <w:color w:val="FFFFFF"/>
                      </w:rPr>
                    </w:pPr>
                    <w:r w:rsidRPr="00A7608B">
                      <w:rPr>
                        <w:rFonts w:ascii="굴림" w:eastAsia="굴림" w:hAnsi="굴림" w:hint="eastAsia"/>
                        <w:color w:val="FFFFFF"/>
                      </w:rPr>
                      <w:t>테스트</w:t>
                    </w:r>
                  </w:p>
                </w:txbxContent>
              </v:textbox>
            </v:rect>
            <v:rect id="_x0000_s1066" style="position:absolute;left:7870;top:4544;width:1736;height:540" fillcolor="#fc0" strokecolor="#fc0">
              <v:fill color2="fill darken(118)" rotate="t" method="linear sigma" focus="-50%" type="gradient"/>
              <v:textbox style="mso-next-textbox:#_x0000_s1066">
                <w:txbxContent>
                  <w:p w14:paraId="18BFF1AF" w14:textId="77777777" w:rsidR="008B3F24" w:rsidRPr="00A7608B" w:rsidRDefault="008B3F24" w:rsidP="00335436">
                    <w:pPr>
                      <w:jc w:val="center"/>
                      <w:rPr>
                        <w:rFonts w:ascii="굴림" w:eastAsia="굴림" w:hAnsi="굴림"/>
                        <w:color w:val="FFFFFF"/>
                      </w:rPr>
                    </w:pPr>
                    <w:r w:rsidRPr="00A7608B">
                      <w:rPr>
                        <w:rFonts w:ascii="굴림" w:eastAsia="굴림" w:hAnsi="굴림" w:hint="eastAsia"/>
                        <w:color w:val="FFFFFF"/>
                      </w:rPr>
                      <w:t>관리</w:t>
                    </w:r>
                    <w:r w:rsidRPr="00A7608B">
                      <w:rPr>
                        <w:rFonts w:ascii="굴림" w:eastAsia="굴림" w:hAnsi="굴림" w:hint="eastAsia"/>
                        <w:color w:val="FFFFFF"/>
                      </w:rPr>
                      <w:t>, 모니터링</w:t>
                    </w:r>
                  </w:p>
                </w:txbxContent>
              </v:textbox>
            </v:rect>
            <v:shape id="_x0000_s1067" type="#_x0000_t34" style="position:absolute;left:6790;top:3914;width:720;height:1800;flip:y" o:connectortype="elbow" adj=",132000,-214890">
              <v:stroke endarrow="block"/>
            </v:shape>
          </v:group>
        </w:pict>
      </w:r>
      <w:r>
        <w:rPr>
          <w:rFonts w:ascii="돋움" w:eastAsia="돋움" w:hAnsi="돋움"/>
        </w:rPr>
        <w:pict w14:anchorId="7A5D257D">
          <v:shape id="_x0000_i1025" type="#_x0000_t75" style="width:425.25pt;height:162.75pt">
            <v:imagedata croptop="-65520f" cropbottom="65520f"/>
          </v:shape>
        </w:pict>
      </w:r>
    </w:p>
    <w:p w14:paraId="097CBCB4" w14:textId="77777777" w:rsidR="00335436" w:rsidRDefault="00335436" w:rsidP="00CC0E8E">
      <w:pPr>
        <w:pStyle w:val="nNormal"/>
      </w:pPr>
    </w:p>
    <w:p w14:paraId="115FEF21" w14:textId="77777777" w:rsidR="00335436" w:rsidRDefault="00335436" w:rsidP="00CC0E8E">
      <w:pPr>
        <w:pStyle w:val="nNormal"/>
      </w:pPr>
    </w:p>
    <w:p w14:paraId="28657F22" w14:textId="77777777" w:rsidR="00335436" w:rsidRDefault="00335436" w:rsidP="00335436">
      <w:pPr>
        <w:pStyle w:val="31"/>
      </w:pPr>
      <w:bookmarkStart w:id="19" w:name="_Toc372681170"/>
      <w:r>
        <w:rPr>
          <w:rFonts w:hint="eastAsia"/>
        </w:rPr>
        <w:lastRenderedPageBreak/>
        <w:t>개발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bookmarkEnd w:id="19"/>
    </w:p>
    <w:p w14:paraId="58CB1364" w14:textId="77777777" w:rsidR="00335436" w:rsidRDefault="00335436" w:rsidP="00335436">
      <w:pPr>
        <w:pStyle w:val="nNormal"/>
      </w:pPr>
      <w:r>
        <w:rPr>
          <w:rFonts w:hint="eastAsia"/>
        </w:rPr>
        <w:t xml:space="preserve">실제 웹 애플리케이션 개발에 들어가기 전에 프로젝트 관리자(Project Manager)는 개발자들이 프로젝트를 원활하게 개발할 수 있도록 여러가지 준비를 </w:t>
      </w:r>
      <w:r w:rsidR="00961906">
        <w:rPr>
          <w:rFonts w:hint="eastAsia"/>
        </w:rPr>
        <w:t>해둡</w:t>
      </w:r>
      <w:r>
        <w:rPr>
          <w:rFonts w:hint="eastAsia"/>
        </w:rPr>
        <w:t>니다. 이 단계는 원칙적으로는 프로젝트 관리자의 역할이지만, 상황에 따라서 일부 내용은 프로젝트 리더(Project Leader)가 대행할 수 있습니다.</w:t>
      </w:r>
    </w:p>
    <w:p w14:paraId="01B3CD95" w14:textId="77777777" w:rsidR="00335436" w:rsidRDefault="00335436" w:rsidP="00335436">
      <w:pPr>
        <w:pStyle w:val="nNormal"/>
      </w:pPr>
      <w:r>
        <w:rPr>
          <w:rFonts w:hint="eastAsia"/>
        </w:rPr>
        <w:t>플랫폼 선정 단계에서는 WCMS 플랫폼이 적합한 상황인지를 판단해 보고, 웹 애플리케이션을 어떠한 형태로 개발할 것인지를 결정하게 됩니다. 또한 WCMS에서 제공하고 있는 관련 기술들이 어떠한 것이 있는지를 파악</w:t>
      </w:r>
      <w:r w:rsidR="00961906">
        <w:rPr>
          <w:rFonts w:hint="eastAsia"/>
        </w:rPr>
        <w:t>합</w:t>
      </w:r>
      <w:r>
        <w:rPr>
          <w:rFonts w:hint="eastAsia"/>
        </w:rPr>
        <w:t>니다.</w:t>
      </w:r>
    </w:p>
    <w:p w14:paraId="69E26FF8" w14:textId="77777777" w:rsidR="00335436" w:rsidRDefault="00961906" w:rsidP="00335436">
      <w:pPr>
        <w:pStyle w:val="nNormal"/>
      </w:pPr>
      <w:r>
        <w:rPr>
          <w:rFonts w:hint="eastAsia"/>
        </w:rPr>
        <w:t xml:space="preserve">웹 </w:t>
      </w:r>
      <w:r w:rsidR="00335436">
        <w:rPr>
          <w:rFonts w:hint="eastAsia"/>
        </w:rPr>
        <w:t xml:space="preserve">애플리케이션을 개발 및 실제 환경 시에 적용할 네트워크, 하드웨어, 소프트웨어 아키텍처를 결정하게 </w:t>
      </w:r>
      <w:r>
        <w:rPr>
          <w:rFonts w:hint="eastAsia"/>
        </w:rPr>
        <w:t>되며,</w:t>
      </w:r>
      <w:r w:rsidR="00335436">
        <w:rPr>
          <w:rFonts w:hint="eastAsia"/>
        </w:rPr>
        <w:t xml:space="preserve"> </w:t>
      </w:r>
      <w:r>
        <w:rPr>
          <w:rFonts w:hint="eastAsia"/>
        </w:rPr>
        <w:t xml:space="preserve">이 단계는 </w:t>
      </w:r>
      <w:r w:rsidR="00335436">
        <w:rPr>
          <w:rFonts w:hint="eastAsia"/>
        </w:rPr>
        <w:t xml:space="preserve">웹 애플리케이션 개발 시에 매우 큰 영향을 미치므로, 다양한 요인을 가정하여 충분히 </w:t>
      </w:r>
      <w:r>
        <w:rPr>
          <w:rFonts w:hint="eastAsia"/>
        </w:rPr>
        <w:t xml:space="preserve">준비 </w:t>
      </w:r>
      <w:r w:rsidR="00335436">
        <w:rPr>
          <w:rFonts w:hint="eastAsia"/>
        </w:rPr>
        <w:t>되어야 합니다.</w:t>
      </w:r>
    </w:p>
    <w:p w14:paraId="2EEE68B2" w14:textId="77777777" w:rsidR="00961906" w:rsidRDefault="00961906" w:rsidP="00335436">
      <w:pPr>
        <w:pStyle w:val="nNormal"/>
      </w:pPr>
    </w:p>
    <w:p w14:paraId="0B3338DA" w14:textId="77777777" w:rsidR="00961906" w:rsidRDefault="00961906" w:rsidP="00961906">
      <w:pPr>
        <w:pStyle w:val="31"/>
      </w:pPr>
      <w:bookmarkStart w:id="20" w:name="_Toc372681171"/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bookmarkEnd w:id="20"/>
    </w:p>
    <w:p w14:paraId="4718C1E9" w14:textId="77777777" w:rsidR="00961906" w:rsidRDefault="00961906" w:rsidP="00961906">
      <w:pPr>
        <w:pStyle w:val="nNormal"/>
      </w:pPr>
      <w:r>
        <w:rPr>
          <w:rFonts w:hint="eastAsia"/>
        </w:rPr>
        <w:t>프로젝트 관리자는 개발 전 단계에서 계획하고 준비된 내용을 바탕으로 개발이 진행되고 있는지를 점검 및 확인해야 합니다. 이 단계는 다양한 역할을 가진 구성원들이 공동 작업을 하게 되므로, 구성원들 간의 의사소통 및 협력이 매우 중요합니다.</w:t>
      </w:r>
    </w:p>
    <w:p w14:paraId="1BD3E2C3" w14:textId="77777777" w:rsidR="00961906" w:rsidRDefault="00961906" w:rsidP="00961906">
      <w:pPr>
        <w:pStyle w:val="nNormal"/>
      </w:pPr>
      <w:r>
        <w:rPr>
          <w:rFonts w:hint="eastAsia"/>
        </w:rPr>
        <w:t>분석, 설계 단계에서는 요구사항 및 업무 프로세스를 분석하여 구현해야 할 기능 사양을 정의하고, 이를 바탕으로 구현해야 할 내용을 모델링하게 됩니다. 이것은 비즈니스 모델러(Business Modeler)가 수행해야 업무이지만, 별도로 할당된 모델러가 없는 경우에는 실제 구현할 개발자가 담당하는 경우도 있습니다. 프로젝트 관리자는 모델러(또는 개발자)들에게 분석, 설계해야 할 내용을 적절히 분배해야 합니다.</w:t>
      </w:r>
    </w:p>
    <w:p w14:paraId="2AAF0186" w14:textId="77777777" w:rsidR="00961906" w:rsidRDefault="00961906" w:rsidP="00961906">
      <w:pPr>
        <w:pStyle w:val="nNormal"/>
      </w:pPr>
      <w:r>
        <w:rPr>
          <w:rFonts w:hint="eastAsia"/>
        </w:rPr>
        <w:t>구현 단계에서는 계획된 아키텍처와 모델링된 내용을 바탕으로 개발자가 실제 코드를 작성합니다. 이 때 일관된 코딩 가이드라인을 준수하여 코드가 일정 수준 이상의 품질을 가지며, 규격화된 모습을 가지게 하는 것이 바람직합니다.</w:t>
      </w:r>
    </w:p>
    <w:p w14:paraId="16DA2B61" w14:textId="77777777" w:rsidR="00961906" w:rsidRDefault="00961906" w:rsidP="00961906">
      <w:pPr>
        <w:pStyle w:val="nNormal"/>
      </w:pPr>
      <w:r>
        <w:rPr>
          <w:rFonts w:hint="eastAsia"/>
        </w:rPr>
        <w:t>테스트 단계에서는 작성된 웹 애플리케이션의 기능 및 성능을 검증해 보게 됩니다. 이 단계에 시간을 많이 투자할수록 웹 애플리케이션의 품질을 향상시킬 수 있습니다. 테스터(Tester)는 작업을 수행 후 결과를 프로젝트 관리자 및 개발자에게 피드백(Feedback)하여 문제점을 개선하고 수정할 수 있도록 해야 합니다. 별도로 테스터가 존재하지 않는 경우에는 개발자 혹은 Project Manager가 대신 수행할 수도 있습니다</w:t>
      </w:r>
    </w:p>
    <w:p w14:paraId="4ABED678" w14:textId="77777777" w:rsidR="00961906" w:rsidRDefault="00961906" w:rsidP="00961906">
      <w:pPr>
        <w:pStyle w:val="nNormal"/>
      </w:pPr>
    </w:p>
    <w:p w14:paraId="16369635" w14:textId="77777777" w:rsidR="00961906" w:rsidRDefault="00961906" w:rsidP="00961906">
      <w:pPr>
        <w:pStyle w:val="31"/>
      </w:pPr>
      <w:bookmarkStart w:id="21" w:name="_Toc372681172"/>
      <w:r>
        <w:rPr>
          <w:rFonts w:hint="eastAsia"/>
        </w:rPr>
        <w:lastRenderedPageBreak/>
        <w:t>개발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bookmarkEnd w:id="21"/>
    </w:p>
    <w:p w14:paraId="472D3636" w14:textId="77777777" w:rsidR="00961906" w:rsidRDefault="00961906" w:rsidP="00961906">
      <w:pPr>
        <w:pStyle w:val="nNormal"/>
      </w:pPr>
      <w:r>
        <w:rPr>
          <w:rFonts w:hint="eastAsia"/>
        </w:rPr>
        <w:t>웹 애플리케이션 개발이 완료되면 이를 실제 환경에 적용시키고, 유지 보수 및 관리를 하기 위한 계획과 지침을 수립합니다.</w:t>
      </w:r>
    </w:p>
    <w:p w14:paraId="2C858FFB" w14:textId="77777777" w:rsidR="00961906" w:rsidRDefault="00961906" w:rsidP="00961906">
      <w:pPr>
        <w:pStyle w:val="nNormal"/>
      </w:pPr>
      <w:r>
        <w:rPr>
          <w:rFonts w:hint="eastAsia"/>
        </w:rPr>
        <w:t>배포 단계는 완성된 웹 애플리케이션을 실제 환경에서 운용되는 서버로 올리거나, 일반 사용자들에게 설치할 수 있도록 설치패키지를 제공하는 것을 의미합니다. 서버 웹 애플리케이션의 경우, 개발 환경과 실제 환경의 차이점을 파악하고 필요한 환경 구성을 할 수 있도록 지침을 제공해야 합니다. 클라이언트 웹 애플리케이션의 경우, 일반 사용자들이 용이하게 설치할 수 있도록 다양한 플랫폼의 환경을 고려하여, 편리한 설치 인터페이스를 제공해야 합니다.</w:t>
      </w:r>
    </w:p>
    <w:p w14:paraId="1AF16C46" w14:textId="77777777" w:rsidR="00961906" w:rsidRPr="00335436" w:rsidRDefault="00961906" w:rsidP="00961906">
      <w:pPr>
        <w:pStyle w:val="nNormal"/>
        <w:sectPr w:rsidR="00961906" w:rsidRPr="00335436" w:rsidSect="00FA5F24">
          <w:headerReference w:type="first" r:id="rId18"/>
          <w:type w:val="oddPage"/>
          <w:pgSz w:w="11906" w:h="16838" w:code="9"/>
          <w:pgMar w:top="2155" w:right="851" w:bottom="1361" w:left="851" w:header="1134" w:footer="737" w:gutter="851"/>
          <w:cols w:space="425"/>
          <w:docGrid w:linePitch="360"/>
        </w:sectPr>
      </w:pPr>
      <w:r>
        <w:rPr>
          <w:rFonts w:hint="eastAsia"/>
        </w:rPr>
        <w:t xml:space="preserve">관리, 모니터링 단계는 배포된 웹 애플리케이션을 효율적으로 관리하고, 다양한 요인들을 통해 웹 애플리케이션을 모니터링 한 후 웹 애플리케이션을 언제, 어떻게 확장할 것인지를 결정하는 단계입니다. </w:t>
      </w:r>
    </w:p>
    <w:p w14:paraId="3AD375F9" w14:textId="77777777" w:rsidR="00CC0E8E" w:rsidRDefault="007129EB" w:rsidP="00CC0E8E">
      <w:pPr>
        <w:pStyle w:val="1"/>
        <w:framePr w:wrap="notBeside"/>
      </w:pPr>
      <w:bookmarkStart w:id="22" w:name="_Toc372681173"/>
      <w:commentRangeStart w:id="23"/>
      <w:r>
        <w:rPr>
          <w:rFonts w:hint="eastAsia"/>
        </w:rPr>
        <w:lastRenderedPageBreak/>
        <w:t>포장</w:t>
      </w:r>
      <w:r>
        <w:rPr>
          <w:rFonts w:hint="eastAsia"/>
        </w:rPr>
        <w:t xml:space="preserve"> </w:t>
      </w:r>
      <w:r>
        <w:rPr>
          <w:rFonts w:hint="eastAsia"/>
        </w:rPr>
        <w:t>절차</w:t>
      </w:r>
      <w:bookmarkEnd w:id="22"/>
      <w:commentRangeEnd w:id="23"/>
      <w:r w:rsidR="00630228">
        <w:rPr>
          <w:rStyle w:val="a7"/>
          <w:rFonts w:cs="Times New Roman"/>
          <w:b w:val="0"/>
        </w:rPr>
        <w:commentReference w:id="23"/>
      </w:r>
    </w:p>
    <w:p w14:paraId="5D61A24E" w14:textId="77777777" w:rsidR="00CC0E8E" w:rsidRDefault="00CC0E8E" w:rsidP="00CC0E8E">
      <w:pPr>
        <w:pStyle w:val="nCvrNormal"/>
      </w:pPr>
      <w:r>
        <w:rPr>
          <w:rFonts w:hint="eastAsia"/>
        </w:rPr>
        <w:t xml:space="preserve">이 장에서는 WCMS </w:t>
      </w:r>
      <w:r w:rsidR="00D554A7">
        <w:rPr>
          <w:rFonts w:hint="eastAsia"/>
        </w:rPr>
        <w:t>v3.0</w:t>
      </w:r>
      <w:r>
        <w:rPr>
          <w:rFonts w:hint="eastAsia"/>
        </w:rPr>
        <w:t xml:space="preserve">의 </w:t>
      </w:r>
      <w:r w:rsidR="007129EB">
        <w:rPr>
          <w:rFonts w:hint="eastAsia"/>
        </w:rPr>
        <w:t>포장 절차를</w:t>
      </w:r>
      <w:r>
        <w:rPr>
          <w:rFonts w:hint="eastAsia"/>
        </w:rPr>
        <w:t xml:space="preserve"> 제공합니다.</w:t>
      </w:r>
    </w:p>
    <w:p w14:paraId="059C63CE" w14:textId="77777777" w:rsidR="00CC0E8E" w:rsidRDefault="00CC0E8E" w:rsidP="00CC0E8E">
      <w:pPr>
        <w:widowControl/>
        <w:wordWrap/>
        <w:autoSpaceDE/>
        <w:autoSpaceDN/>
        <w:jc w:val="left"/>
        <w:rPr>
          <w:rFonts w:cs="Rix고딕 EB"/>
          <w:b/>
          <w:sz w:val="24"/>
          <w:szCs w:val="24"/>
        </w:rPr>
      </w:pPr>
      <w:bookmarkStart w:id="24" w:name="_Ref275361638"/>
      <w:bookmarkStart w:id="25" w:name="_Ref274730494"/>
      <w:bookmarkStart w:id="26" w:name="_Ref274730511"/>
      <w:r>
        <w:br w:type="page"/>
      </w:r>
    </w:p>
    <w:p w14:paraId="5BAD84AA" w14:textId="77777777" w:rsidR="007B47D8" w:rsidRDefault="00F2682E" w:rsidP="007B47D8">
      <w:pPr>
        <w:pStyle w:val="21"/>
        <w:pageBreakBefore/>
      </w:pPr>
      <w:bookmarkStart w:id="27" w:name="_Toc372681174"/>
      <w:r>
        <w:rPr>
          <w:rFonts w:hint="eastAsia"/>
        </w:rPr>
        <w:lastRenderedPageBreak/>
        <w:t>포장</w:t>
      </w:r>
      <w:r>
        <w:rPr>
          <w:rFonts w:hint="eastAsia"/>
        </w:rPr>
        <w:t xml:space="preserve"> </w:t>
      </w:r>
      <w:r>
        <w:rPr>
          <w:rFonts w:hint="eastAsia"/>
        </w:rPr>
        <w:t>절차</w:t>
      </w:r>
      <w:bookmarkEnd w:id="27"/>
    </w:p>
    <w:p w14:paraId="2AC75BC1" w14:textId="77777777" w:rsidR="007B47D8" w:rsidRDefault="00F2682E" w:rsidP="007B47D8">
      <w:pPr>
        <w:pStyle w:val="nNormal"/>
      </w:pPr>
      <w:r>
        <w:rPr>
          <w:rFonts w:hint="eastAsia"/>
        </w:rPr>
        <w:t>저장된 WCMS v</w:t>
      </w:r>
      <w:r w:rsidR="00D554A7">
        <w:t>3</w:t>
      </w:r>
      <w:r>
        <w:rPr>
          <w:rFonts w:hint="eastAsia"/>
        </w:rPr>
        <w:t xml:space="preserve">.0 제품과 제품 설명서, 사용자 메뉴얼과 함께 CD 및 USB 저장 장치에 저장하여 포장합니다 </w:t>
      </w:r>
      <w:r w:rsidR="007B47D8">
        <w:rPr>
          <w:rFonts w:hint="eastAsia"/>
        </w:rPr>
        <w:t>.</w:t>
      </w:r>
    </w:p>
    <w:tbl>
      <w:tblPr>
        <w:tblStyle w:val="nTbl"/>
        <w:tblW w:w="8645" w:type="dxa"/>
        <w:tblInd w:w="739" w:type="dxa"/>
        <w:tblLayout w:type="fixed"/>
        <w:tblLook w:val="04A0" w:firstRow="1" w:lastRow="0" w:firstColumn="1" w:lastColumn="0" w:noHBand="0" w:noVBand="1"/>
      </w:tblPr>
      <w:tblGrid>
        <w:gridCol w:w="964"/>
        <w:gridCol w:w="1134"/>
        <w:gridCol w:w="5271"/>
        <w:gridCol w:w="1276"/>
      </w:tblGrid>
      <w:tr w:rsidR="00F2682E" w:rsidRPr="006060CE" w14:paraId="66DFE77B" w14:textId="77777777" w:rsidTr="00E208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4" w:type="dxa"/>
          </w:tcPr>
          <w:p w14:paraId="3D17C777" w14:textId="77777777" w:rsidR="00F2682E" w:rsidRDefault="00F2682E" w:rsidP="00F2682E">
            <w:pPr>
              <w:pStyle w:val="nTblHeader"/>
              <w:jc w:val="center"/>
            </w:pPr>
            <w:r>
              <w:rPr>
                <w:rFonts w:hint="eastAsia"/>
              </w:rPr>
              <w:t>저장매체</w:t>
            </w:r>
          </w:p>
        </w:tc>
        <w:tc>
          <w:tcPr>
            <w:tcW w:w="1134" w:type="dxa"/>
          </w:tcPr>
          <w:p w14:paraId="544BFD97" w14:textId="77777777" w:rsidR="00F2682E" w:rsidRPr="006060CE" w:rsidRDefault="00F2682E" w:rsidP="00F2682E">
            <w:pPr>
              <w:pStyle w:val="nTblHeader"/>
              <w:jc w:val="center"/>
              <w:rPr>
                <w:rFonts w:ascii="Symbol" w:hAnsi="Symbol"/>
              </w:rPr>
            </w:pPr>
            <w:r>
              <w:rPr>
                <w:rFonts w:hint="eastAsia"/>
              </w:rPr>
              <w:t>용량</w:t>
            </w:r>
          </w:p>
        </w:tc>
        <w:tc>
          <w:tcPr>
            <w:tcW w:w="5271" w:type="dxa"/>
          </w:tcPr>
          <w:p w14:paraId="024C7023" w14:textId="77777777" w:rsidR="00F2682E" w:rsidRPr="006060CE" w:rsidRDefault="00F2682E" w:rsidP="00E2084E">
            <w:pPr>
              <w:pStyle w:val="nTblHeader"/>
              <w:jc w:val="center"/>
              <w:rPr>
                <w:rFonts w:ascii="Symbol" w:hAnsi="Symbol"/>
              </w:rPr>
            </w:pPr>
            <w:r>
              <w:rPr>
                <w:rFonts w:hint="eastAsia"/>
              </w:rPr>
              <w:t>저장파일</w:t>
            </w:r>
          </w:p>
        </w:tc>
        <w:tc>
          <w:tcPr>
            <w:tcW w:w="1276" w:type="dxa"/>
          </w:tcPr>
          <w:p w14:paraId="49769FDE" w14:textId="77777777" w:rsidR="00F2682E" w:rsidRPr="006060CE" w:rsidRDefault="00F2682E" w:rsidP="00E2084E">
            <w:pPr>
              <w:pStyle w:val="nTblHeader"/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F2682E" w14:paraId="1704B087" w14:textId="77777777" w:rsidTr="00E2084E">
        <w:tc>
          <w:tcPr>
            <w:tcW w:w="964" w:type="dxa"/>
          </w:tcPr>
          <w:p w14:paraId="36C056BD" w14:textId="77777777" w:rsidR="00F2682E" w:rsidRPr="0029369E" w:rsidRDefault="00F2682E" w:rsidP="00E2084E">
            <w:pPr>
              <w:pStyle w:val="nTblNormal"/>
              <w:jc w:val="center"/>
            </w:pPr>
            <w:r>
              <w:rPr>
                <w:rFonts w:hint="eastAsia"/>
              </w:rPr>
              <w:t>DVD</w:t>
            </w:r>
          </w:p>
        </w:tc>
        <w:tc>
          <w:tcPr>
            <w:tcW w:w="1134" w:type="dxa"/>
          </w:tcPr>
          <w:p w14:paraId="0BCC7092" w14:textId="77777777" w:rsidR="00F2682E" w:rsidRPr="0029369E" w:rsidRDefault="00F2682E" w:rsidP="00F2682E">
            <w:pPr>
              <w:pStyle w:val="nTblNormal"/>
              <w:jc w:val="center"/>
            </w:pPr>
            <w:r>
              <w:rPr>
                <w:rFonts w:hint="eastAsia"/>
              </w:rPr>
              <w:t>4G 이상</w:t>
            </w:r>
          </w:p>
        </w:tc>
        <w:tc>
          <w:tcPr>
            <w:tcW w:w="5271" w:type="dxa"/>
          </w:tcPr>
          <w:p w14:paraId="3D0757B2" w14:textId="77777777" w:rsidR="00F2682E" w:rsidRPr="0029369E" w:rsidRDefault="00F2682E" w:rsidP="00D554A7">
            <w:pPr>
              <w:pStyle w:val="nTblNormal"/>
            </w:pPr>
            <w:r>
              <w:rPr>
                <w:rFonts w:hint="eastAsia"/>
              </w:rPr>
              <w:t xml:space="preserve"> WCMS v</w:t>
            </w:r>
            <w:r w:rsidR="00D554A7">
              <w:t>3</w:t>
            </w:r>
            <w:r>
              <w:rPr>
                <w:rFonts w:hint="eastAsia"/>
              </w:rPr>
              <w:t>.0 제품, 사용자 매뉴얼, 제품 소개서</w:t>
            </w:r>
          </w:p>
        </w:tc>
        <w:tc>
          <w:tcPr>
            <w:tcW w:w="1276" w:type="dxa"/>
          </w:tcPr>
          <w:p w14:paraId="5DBC2C84" w14:textId="77777777" w:rsidR="00F2682E" w:rsidRDefault="00F2682E" w:rsidP="00E2084E">
            <w:pPr>
              <w:pStyle w:val="nTblNormal"/>
              <w:jc w:val="center"/>
            </w:pPr>
          </w:p>
        </w:tc>
      </w:tr>
      <w:tr w:rsidR="00F2682E" w14:paraId="0F5A748D" w14:textId="77777777" w:rsidTr="00E2084E">
        <w:tc>
          <w:tcPr>
            <w:tcW w:w="964" w:type="dxa"/>
          </w:tcPr>
          <w:p w14:paraId="29F4E617" w14:textId="77777777" w:rsidR="00F2682E" w:rsidRDefault="00F2682E" w:rsidP="00E2084E">
            <w:pPr>
              <w:pStyle w:val="nTblNormal"/>
              <w:jc w:val="center"/>
            </w:pPr>
            <w:r>
              <w:rPr>
                <w:rFonts w:hint="eastAsia"/>
              </w:rPr>
              <w:t>USB</w:t>
            </w:r>
          </w:p>
        </w:tc>
        <w:tc>
          <w:tcPr>
            <w:tcW w:w="1134" w:type="dxa"/>
          </w:tcPr>
          <w:p w14:paraId="332BB8ED" w14:textId="77777777" w:rsidR="00F2682E" w:rsidRDefault="00F2682E" w:rsidP="00E2084E">
            <w:pPr>
              <w:pStyle w:val="nTblNormal"/>
              <w:jc w:val="center"/>
            </w:pPr>
            <w:r>
              <w:rPr>
                <w:rFonts w:hint="eastAsia"/>
              </w:rPr>
              <w:t>4G 이상</w:t>
            </w:r>
          </w:p>
        </w:tc>
        <w:tc>
          <w:tcPr>
            <w:tcW w:w="5271" w:type="dxa"/>
          </w:tcPr>
          <w:p w14:paraId="2F623B42" w14:textId="77777777" w:rsidR="00F2682E" w:rsidRDefault="00D554A7" w:rsidP="00E2084E">
            <w:pPr>
              <w:pStyle w:val="nTblNormal"/>
            </w:pPr>
            <w:r>
              <w:rPr>
                <w:rFonts w:hint="eastAsia"/>
              </w:rPr>
              <w:t xml:space="preserve"> WCMS v3</w:t>
            </w:r>
            <w:r w:rsidR="00F2682E">
              <w:rPr>
                <w:rFonts w:hint="eastAsia"/>
              </w:rPr>
              <w:t>.0 제품, 사용자 매뉴얼, 제품 소개서</w:t>
            </w:r>
          </w:p>
        </w:tc>
        <w:tc>
          <w:tcPr>
            <w:tcW w:w="1276" w:type="dxa"/>
          </w:tcPr>
          <w:p w14:paraId="668820AD" w14:textId="77777777" w:rsidR="00F2682E" w:rsidRDefault="00F2682E" w:rsidP="00E2084E">
            <w:pPr>
              <w:pStyle w:val="nTblNormal"/>
              <w:keepNext/>
              <w:jc w:val="center"/>
            </w:pPr>
          </w:p>
        </w:tc>
      </w:tr>
    </w:tbl>
    <w:p w14:paraId="1C3607B0" w14:textId="77777777" w:rsidR="00F2682E" w:rsidRPr="00F2682E" w:rsidRDefault="00F2682E" w:rsidP="007B47D8">
      <w:pPr>
        <w:pStyle w:val="nNormal"/>
      </w:pPr>
    </w:p>
    <w:p w14:paraId="5FD1A2D5" w14:textId="77777777" w:rsidR="007B47D8" w:rsidRDefault="007B47D8" w:rsidP="007B47D8">
      <w:pPr>
        <w:pStyle w:val="nBxTitleNotice"/>
      </w:pPr>
      <w:r>
        <w:rPr>
          <w:rFonts w:hint="eastAsia"/>
        </w:rPr>
        <w:t>참고</w:t>
      </w:r>
    </w:p>
    <w:p w14:paraId="0860B28E" w14:textId="77777777" w:rsidR="007B47D8" w:rsidRDefault="00F2682E" w:rsidP="007B47D8">
      <w:pPr>
        <w:pStyle w:val="nBxText"/>
      </w:pPr>
      <w:r>
        <w:rPr>
          <w:rFonts w:hint="eastAsia"/>
        </w:rPr>
        <w:t>DVD로 제품 포장시 별도의 CD라벨을 프린팅하여 부착하여야 하고 개발 케이스로 보관하여야 한다</w:t>
      </w:r>
      <w:r w:rsidR="007B47D8">
        <w:rPr>
          <w:rFonts w:hint="eastAsia"/>
        </w:rPr>
        <w:t>.</w:t>
      </w:r>
    </w:p>
    <w:p w14:paraId="00AE97A7" w14:textId="77777777" w:rsidR="00B57402" w:rsidRDefault="00B57402" w:rsidP="00B57402">
      <w:pPr>
        <w:pStyle w:val="nNormal"/>
      </w:pPr>
    </w:p>
    <w:bookmarkEnd w:id="24"/>
    <w:bookmarkEnd w:id="25"/>
    <w:bookmarkEnd w:id="26"/>
    <w:p w14:paraId="44FC9FA2" w14:textId="77777777" w:rsidR="000D69A5" w:rsidRPr="00F2682E" w:rsidRDefault="000D69A5" w:rsidP="000D69A5">
      <w:pPr>
        <w:pStyle w:val="nNormal"/>
        <w:sectPr w:rsidR="000D69A5" w:rsidRPr="00F2682E" w:rsidSect="00B47503">
          <w:headerReference w:type="even" r:id="rId19"/>
          <w:headerReference w:type="default" r:id="rId20"/>
          <w:headerReference w:type="first" r:id="rId21"/>
          <w:pgSz w:w="11906" w:h="16838" w:code="9"/>
          <w:pgMar w:top="2155" w:right="851" w:bottom="1361" w:left="851" w:header="1134" w:footer="737" w:gutter="851"/>
          <w:cols w:space="425"/>
          <w:titlePg/>
          <w:docGrid w:linePitch="360"/>
        </w:sectPr>
      </w:pPr>
    </w:p>
    <w:p w14:paraId="2A84EC03" w14:textId="77777777" w:rsidR="000D69A5" w:rsidRDefault="007129EB" w:rsidP="000D69A5">
      <w:pPr>
        <w:pStyle w:val="1"/>
        <w:framePr w:wrap="notBeside"/>
      </w:pPr>
      <w:bookmarkStart w:id="28" w:name="_Toc372681175"/>
      <w:commentRangeStart w:id="29"/>
      <w:r>
        <w:rPr>
          <w:rFonts w:hint="eastAsia"/>
        </w:rPr>
        <w:lastRenderedPageBreak/>
        <w:t>배포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절차</w:t>
      </w:r>
      <w:bookmarkEnd w:id="28"/>
      <w:commentRangeEnd w:id="29"/>
      <w:r w:rsidR="00630228">
        <w:rPr>
          <w:rStyle w:val="a7"/>
          <w:rFonts w:cs="Times New Roman"/>
          <w:b w:val="0"/>
        </w:rPr>
        <w:commentReference w:id="29"/>
      </w:r>
    </w:p>
    <w:p w14:paraId="485EEC15" w14:textId="77777777" w:rsidR="000D69A5" w:rsidRDefault="000D69A5" w:rsidP="000D69A5">
      <w:pPr>
        <w:pStyle w:val="nCvrNormal"/>
      </w:pPr>
      <w:r>
        <w:rPr>
          <w:rFonts w:hint="eastAsia"/>
        </w:rPr>
        <w:t xml:space="preserve">이 장에서는 WCMS </w:t>
      </w:r>
      <w:r w:rsidR="007129EB">
        <w:rPr>
          <w:rFonts w:hint="eastAsia"/>
        </w:rPr>
        <w:t>v</w:t>
      </w:r>
      <w:r w:rsidR="00D554A7">
        <w:t>3</w:t>
      </w:r>
      <w:r>
        <w:rPr>
          <w:rFonts w:hint="eastAsia"/>
        </w:rPr>
        <w:t xml:space="preserve">.0의 </w:t>
      </w:r>
      <w:r w:rsidR="007129EB">
        <w:rPr>
          <w:rFonts w:hint="eastAsia"/>
        </w:rPr>
        <w:t xml:space="preserve">배포 방법 절차를 </w:t>
      </w:r>
      <w:r>
        <w:rPr>
          <w:rFonts w:hint="eastAsia"/>
        </w:rPr>
        <w:t>제공합니다.</w:t>
      </w:r>
    </w:p>
    <w:p w14:paraId="7C93B5EB" w14:textId="77777777" w:rsidR="000D69A5" w:rsidRPr="003113E9" w:rsidRDefault="000D69A5" w:rsidP="000D69A5">
      <w:pPr>
        <w:pStyle w:val="21"/>
      </w:pPr>
      <w:r>
        <w:br w:type="page"/>
      </w:r>
      <w:bookmarkStart w:id="30" w:name="_Toc372681176"/>
      <w:r w:rsidR="00F2682E">
        <w:rPr>
          <w:rFonts w:hint="eastAsia"/>
        </w:rPr>
        <w:lastRenderedPageBreak/>
        <w:t>배포</w:t>
      </w:r>
      <w:r w:rsidR="00F2682E">
        <w:rPr>
          <w:rFonts w:hint="eastAsia"/>
        </w:rPr>
        <w:t xml:space="preserve"> </w:t>
      </w:r>
      <w:r w:rsidR="00F2682E">
        <w:rPr>
          <w:rFonts w:hint="eastAsia"/>
        </w:rPr>
        <w:t>방법</w:t>
      </w:r>
      <w:r w:rsidR="00F2682E">
        <w:rPr>
          <w:rFonts w:hint="eastAsia"/>
        </w:rPr>
        <w:t xml:space="preserve"> </w:t>
      </w:r>
      <w:r w:rsidR="00F2682E">
        <w:rPr>
          <w:rFonts w:hint="eastAsia"/>
        </w:rPr>
        <w:t>절차</w:t>
      </w:r>
      <w:bookmarkEnd w:id="30"/>
    </w:p>
    <w:p w14:paraId="49B705D6" w14:textId="77777777" w:rsidR="000D69A5" w:rsidRDefault="00F2682E" w:rsidP="000D69A5">
      <w:pPr>
        <w:pStyle w:val="nNormal"/>
      </w:pPr>
      <w:r>
        <w:rPr>
          <w:rFonts w:hint="eastAsia"/>
        </w:rPr>
        <w:t xml:space="preserve">WCMS </w:t>
      </w:r>
      <w:r w:rsidR="00D554A7">
        <w:rPr>
          <w:rFonts w:hint="eastAsia"/>
        </w:rPr>
        <w:t>v3.0</w:t>
      </w:r>
      <w:r>
        <w:rPr>
          <w:rFonts w:hint="eastAsia"/>
        </w:rPr>
        <w:t>을 배포시에는 저장된 DVD나 USB는 직접 전달 배포하며, 웹사이트를 통한 다운로드, 이메일을 통한 파일전송으로 배포합니다.</w:t>
      </w:r>
    </w:p>
    <w:tbl>
      <w:tblPr>
        <w:tblStyle w:val="nTbl"/>
        <w:tblW w:w="8645" w:type="dxa"/>
        <w:tblInd w:w="739" w:type="dxa"/>
        <w:tblLayout w:type="fixed"/>
        <w:tblLook w:val="04A0" w:firstRow="1" w:lastRow="0" w:firstColumn="1" w:lastColumn="0" w:noHBand="0" w:noVBand="1"/>
      </w:tblPr>
      <w:tblGrid>
        <w:gridCol w:w="1274"/>
        <w:gridCol w:w="1984"/>
        <w:gridCol w:w="5387"/>
      </w:tblGrid>
      <w:tr w:rsidR="00F2682E" w:rsidRPr="006060CE" w14:paraId="25CD4C06" w14:textId="77777777" w:rsidTr="00F268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4" w:type="dxa"/>
          </w:tcPr>
          <w:p w14:paraId="0D67BA30" w14:textId="77777777" w:rsidR="00F2682E" w:rsidRDefault="00F2682E" w:rsidP="00F2682E">
            <w:pPr>
              <w:pStyle w:val="nTblHeader"/>
              <w:jc w:val="center"/>
            </w:pPr>
            <w:r>
              <w:rPr>
                <w:rFonts w:hint="eastAsia"/>
              </w:rPr>
              <w:t>포장상태</w:t>
            </w:r>
          </w:p>
        </w:tc>
        <w:tc>
          <w:tcPr>
            <w:tcW w:w="1984" w:type="dxa"/>
          </w:tcPr>
          <w:p w14:paraId="5F5E75F0" w14:textId="77777777" w:rsidR="00F2682E" w:rsidRPr="006060CE" w:rsidRDefault="00F2682E" w:rsidP="00E2084E">
            <w:pPr>
              <w:pStyle w:val="nTblHeader"/>
              <w:jc w:val="center"/>
              <w:rPr>
                <w:rFonts w:ascii="Symbol" w:hAnsi="Symbol"/>
              </w:rPr>
            </w:pPr>
            <w:r>
              <w:rPr>
                <w:rFonts w:ascii="Symbol" w:hAnsi="Symbol"/>
              </w:rPr>
              <w:t>배포방법</w:t>
            </w:r>
          </w:p>
        </w:tc>
        <w:tc>
          <w:tcPr>
            <w:tcW w:w="5387" w:type="dxa"/>
          </w:tcPr>
          <w:p w14:paraId="45DF625C" w14:textId="77777777" w:rsidR="00F2682E" w:rsidRPr="006060CE" w:rsidRDefault="00F2682E" w:rsidP="00E2084E">
            <w:pPr>
              <w:pStyle w:val="nTblHeader"/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F2682E" w14:paraId="3C2F0317" w14:textId="77777777" w:rsidTr="00F2682E">
        <w:tc>
          <w:tcPr>
            <w:tcW w:w="1274" w:type="dxa"/>
          </w:tcPr>
          <w:p w14:paraId="4FEA4B89" w14:textId="77777777" w:rsidR="00F2682E" w:rsidRPr="0029369E" w:rsidRDefault="00F2682E" w:rsidP="00E2084E">
            <w:pPr>
              <w:pStyle w:val="nTblNormal"/>
              <w:jc w:val="center"/>
            </w:pPr>
            <w:r>
              <w:rPr>
                <w:rFonts w:hint="eastAsia"/>
              </w:rPr>
              <w:t>DVD</w:t>
            </w:r>
          </w:p>
        </w:tc>
        <w:tc>
          <w:tcPr>
            <w:tcW w:w="1984" w:type="dxa"/>
          </w:tcPr>
          <w:p w14:paraId="6A6099F0" w14:textId="77777777" w:rsidR="00F2682E" w:rsidRPr="0029369E" w:rsidRDefault="00F2682E" w:rsidP="00E2084E">
            <w:pPr>
              <w:pStyle w:val="nTblNormal"/>
              <w:jc w:val="center"/>
            </w:pPr>
            <w:r>
              <w:rPr>
                <w:rFonts w:hint="eastAsia"/>
              </w:rPr>
              <w:t xml:space="preserve">직접 </w:t>
            </w:r>
            <w:r w:rsidR="00961906">
              <w:rPr>
                <w:rFonts w:hint="eastAsia"/>
              </w:rPr>
              <w:t>제공</w:t>
            </w:r>
          </w:p>
        </w:tc>
        <w:tc>
          <w:tcPr>
            <w:tcW w:w="5387" w:type="dxa"/>
          </w:tcPr>
          <w:p w14:paraId="16FE7DDB" w14:textId="77777777" w:rsidR="00F2682E" w:rsidRDefault="00F2682E" w:rsidP="00E2084E">
            <w:pPr>
              <w:pStyle w:val="nTblNormal"/>
              <w:jc w:val="center"/>
            </w:pPr>
          </w:p>
        </w:tc>
      </w:tr>
      <w:tr w:rsidR="00F2682E" w14:paraId="089C697A" w14:textId="77777777" w:rsidTr="00F2682E">
        <w:tc>
          <w:tcPr>
            <w:tcW w:w="1274" w:type="dxa"/>
          </w:tcPr>
          <w:p w14:paraId="72965C99" w14:textId="77777777" w:rsidR="00F2682E" w:rsidRDefault="00F2682E" w:rsidP="00E2084E">
            <w:pPr>
              <w:pStyle w:val="nTblNormal"/>
              <w:jc w:val="center"/>
            </w:pPr>
            <w:r>
              <w:rPr>
                <w:rFonts w:hint="eastAsia"/>
              </w:rPr>
              <w:t>USB</w:t>
            </w:r>
          </w:p>
        </w:tc>
        <w:tc>
          <w:tcPr>
            <w:tcW w:w="1984" w:type="dxa"/>
          </w:tcPr>
          <w:p w14:paraId="0D6B5238" w14:textId="77777777" w:rsidR="00F2682E" w:rsidRDefault="00F2682E" w:rsidP="00E2084E">
            <w:pPr>
              <w:pStyle w:val="nTblNormal"/>
              <w:jc w:val="center"/>
            </w:pPr>
            <w:r>
              <w:rPr>
                <w:rFonts w:hint="eastAsia"/>
              </w:rPr>
              <w:t xml:space="preserve">직접 </w:t>
            </w:r>
            <w:r w:rsidR="00961906">
              <w:rPr>
                <w:rFonts w:hint="eastAsia"/>
              </w:rPr>
              <w:t>제공</w:t>
            </w:r>
          </w:p>
        </w:tc>
        <w:tc>
          <w:tcPr>
            <w:tcW w:w="5387" w:type="dxa"/>
          </w:tcPr>
          <w:p w14:paraId="693DF2E7" w14:textId="77777777" w:rsidR="00F2682E" w:rsidRDefault="00F2682E" w:rsidP="00E2084E">
            <w:pPr>
              <w:pStyle w:val="nTblNormal"/>
              <w:keepNext/>
              <w:jc w:val="center"/>
            </w:pPr>
          </w:p>
        </w:tc>
      </w:tr>
      <w:tr w:rsidR="00F2682E" w14:paraId="074BD317" w14:textId="77777777" w:rsidTr="00F2682E">
        <w:tc>
          <w:tcPr>
            <w:tcW w:w="1274" w:type="dxa"/>
          </w:tcPr>
          <w:p w14:paraId="738733D3" w14:textId="77777777" w:rsidR="00F2682E" w:rsidRDefault="00F2682E" w:rsidP="00E2084E">
            <w:pPr>
              <w:pStyle w:val="nTblNormal"/>
              <w:jc w:val="center"/>
            </w:pPr>
            <w:r>
              <w:rPr>
                <w:rFonts w:hint="eastAsia"/>
              </w:rPr>
              <w:t>파일전송</w:t>
            </w:r>
          </w:p>
        </w:tc>
        <w:tc>
          <w:tcPr>
            <w:tcW w:w="1984" w:type="dxa"/>
          </w:tcPr>
          <w:p w14:paraId="24DC22EF" w14:textId="77777777" w:rsidR="00F2682E" w:rsidRDefault="00F2682E" w:rsidP="00E2084E">
            <w:pPr>
              <w:pStyle w:val="nTblNormal"/>
              <w:jc w:val="center"/>
            </w:pPr>
            <w:r>
              <w:rPr>
                <w:rFonts w:hint="eastAsia"/>
              </w:rPr>
              <w:t>Email 전송</w:t>
            </w:r>
          </w:p>
        </w:tc>
        <w:tc>
          <w:tcPr>
            <w:tcW w:w="5387" w:type="dxa"/>
          </w:tcPr>
          <w:p w14:paraId="2C34F947" w14:textId="77777777" w:rsidR="00F2682E" w:rsidRDefault="00F2682E" w:rsidP="00E2084E">
            <w:pPr>
              <w:pStyle w:val="nTblNormal"/>
              <w:keepNext/>
              <w:jc w:val="center"/>
            </w:pPr>
          </w:p>
        </w:tc>
      </w:tr>
    </w:tbl>
    <w:p w14:paraId="02EDD8F9" w14:textId="77777777" w:rsidR="00F2682E" w:rsidRDefault="00F2682E" w:rsidP="00F2682E">
      <w:pPr>
        <w:pStyle w:val="nBxTitleNotice"/>
      </w:pPr>
      <w:r>
        <w:rPr>
          <w:rFonts w:hint="eastAsia"/>
        </w:rPr>
        <w:t>참고</w:t>
      </w:r>
    </w:p>
    <w:p w14:paraId="79A98419" w14:textId="77777777" w:rsidR="00F2682E" w:rsidRDefault="00F2682E" w:rsidP="00F2682E">
      <w:pPr>
        <w:pStyle w:val="nBxText"/>
      </w:pPr>
      <w:r>
        <w:rPr>
          <w:rFonts w:hint="eastAsia"/>
        </w:rPr>
        <w:t>다운로드</w:t>
      </w:r>
      <w:r w:rsidR="00E2084E">
        <w:rPr>
          <w:rFonts w:hint="eastAsia"/>
        </w:rPr>
        <w:t>, 파일전송</w:t>
      </w:r>
      <w:r>
        <w:rPr>
          <w:rFonts w:hint="eastAsia"/>
        </w:rPr>
        <w:t xml:space="preserve"> 제공시 해당 URL의 </w:t>
      </w:r>
      <w:r w:rsidR="00E2084E">
        <w:rPr>
          <w:rFonts w:hint="eastAsia"/>
        </w:rPr>
        <w:t>페이지에는 해당 제품 파일 및 제품 메뉴얼, 제품 소개서가 포함되어 배포되어야 한다.</w:t>
      </w:r>
    </w:p>
    <w:p w14:paraId="773DA366" w14:textId="77777777" w:rsidR="000D69A5" w:rsidRPr="00E2084E" w:rsidRDefault="000D69A5" w:rsidP="000D69A5">
      <w:pPr>
        <w:widowControl/>
        <w:wordWrap/>
        <w:autoSpaceDE/>
        <w:autoSpaceDN/>
        <w:jc w:val="left"/>
        <w:rPr>
          <w:rFonts w:ascii="맑은 고딕" w:hAnsi="Verdana" w:cs="맑은 고딕"/>
          <w:kern w:val="0"/>
          <w:sz w:val="18"/>
          <w:szCs w:val="18"/>
        </w:rPr>
        <w:sectPr w:rsidR="000D69A5" w:rsidRPr="00E2084E" w:rsidSect="00D42B47">
          <w:pgSz w:w="11906" w:h="16838" w:code="9"/>
          <w:pgMar w:top="2155" w:right="851" w:bottom="1361" w:left="851" w:header="1134" w:footer="737" w:gutter="851"/>
          <w:cols w:space="425"/>
          <w:titlePg/>
          <w:docGrid w:linePitch="360"/>
        </w:sectPr>
      </w:pPr>
    </w:p>
    <w:p w14:paraId="12B27B9D" w14:textId="77777777" w:rsidR="000D69A5" w:rsidRDefault="000D69A5" w:rsidP="000D69A5">
      <w:pPr>
        <w:widowControl/>
        <w:wordWrap/>
        <w:autoSpaceDE/>
        <w:autoSpaceDN/>
        <w:jc w:val="left"/>
        <w:rPr>
          <w:rFonts w:ascii="맑은 고딕" w:hAnsi="Verdana" w:cs="맑은 고딕"/>
          <w:kern w:val="0"/>
          <w:sz w:val="18"/>
          <w:szCs w:val="18"/>
        </w:rPr>
      </w:pPr>
    </w:p>
    <w:p w14:paraId="643CFDBD" w14:textId="77777777" w:rsidR="000D69A5" w:rsidRDefault="000D69A5" w:rsidP="000D69A5">
      <w:pPr>
        <w:pStyle w:val="1"/>
        <w:framePr w:wrap="notBeside"/>
      </w:pPr>
      <w:bookmarkStart w:id="31" w:name="_Toc372681177"/>
      <w:r>
        <w:rPr>
          <w:rFonts w:hint="eastAsia"/>
        </w:rPr>
        <w:t>지원사항</w:t>
      </w:r>
      <w:bookmarkEnd w:id="31"/>
    </w:p>
    <w:p w14:paraId="12DF3559" w14:textId="77777777" w:rsidR="000D69A5" w:rsidRDefault="000D69A5" w:rsidP="000D69A5">
      <w:pPr>
        <w:pStyle w:val="nCvrNormal"/>
      </w:pPr>
      <w:r>
        <w:rPr>
          <w:rFonts w:hint="eastAsia"/>
        </w:rPr>
        <w:t xml:space="preserve">이 장에서는 WCMS </w:t>
      </w:r>
      <w:r w:rsidR="00D554A7">
        <w:rPr>
          <w:rFonts w:hint="eastAsia"/>
        </w:rPr>
        <w:t>v3.0</w:t>
      </w:r>
      <w:r>
        <w:rPr>
          <w:rFonts w:hint="eastAsia"/>
        </w:rPr>
        <w:t>의 지원사항의 정보를 제공합니다.</w:t>
      </w:r>
    </w:p>
    <w:p w14:paraId="180E4A36" w14:textId="77777777" w:rsidR="000D69A5" w:rsidRDefault="000D69A5" w:rsidP="000D69A5">
      <w:pPr>
        <w:pStyle w:val="21"/>
      </w:pPr>
      <w:bookmarkStart w:id="32" w:name="_GoBack"/>
      <w:bookmarkEnd w:id="32"/>
      <w:r>
        <w:br w:type="page"/>
      </w:r>
      <w:bookmarkStart w:id="33" w:name="_Toc372681178"/>
      <w:r>
        <w:rPr>
          <w:rFonts w:hint="eastAsia"/>
        </w:rPr>
        <w:lastRenderedPageBreak/>
        <w:t>제품</w:t>
      </w:r>
      <w:r>
        <w:rPr>
          <w:rFonts w:hint="eastAsia"/>
        </w:rPr>
        <w:t xml:space="preserve"> </w:t>
      </w:r>
      <w:r>
        <w:rPr>
          <w:rFonts w:hint="eastAsia"/>
        </w:rPr>
        <w:t>운영지원</w:t>
      </w:r>
      <w:bookmarkEnd w:id="33"/>
    </w:p>
    <w:p w14:paraId="7741B9E7" w14:textId="77777777" w:rsidR="000D69A5" w:rsidRDefault="000D69A5" w:rsidP="000D69A5">
      <w:pPr>
        <w:pStyle w:val="41"/>
      </w:pPr>
      <w:r>
        <w:rPr>
          <w:rFonts w:hint="eastAsia"/>
        </w:rPr>
        <w:t>업무지원 요청하기</w:t>
      </w:r>
    </w:p>
    <w:p w14:paraId="2F85CD47" w14:textId="77777777" w:rsidR="000D69A5" w:rsidRDefault="000D69A5" w:rsidP="000D69A5">
      <w:pPr>
        <w:pStyle w:val="nNormal"/>
      </w:pPr>
      <w:r>
        <w:rPr>
          <w:rFonts w:hint="eastAsia"/>
        </w:rPr>
        <w:t xml:space="preserve">WCMS </w:t>
      </w:r>
      <w:r w:rsidR="00D554A7">
        <w:rPr>
          <w:rFonts w:hint="eastAsia"/>
        </w:rPr>
        <w:t>v3.0</w:t>
      </w:r>
      <w:r>
        <w:rPr>
          <w:rFonts w:hint="eastAsia"/>
        </w:rPr>
        <w:t xml:space="preserve"> 이용시 발생하는 문제점이나 오류, 기타 문제 해결, 교육, 업데이트 등의 요구사항은 시스템의 상단 메뉴의 우측 "CSS 요청"을 통해 긴급처리 및 업무지원을 받을 수 있습니다.</w:t>
      </w:r>
    </w:p>
    <w:p w14:paraId="3B20E819" w14:textId="77777777" w:rsidR="000D69A5" w:rsidRDefault="000D69A5" w:rsidP="000D69A5">
      <w:pPr>
        <w:pStyle w:val="41"/>
      </w:pPr>
      <w:r>
        <w:rPr>
          <w:rFonts w:hint="eastAsia"/>
        </w:rPr>
        <w:t>유지보수 및 A/S안내</w:t>
      </w:r>
    </w:p>
    <w:p w14:paraId="7874CF9C" w14:textId="77777777" w:rsidR="000D69A5" w:rsidRDefault="000D69A5" w:rsidP="000D69A5">
      <w:pPr>
        <w:pStyle w:val="nNormal"/>
      </w:pPr>
      <w:r>
        <w:rPr>
          <w:rFonts w:hint="eastAsia"/>
        </w:rPr>
        <w:t xml:space="preserve">WCMS </w:t>
      </w:r>
      <w:r w:rsidR="00D554A7">
        <w:rPr>
          <w:rFonts w:hint="eastAsia"/>
        </w:rPr>
        <w:t>v3.0</w:t>
      </w:r>
      <w:r>
        <w:rPr>
          <w:rFonts w:hint="eastAsia"/>
        </w:rPr>
        <w:t>가 제공하는 기본 모듈에 대한 하자보수는 무상으로 지원됩니다. 그러나 기본 모듈 외 추가 개발되거나 Customize된 기능 및 개조된 기능에 대해서는 유상으로 지원됩니다.</w:t>
      </w:r>
    </w:p>
    <w:p w14:paraId="344D8D48" w14:textId="77777777" w:rsidR="000D69A5" w:rsidRDefault="000D69A5" w:rsidP="000D69A5">
      <w:pPr>
        <w:pStyle w:val="nBxTitleNotice"/>
      </w:pPr>
      <w:r>
        <w:rPr>
          <w:rFonts w:hint="eastAsia"/>
        </w:rPr>
        <w:t>참고</w:t>
      </w:r>
    </w:p>
    <w:p w14:paraId="1E31D581" w14:textId="77777777" w:rsidR="000D69A5" w:rsidRDefault="000D69A5" w:rsidP="000D69A5">
      <w:pPr>
        <w:pStyle w:val="nBxText"/>
      </w:pPr>
      <w:r>
        <w:rPr>
          <w:rFonts w:hint="eastAsia"/>
        </w:rPr>
        <w:t>하자보수 및 유지보수에 대한 문의는 아래의 연락처를 통하여 지원 받을 수 있습니다</w:t>
      </w:r>
    </w:p>
    <w:p w14:paraId="78D8813D" w14:textId="77777777" w:rsidR="000D69A5" w:rsidRDefault="000D69A5" w:rsidP="000D69A5">
      <w:pPr>
        <w:pStyle w:val="nBxText"/>
      </w:pPr>
      <w:r>
        <w:rPr>
          <w:rFonts w:hint="eastAsia"/>
        </w:rPr>
        <w:t>고객지원 전화 : 062 - 374 - 4242</w:t>
      </w:r>
    </w:p>
    <w:p w14:paraId="24E2F706" w14:textId="77777777" w:rsidR="000D69A5" w:rsidRDefault="000D69A5" w:rsidP="000D69A5">
      <w:pPr>
        <w:pStyle w:val="nBxText"/>
      </w:pPr>
      <w:r>
        <w:rPr>
          <w:rFonts w:hint="eastAsia"/>
        </w:rPr>
        <w:t>고객지원 팩스 : 062 - 374 - 4249</w:t>
      </w:r>
    </w:p>
    <w:p w14:paraId="322B7061" w14:textId="77777777" w:rsidR="000D69A5" w:rsidRDefault="000D69A5" w:rsidP="000D69A5">
      <w:pPr>
        <w:pStyle w:val="nBxText"/>
      </w:pPr>
      <w:r>
        <w:rPr>
          <w:rFonts w:hint="eastAsia"/>
        </w:rPr>
        <w:t>고객지원 이메일 : css@wcms.kr</w:t>
      </w:r>
    </w:p>
    <w:p w14:paraId="478312DA" w14:textId="77777777" w:rsidR="000D69A5" w:rsidRDefault="000D69A5" w:rsidP="000D69A5">
      <w:pPr>
        <w:pStyle w:val="nBxText"/>
      </w:pPr>
      <w:r>
        <w:rPr>
          <w:rFonts w:hint="eastAsia"/>
        </w:rPr>
        <w:t>고객지원 센터 : 광주광역시 북구 첨단 과기로 176번길 27 (오룡동 1110-7) 광주디자인센터 5층 501호</w:t>
      </w:r>
    </w:p>
    <w:p w14:paraId="0A771854" w14:textId="77777777" w:rsidR="000D69A5" w:rsidRDefault="000D69A5" w:rsidP="000D69A5">
      <w:pPr>
        <w:pStyle w:val="nBxText"/>
      </w:pPr>
      <w:r>
        <w:rPr>
          <w:rFonts w:hint="eastAsia"/>
        </w:rPr>
        <w:t>원격지원 : http://remote.wcms.kr</w:t>
      </w:r>
    </w:p>
    <w:p w14:paraId="15ED0DE8" w14:textId="77777777" w:rsidR="000D69A5" w:rsidRDefault="000D69A5" w:rsidP="000D69A5">
      <w:pPr>
        <w:pStyle w:val="nNormal"/>
        <w:spacing w:line="240" w:lineRule="auto"/>
      </w:pPr>
    </w:p>
    <w:p w14:paraId="423B4A62" w14:textId="77777777" w:rsidR="000D69A5" w:rsidRDefault="000D69A5" w:rsidP="000D69A5">
      <w:pPr>
        <w:pStyle w:val="41"/>
      </w:pPr>
      <w:r>
        <w:rPr>
          <w:rFonts w:hint="eastAsia"/>
        </w:rPr>
        <w:t>사용자 설명서 제공</w:t>
      </w:r>
    </w:p>
    <w:p w14:paraId="77A167EA" w14:textId="77777777" w:rsidR="000D69A5" w:rsidRDefault="000D69A5" w:rsidP="000D69A5">
      <w:pPr>
        <w:pStyle w:val="nNormal"/>
      </w:pPr>
      <w:r>
        <w:rPr>
          <w:rFonts w:hint="eastAsia"/>
        </w:rPr>
        <w:t xml:space="preserve">WCMS </w:t>
      </w:r>
      <w:r w:rsidR="00D554A7">
        <w:rPr>
          <w:rFonts w:hint="eastAsia"/>
        </w:rPr>
        <w:t>v3.0</w:t>
      </w:r>
      <w:r>
        <w:rPr>
          <w:rFonts w:hint="eastAsia"/>
        </w:rPr>
        <w:t>를 이용하는 고객에 한하여 사용자 설명서를 문서 또는 디지털 문서로 제공됩니다. 단, (주)10억홈피와 별도 계약된 고객에 한하여 제공되며 문서는 직접 제공하며, 디지털 문서는 담당자 Email을 통해 발송됩니다.</w:t>
      </w:r>
      <w:r w:rsidR="005C435D">
        <w:rPr>
          <w:rFonts w:hint="eastAsia"/>
        </w:rPr>
        <w:t xml:space="preserve"> </w:t>
      </w:r>
    </w:p>
    <w:p w14:paraId="061C85CE" w14:textId="77777777" w:rsidR="000D69A5" w:rsidRDefault="000D69A5" w:rsidP="000D69A5">
      <w:pPr>
        <w:pStyle w:val="nBxTitleNotice"/>
      </w:pPr>
      <w:r>
        <w:rPr>
          <w:rFonts w:hint="eastAsia"/>
        </w:rPr>
        <w:t>참고</w:t>
      </w:r>
    </w:p>
    <w:p w14:paraId="0F45E4D0" w14:textId="77777777" w:rsidR="000D69A5" w:rsidRDefault="005C435D" w:rsidP="000D69A5">
      <w:pPr>
        <w:pStyle w:val="nBxText"/>
      </w:pPr>
      <w:r>
        <w:rPr>
          <w:rFonts w:hint="eastAsia"/>
        </w:rPr>
        <w:t>인쇄시에는 반드시 좌철로 인쇄하도록 최적화 되어있습니다.</w:t>
      </w:r>
    </w:p>
    <w:p w14:paraId="0767C327" w14:textId="77777777" w:rsidR="000D69A5" w:rsidRDefault="000D69A5" w:rsidP="000D69A5">
      <w:pPr>
        <w:pStyle w:val="nNormal"/>
        <w:spacing w:line="240" w:lineRule="auto"/>
      </w:pPr>
    </w:p>
    <w:p w14:paraId="32B65C80" w14:textId="77777777" w:rsidR="000D69A5" w:rsidRDefault="000D69A5" w:rsidP="000D69A5">
      <w:pPr>
        <w:pStyle w:val="41"/>
      </w:pPr>
      <w:r>
        <w:rPr>
          <w:rFonts w:hint="eastAsia"/>
        </w:rPr>
        <w:t>제품 교육 및 훈련</w:t>
      </w:r>
    </w:p>
    <w:p w14:paraId="19077038" w14:textId="77777777" w:rsidR="000D69A5" w:rsidRDefault="000D69A5" w:rsidP="000D69A5">
      <w:pPr>
        <w:pStyle w:val="nNormal"/>
      </w:pPr>
      <w:r>
        <w:rPr>
          <w:rFonts w:hint="eastAsia"/>
        </w:rPr>
        <w:t xml:space="preserve">제품 구매시 3시간 ~ 5시간 사용자 교육실시 (원거리의 경우 원격교육 실시) </w:t>
      </w:r>
    </w:p>
    <w:p w14:paraId="4D68E664" w14:textId="77777777" w:rsidR="000D69A5" w:rsidRDefault="000D69A5" w:rsidP="000D69A5">
      <w:pPr>
        <w:pStyle w:val="nNormal"/>
        <w:spacing w:line="240" w:lineRule="auto"/>
      </w:pPr>
    </w:p>
    <w:p w14:paraId="4C5B6032" w14:textId="77777777" w:rsidR="000D69A5" w:rsidRDefault="000D69A5" w:rsidP="000D69A5">
      <w:pPr>
        <w:pStyle w:val="41"/>
      </w:pPr>
      <w:r>
        <w:rPr>
          <w:rFonts w:hint="eastAsia"/>
        </w:rPr>
        <w:t>저작권</w:t>
      </w:r>
    </w:p>
    <w:p w14:paraId="68863E25" w14:textId="77777777" w:rsidR="000D69A5" w:rsidRPr="002F0A24" w:rsidRDefault="000D69A5" w:rsidP="000D69A5">
      <w:pPr>
        <w:pStyle w:val="nNormal"/>
      </w:pPr>
      <w:r>
        <w:rPr>
          <w:rFonts w:hint="eastAsia"/>
        </w:rPr>
        <w:t xml:space="preserve">WCMS </w:t>
      </w:r>
      <w:r w:rsidR="00D554A7">
        <w:rPr>
          <w:rFonts w:hint="eastAsia"/>
        </w:rPr>
        <w:t>v3.0</w:t>
      </w:r>
      <w:r>
        <w:rPr>
          <w:rFonts w:hint="eastAsia"/>
        </w:rPr>
        <w:t xml:space="preserve"> 은 1 Server 1 Lincence (영구) 발급이며, 무단 복제 및 재배포, 재판매를 금하며, 타인에게 협의하에 양도, 양수할 수 있습니다.</w:t>
      </w:r>
    </w:p>
    <w:p w14:paraId="010B056F" w14:textId="77777777" w:rsidR="000D69A5" w:rsidRDefault="000D69A5" w:rsidP="000D69A5">
      <w:pPr>
        <w:pStyle w:val="nNormal"/>
      </w:pPr>
    </w:p>
    <w:sectPr w:rsidR="000D69A5" w:rsidSect="00D42B47">
      <w:pgSz w:w="11906" w:h="16838" w:code="9"/>
      <w:pgMar w:top="2155" w:right="851" w:bottom="1361" w:left="851" w:header="1134" w:footer="737" w:gutter="851"/>
      <w:cols w:space="425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1" w:author="JSW" w:date="2013-11-20T11:49:00Z" w:initials="J">
    <w:p w14:paraId="30E0D0AA" w14:textId="77777777" w:rsidR="00630228" w:rsidRDefault="0063022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문서는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품질문서로</w:t>
      </w:r>
      <w:r>
        <w:rPr>
          <w:rFonts w:hint="eastAsia"/>
        </w:rPr>
        <w:t xml:space="preserve"> </w:t>
      </w:r>
      <w:r>
        <w:rPr>
          <w:rFonts w:hint="eastAsia"/>
        </w:rPr>
        <w:t>고객에서</w:t>
      </w:r>
      <w:r>
        <w:rPr>
          <w:rFonts w:hint="eastAsia"/>
        </w:rPr>
        <w:t xml:space="preserve"> </w:t>
      </w:r>
      <w:r>
        <w:rPr>
          <w:rFonts w:hint="eastAsia"/>
        </w:rPr>
        <w:t>배포하는</w:t>
      </w:r>
      <w:r>
        <w:rPr>
          <w:rFonts w:hint="eastAsia"/>
        </w:rPr>
        <w:t xml:space="preserve"> </w:t>
      </w:r>
      <w:r>
        <w:rPr>
          <w:rFonts w:hint="eastAsia"/>
        </w:rPr>
        <w:t>문서가</w:t>
      </w:r>
      <w:r>
        <w:rPr>
          <w:rFonts w:hint="eastAsia"/>
        </w:rPr>
        <w:t xml:space="preserve"> </w:t>
      </w:r>
      <w:r>
        <w:rPr>
          <w:rFonts w:hint="eastAsia"/>
        </w:rPr>
        <w:t>아니기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저작권</w:t>
      </w:r>
      <w:r>
        <w:rPr>
          <w:rFonts w:hint="eastAsia"/>
        </w:rPr>
        <w:t xml:space="preserve"> </w:t>
      </w:r>
      <w:r>
        <w:rPr>
          <w:rFonts w:hint="eastAsia"/>
        </w:rPr>
        <w:t>항목과</w:t>
      </w:r>
      <w:r>
        <w:rPr>
          <w:rFonts w:hint="eastAsia"/>
        </w:rPr>
        <w:t xml:space="preserve"> 4. </w:t>
      </w:r>
      <w:r>
        <w:rPr>
          <w:rFonts w:hint="eastAsia"/>
        </w:rPr>
        <w:t>지원사항</w:t>
      </w:r>
      <w:r>
        <w:rPr>
          <w:rFonts w:hint="eastAsia"/>
        </w:rPr>
        <w:t xml:space="preserve"> </w:t>
      </w:r>
      <w:r>
        <w:rPr>
          <w:rFonts w:hint="eastAsia"/>
        </w:rPr>
        <w:t>항목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</w:p>
  </w:comment>
  <w:comment w:id="12" w:author="Registered User" w:date="2016-10-19T06:39:00Z" w:initials="RU">
    <w:p w14:paraId="3BB1E8C4" w14:textId="77777777" w:rsidR="00D554A7" w:rsidRDefault="00D554A7">
      <w:pPr>
        <w:pStyle w:val="a8"/>
      </w:pPr>
      <w:r>
        <w:rPr>
          <w:rStyle w:val="a7"/>
        </w:rPr>
        <w:annotationRef/>
      </w:r>
    </w:p>
  </w:comment>
  <w:comment w:id="13" w:author="Registered User" w:date="2016-10-19T06:39:00Z" w:initials="RU">
    <w:p w14:paraId="333B8D55" w14:textId="77777777" w:rsidR="00D554A7" w:rsidRDefault="00D554A7">
      <w:pPr>
        <w:pStyle w:val="a8"/>
      </w:pPr>
      <w:r>
        <w:rPr>
          <w:rStyle w:val="a7"/>
        </w:rPr>
        <w:annotationRef/>
      </w:r>
    </w:p>
  </w:comment>
  <w:comment w:id="23" w:author="JSW" w:date="2013-11-20T11:46:00Z" w:initials="J">
    <w:p w14:paraId="0EA9BF76" w14:textId="77777777" w:rsidR="00630228" w:rsidRDefault="0063022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전담</w:t>
      </w:r>
      <w:r>
        <w:rPr>
          <w:rFonts w:hint="eastAsia"/>
        </w:rPr>
        <w:t xml:space="preserve"> </w:t>
      </w:r>
      <w:r>
        <w:rPr>
          <w:rFonts w:hint="eastAsia"/>
        </w:rPr>
        <w:t>부서와</w:t>
      </w:r>
      <w:r>
        <w:rPr>
          <w:rFonts w:hint="eastAsia"/>
        </w:rPr>
        <w:t xml:space="preserve"> </w:t>
      </w:r>
      <w:r>
        <w:rPr>
          <w:rFonts w:hint="eastAsia"/>
        </w:rPr>
        <w:t>담당자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</w:p>
  </w:comment>
  <w:comment w:id="29" w:author="JSW" w:date="2013-11-20T11:47:00Z" w:initials="J">
    <w:p w14:paraId="2122D395" w14:textId="77777777" w:rsidR="00630228" w:rsidRDefault="0063022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전담</w:t>
      </w:r>
      <w:r>
        <w:rPr>
          <w:rFonts w:hint="eastAsia"/>
        </w:rPr>
        <w:t xml:space="preserve"> </w:t>
      </w:r>
      <w:r>
        <w:rPr>
          <w:rFonts w:hint="eastAsia"/>
        </w:rPr>
        <w:t>부서와</w:t>
      </w:r>
      <w:r>
        <w:rPr>
          <w:rFonts w:hint="eastAsia"/>
        </w:rPr>
        <w:t xml:space="preserve"> </w:t>
      </w:r>
      <w:r>
        <w:rPr>
          <w:rFonts w:hint="eastAsia"/>
        </w:rPr>
        <w:t>담당자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0E0D0AA" w15:done="0"/>
  <w15:commentEx w15:paraId="3BB1E8C4" w15:paraIdParent="30E0D0AA" w15:done="0"/>
  <w15:commentEx w15:paraId="333B8D55" w15:paraIdParent="30E0D0AA" w15:done="0"/>
  <w15:commentEx w15:paraId="0EA9BF76" w15:done="0"/>
  <w15:commentEx w15:paraId="2122D39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B7333F" w14:textId="77777777" w:rsidR="00B17612" w:rsidRDefault="00B17612">
      <w:r>
        <w:separator/>
      </w:r>
    </w:p>
    <w:p w14:paraId="1D35EB21" w14:textId="77777777" w:rsidR="00B17612" w:rsidRDefault="00B17612"/>
    <w:p w14:paraId="388A1267" w14:textId="77777777" w:rsidR="00B17612" w:rsidRDefault="00B17612"/>
  </w:endnote>
  <w:endnote w:type="continuationSeparator" w:id="0">
    <w:p w14:paraId="666FD8F8" w14:textId="77777777" w:rsidR="00B17612" w:rsidRDefault="00B17612">
      <w:r>
        <w:continuationSeparator/>
      </w:r>
    </w:p>
    <w:p w14:paraId="6BE38FA3" w14:textId="77777777" w:rsidR="00B17612" w:rsidRDefault="00B17612"/>
    <w:p w14:paraId="140A4F7D" w14:textId="77777777" w:rsidR="00B17612" w:rsidRDefault="00B176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Rix고딕 L">
    <w:altName w:val="나눔명조"/>
    <w:charset w:val="81"/>
    <w:family w:val="roman"/>
    <w:pitch w:val="variable"/>
    <w:sig w:usb0="00000000" w:usb1="29D77CFB" w:usb2="00000010" w:usb3="00000000" w:csb0="0008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Rix고딕 EB">
    <w:altName w:val="맑은 고딕"/>
    <w:charset w:val="81"/>
    <w:family w:val="roman"/>
    <w:pitch w:val="variable"/>
    <w:sig w:usb0="800002A7" w:usb1="29D77CFB" w:usb2="00000010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나눔고딕">
    <w:altName w:val="Arial Unicode MS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vertAnchor="page" w:horzAnchor="margin" w:tblpY="15480"/>
      <w:tblOverlap w:val="never"/>
      <w:tblW w:w="5000" w:type="pct"/>
      <w:tblBorders>
        <w:top w:val="single" w:sz="2" w:space="0" w:color="616467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32"/>
      <w:gridCol w:w="4021"/>
    </w:tblGrid>
    <w:tr w:rsidR="008B3F24" w14:paraId="7DD0129D" w14:textId="77777777" w:rsidTr="000A3402">
      <w:trPr>
        <w:trHeight w:val="840"/>
      </w:trPr>
      <w:tc>
        <w:tcPr>
          <w:tcW w:w="5332" w:type="dxa"/>
          <w:vAlign w:val="bottom"/>
        </w:tcPr>
        <w:sdt>
          <w:sdtPr>
            <w:id w:val="191333559"/>
            <w:docPartObj>
              <w:docPartGallery w:val="Page Numbers (Top of Page)"/>
              <w:docPartUnique/>
            </w:docPartObj>
          </w:sdtPr>
          <w:sdtEndPr/>
          <w:sdtContent>
            <w:p w14:paraId="5C3213FA" w14:textId="77777777" w:rsidR="008B3F24" w:rsidRPr="00847009" w:rsidRDefault="008B3F24" w:rsidP="00847009">
              <w:r w:rsidRPr="00847009">
                <w:rPr>
                  <w:sz w:val="16"/>
                  <w:lang w:val="ko-KR"/>
                </w:rPr>
                <w:t>페이지</w:t>
              </w:r>
              <w:r w:rsidRPr="00847009">
                <w:rPr>
                  <w:sz w:val="16"/>
                  <w:lang w:val="ko-KR"/>
                </w:rPr>
                <w:t xml:space="preserve"> </w:t>
              </w:r>
              <w:r w:rsidR="004C00B1" w:rsidRPr="00847009">
                <w:rPr>
                  <w:sz w:val="16"/>
                </w:rPr>
                <w:fldChar w:fldCharType="begin"/>
              </w:r>
              <w:r w:rsidRPr="00847009">
                <w:rPr>
                  <w:sz w:val="16"/>
                </w:rPr>
                <w:instrText xml:space="preserve"> PAGE </w:instrText>
              </w:r>
              <w:r w:rsidR="004C00B1" w:rsidRPr="00847009">
                <w:rPr>
                  <w:sz w:val="16"/>
                </w:rPr>
                <w:fldChar w:fldCharType="separate"/>
              </w:r>
              <w:r w:rsidR="00C615AC">
                <w:rPr>
                  <w:noProof/>
                  <w:sz w:val="16"/>
                </w:rPr>
                <w:t>10</w:t>
              </w:r>
              <w:r w:rsidR="004C00B1" w:rsidRPr="00847009">
                <w:rPr>
                  <w:sz w:val="16"/>
                </w:rPr>
                <w:fldChar w:fldCharType="end"/>
              </w:r>
              <w:r w:rsidRPr="00847009">
                <w:rPr>
                  <w:sz w:val="16"/>
                  <w:lang w:val="ko-KR"/>
                </w:rPr>
                <w:t xml:space="preserve"> / </w:t>
              </w:r>
              <w:r w:rsidR="004C00B1" w:rsidRPr="00847009">
                <w:rPr>
                  <w:sz w:val="16"/>
                </w:rPr>
                <w:fldChar w:fldCharType="begin"/>
              </w:r>
              <w:r w:rsidRPr="00847009">
                <w:rPr>
                  <w:sz w:val="16"/>
                </w:rPr>
                <w:instrText xml:space="preserve"> NUMPAGES  </w:instrText>
              </w:r>
              <w:r w:rsidR="004C00B1" w:rsidRPr="00847009">
                <w:rPr>
                  <w:sz w:val="16"/>
                </w:rPr>
                <w:fldChar w:fldCharType="separate"/>
              </w:r>
              <w:r w:rsidR="00C615AC">
                <w:rPr>
                  <w:noProof/>
                  <w:sz w:val="16"/>
                </w:rPr>
                <w:t>16</w:t>
              </w:r>
              <w:r w:rsidR="004C00B1" w:rsidRPr="00847009">
                <w:rPr>
                  <w:sz w:val="16"/>
                </w:rPr>
                <w:fldChar w:fldCharType="end"/>
              </w:r>
            </w:p>
          </w:sdtContent>
        </w:sdt>
      </w:tc>
      <w:tc>
        <w:tcPr>
          <w:tcW w:w="0" w:type="auto"/>
          <w:vAlign w:val="bottom"/>
        </w:tcPr>
        <w:p w14:paraId="08353F75" w14:textId="66BAA76B" w:rsidR="008B3F24" w:rsidRPr="00181FD1" w:rsidRDefault="008B3F24" w:rsidP="00C615AC">
          <w:pPr>
            <w:jc w:val="right"/>
          </w:pPr>
          <w:r w:rsidRPr="00847009">
            <w:rPr>
              <w:rFonts w:asciiTheme="minorHAnsi" w:eastAsiaTheme="minorHAnsi" w:hAnsiTheme="minorHAnsi"/>
              <w:sz w:val="16"/>
            </w:rPr>
            <w:t xml:space="preserve">Copyright </w:t>
          </w:r>
          <w:r w:rsidRPr="00847009">
            <w:rPr>
              <w:rFonts w:asciiTheme="minorHAnsi" w:eastAsiaTheme="minorHAnsi" w:hAnsiTheme="minorHAnsi" w:hint="eastAsia"/>
              <w:sz w:val="16"/>
            </w:rPr>
            <w:t xml:space="preserve">© </w:t>
          </w:r>
          <w:r w:rsidRPr="00847009">
            <w:rPr>
              <w:rFonts w:asciiTheme="minorHAnsi" w:eastAsiaTheme="minorHAnsi" w:hAnsiTheme="minorHAnsi"/>
              <w:sz w:val="16"/>
            </w:rPr>
            <w:t>20</w:t>
          </w:r>
          <w:r w:rsidRPr="00847009">
            <w:rPr>
              <w:rFonts w:asciiTheme="minorHAnsi" w:eastAsiaTheme="minorHAnsi" w:hAnsiTheme="minorHAnsi" w:hint="eastAsia"/>
              <w:sz w:val="16"/>
            </w:rPr>
            <w:t>1</w:t>
          </w:r>
          <w:r w:rsidR="00C615AC">
            <w:rPr>
              <w:rFonts w:asciiTheme="minorHAnsi" w:eastAsiaTheme="minorHAnsi" w:hAnsiTheme="minorHAnsi"/>
              <w:sz w:val="16"/>
            </w:rPr>
            <w:t>6</w:t>
          </w:r>
          <w:r w:rsidRPr="00847009">
            <w:rPr>
              <w:rFonts w:asciiTheme="minorHAnsi" w:eastAsiaTheme="minorHAnsi" w:hAnsiTheme="minorHAnsi"/>
              <w:sz w:val="16"/>
            </w:rPr>
            <w:t xml:space="preserve"> </w:t>
          </w:r>
          <w:r w:rsidRPr="00847009">
            <w:rPr>
              <w:rFonts w:asciiTheme="minorHAnsi" w:eastAsiaTheme="minorHAnsi" w:hAnsiTheme="minorHAnsi" w:hint="eastAsia"/>
              <w:sz w:val="16"/>
            </w:rPr>
            <w:t>10억홈피</w:t>
          </w:r>
          <w:r w:rsidRPr="00847009">
            <w:rPr>
              <w:rFonts w:asciiTheme="minorHAnsi" w:eastAsiaTheme="minorHAnsi" w:hAnsiTheme="minorHAnsi"/>
              <w:sz w:val="16"/>
            </w:rPr>
            <w:t xml:space="preserve"> Corp. All Rights Reserved.</w:t>
          </w:r>
        </w:p>
      </w:tc>
    </w:tr>
  </w:tbl>
  <w:p w14:paraId="32670A32" w14:textId="77777777" w:rsidR="008B3F24" w:rsidRDefault="008B3F24">
    <w:pPr>
      <w:pStyle w:val="af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vertAnchor="page" w:horzAnchor="margin" w:tblpY="15480"/>
      <w:tblOverlap w:val="never"/>
      <w:tblW w:w="7440" w:type="pct"/>
      <w:tblBorders>
        <w:top w:val="single" w:sz="2" w:space="0" w:color="616467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64"/>
      <w:gridCol w:w="4564"/>
      <w:gridCol w:w="4789"/>
    </w:tblGrid>
    <w:tr w:rsidR="008B3F24" w:rsidRPr="00FE4898" w14:paraId="5CF9FCA4" w14:textId="77777777" w:rsidTr="00E94749">
      <w:trPr>
        <w:trHeight w:val="840"/>
      </w:trPr>
      <w:tc>
        <w:tcPr>
          <w:tcW w:w="4564" w:type="dxa"/>
          <w:vAlign w:val="bottom"/>
        </w:tcPr>
        <w:p w14:paraId="10261CEC" w14:textId="77777777" w:rsidR="008B3F24" w:rsidRPr="00FE4898" w:rsidRDefault="008B3F24" w:rsidP="00847009">
          <w:pPr>
            <w:jc w:val="left"/>
            <w:rPr>
              <w:rFonts w:ascii="나눔고딕" w:eastAsia="나눔고딕" w:hAnsi="나눔고딕"/>
              <w:sz w:val="16"/>
              <w:szCs w:val="16"/>
            </w:rPr>
          </w:pPr>
          <w:r w:rsidRPr="00847009">
            <w:rPr>
              <w:rFonts w:asciiTheme="minorHAnsi" w:eastAsiaTheme="minorHAnsi" w:hAnsiTheme="minorHAnsi"/>
              <w:sz w:val="16"/>
            </w:rPr>
            <w:t xml:space="preserve">Copyright </w:t>
          </w:r>
          <w:r w:rsidRPr="00847009">
            <w:rPr>
              <w:rFonts w:asciiTheme="minorHAnsi" w:eastAsiaTheme="minorHAnsi" w:hAnsiTheme="minorHAnsi" w:hint="eastAsia"/>
              <w:sz w:val="16"/>
            </w:rPr>
            <w:t xml:space="preserve">© </w:t>
          </w:r>
          <w:r w:rsidRPr="00847009">
            <w:rPr>
              <w:rFonts w:asciiTheme="minorHAnsi" w:eastAsiaTheme="minorHAnsi" w:hAnsiTheme="minorHAnsi"/>
              <w:sz w:val="16"/>
            </w:rPr>
            <w:t>20</w:t>
          </w:r>
          <w:r w:rsidRPr="00847009">
            <w:rPr>
              <w:rFonts w:asciiTheme="minorHAnsi" w:eastAsiaTheme="minorHAnsi" w:hAnsiTheme="minorHAnsi" w:hint="eastAsia"/>
              <w:sz w:val="16"/>
            </w:rPr>
            <w:t>13</w:t>
          </w:r>
          <w:r w:rsidRPr="00847009">
            <w:rPr>
              <w:rFonts w:asciiTheme="minorHAnsi" w:eastAsiaTheme="minorHAnsi" w:hAnsiTheme="minorHAnsi"/>
              <w:sz w:val="16"/>
            </w:rPr>
            <w:t xml:space="preserve"> </w:t>
          </w:r>
          <w:r w:rsidRPr="00847009">
            <w:rPr>
              <w:rFonts w:asciiTheme="minorHAnsi" w:eastAsiaTheme="minorHAnsi" w:hAnsiTheme="minorHAnsi" w:hint="eastAsia"/>
              <w:sz w:val="16"/>
            </w:rPr>
            <w:t>10억홈피</w:t>
          </w:r>
          <w:r w:rsidRPr="00847009">
            <w:rPr>
              <w:rFonts w:asciiTheme="minorHAnsi" w:eastAsiaTheme="minorHAnsi" w:hAnsiTheme="minorHAnsi"/>
              <w:sz w:val="16"/>
            </w:rPr>
            <w:t xml:space="preserve"> Corp. All Rights Reserved.</w:t>
          </w:r>
        </w:p>
      </w:tc>
      <w:tc>
        <w:tcPr>
          <w:tcW w:w="4564" w:type="dxa"/>
          <w:vAlign w:val="bottom"/>
        </w:tcPr>
        <w:sdt>
          <w:sdtPr>
            <w:id w:val="191333560"/>
            <w:docPartObj>
              <w:docPartGallery w:val="Page Numbers (Top of Page)"/>
              <w:docPartUnique/>
            </w:docPartObj>
          </w:sdtPr>
          <w:sdtEndPr/>
          <w:sdtContent>
            <w:p w14:paraId="213030A0" w14:textId="77777777" w:rsidR="008B3F24" w:rsidRPr="009A75F0" w:rsidRDefault="008B3F24" w:rsidP="00847009">
              <w:pPr>
                <w:jc w:val="right"/>
              </w:pPr>
              <w:r w:rsidRPr="00847009">
                <w:rPr>
                  <w:rFonts w:asciiTheme="minorHAnsi" w:eastAsiaTheme="minorHAnsi" w:hAnsiTheme="minorHAnsi"/>
                  <w:sz w:val="16"/>
                  <w:lang w:val="ko-KR"/>
                </w:rPr>
                <w:t xml:space="preserve">페이지 </w:t>
              </w:r>
              <w:r w:rsidR="004C00B1" w:rsidRPr="00847009">
                <w:rPr>
                  <w:rFonts w:asciiTheme="minorHAnsi" w:eastAsiaTheme="minorHAnsi" w:hAnsiTheme="minorHAnsi"/>
                  <w:sz w:val="16"/>
                </w:rPr>
                <w:fldChar w:fldCharType="begin"/>
              </w:r>
              <w:r w:rsidRPr="00847009">
                <w:rPr>
                  <w:rFonts w:asciiTheme="minorHAnsi" w:eastAsiaTheme="minorHAnsi" w:hAnsiTheme="minorHAnsi"/>
                  <w:sz w:val="16"/>
                </w:rPr>
                <w:instrText xml:space="preserve"> PAGE </w:instrText>
              </w:r>
              <w:r w:rsidR="004C00B1" w:rsidRPr="00847009">
                <w:rPr>
                  <w:rFonts w:asciiTheme="minorHAnsi" w:eastAsiaTheme="minorHAnsi" w:hAnsiTheme="minorHAnsi"/>
                  <w:sz w:val="16"/>
                </w:rPr>
                <w:fldChar w:fldCharType="separate"/>
              </w:r>
              <w:r w:rsidR="00C615AC">
                <w:rPr>
                  <w:rFonts w:asciiTheme="minorHAnsi" w:eastAsiaTheme="minorHAnsi" w:hAnsiTheme="minorHAnsi"/>
                  <w:noProof/>
                  <w:sz w:val="16"/>
                </w:rPr>
                <w:t>9</w:t>
              </w:r>
              <w:r w:rsidR="004C00B1" w:rsidRPr="00847009">
                <w:rPr>
                  <w:rFonts w:asciiTheme="minorHAnsi" w:eastAsiaTheme="minorHAnsi" w:hAnsiTheme="minorHAnsi"/>
                  <w:sz w:val="16"/>
                </w:rPr>
                <w:fldChar w:fldCharType="end"/>
              </w:r>
              <w:r w:rsidRPr="00847009">
                <w:rPr>
                  <w:rFonts w:asciiTheme="minorHAnsi" w:eastAsiaTheme="minorHAnsi" w:hAnsiTheme="minorHAnsi"/>
                  <w:sz w:val="16"/>
                  <w:lang w:val="ko-KR"/>
                </w:rPr>
                <w:t xml:space="preserve"> / </w:t>
              </w:r>
              <w:r w:rsidR="004C00B1" w:rsidRPr="00847009">
                <w:rPr>
                  <w:rFonts w:asciiTheme="minorHAnsi" w:eastAsiaTheme="minorHAnsi" w:hAnsiTheme="minorHAnsi"/>
                  <w:sz w:val="16"/>
                </w:rPr>
                <w:fldChar w:fldCharType="begin"/>
              </w:r>
              <w:r w:rsidRPr="00847009">
                <w:rPr>
                  <w:rFonts w:asciiTheme="minorHAnsi" w:eastAsiaTheme="minorHAnsi" w:hAnsiTheme="minorHAnsi"/>
                  <w:sz w:val="16"/>
                </w:rPr>
                <w:instrText xml:space="preserve"> NUMPAGES  </w:instrText>
              </w:r>
              <w:r w:rsidR="004C00B1" w:rsidRPr="00847009">
                <w:rPr>
                  <w:rFonts w:asciiTheme="minorHAnsi" w:eastAsiaTheme="minorHAnsi" w:hAnsiTheme="minorHAnsi"/>
                  <w:sz w:val="16"/>
                </w:rPr>
                <w:fldChar w:fldCharType="separate"/>
              </w:r>
              <w:r w:rsidR="00C615AC">
                <w:rPr>
                  <w:rFonts w:asciiTheme="minorHAnsi" w:eastAsiaTheme="minorHAnsi" w:hAnsiTheme="minorHAnsi"/>
                  <w:noProof/>
                  <w:sz w:val="16"/>
                </w:rPr>
                <w:t>16</w:t>
              </w:r>
              <w:r w:rsidR="004C00B1" w:rsidRPr="00847009">
                <w:rPr>
                  <w:rFonts w:asciiTheme="minorHAnsi" w:eastAsiaTheme="minorHAnsi" w:hAnsiTheme="minorHAnsi"/>
                  <w:sz w:val="16"/>
                </w:rPr>
                <w:fldChar w:fldCharType="end"/>
              </w:r>
            </w:p>
          </w:sdtContent>
        </w:sdt>
      </w:tc>
      <w:tc>
        <w:tcPr>
          <w:tcW w:w="4789" w:type="dxa"/>
          <w:vAlign w:val="bottom"/>
        </w:tcPr>
        <w:p w14:paraId="50C62804" w14:textId="77777777" w:rsidR="008B3F24" w:rsidRPr="00FE4898" w:rsidRDefault="008B3F24" w:rsidP="00847009">
          <w:pPr>
            <w:pStyle w:val="af"/>
            <w:jc w:val="right"/>
            <w:rPr>
              <w:rFonts w:ascii="나눔고딕" w:eastAsia="나눔고딕" w:hAnsi="나눔고딕"/>
            </w:rPr>
          </w:pPr>
          <w:r w:rsidRPr="00FE4898">
            <w:rPr>
              <w:rFonts w:ascii="나눔고딕" w:eastAsia="나눔고딕" w:hAnsi="나눔고딕" w:hint="eastAsia"/>
              <w:kern w:val="0"/>
              <w:szCs w:val="20"/>
            </w:rPr>
            <w:t>Copyright © 10억홈피 All Rights Reserved</w:t>
          </w:r>
        </w:p>
      </w:tc>
    </w:tr>
  </w:tbl>
  <w:p w14:paraId="7D5DFB96" w14:textId="77777777" w:rsidR="008B3F24" w:rsidRDefault="008B3F24">
    <w:pPr>
      <w:pStyle w:val="af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vertAnchor="page" w:horzAnchor="margin" w:tblpY="15480"/>
      <w:tblOverlap w:val="never"/>
      <w:tblW w:w="5000" w:type="pct"/>
      <w:tblBorders>
        <w:top w:val="single" w:sz="2" w:space="0" w:color="616467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32"/>
      <w:gridCol w:w="4021"/>
    </w:tblGrid>
    <w:tr w:rsidR="008B3F24" w14:paraId="1538EF8C" w14:textId="77777777" w:rsidTr="0030468C">
      <w:trPr>
        <w:trHeight w:val="840"/>
      </w:trPr>
      <w:tc>
        <w:tcPr>
          <w:tcW w:w="5332" w:type="dxa"/>
          <w:vAlign w:val="bottom"/>
        </w:tcPr>
        <w:p w14:paraId="62C5CBA5" w14:textId="77777777" w:rsidR="008B3F24" w:rsidRPr="009A75F0" w:rsidRDefault="008B3F24" w:rsidP="008A5E5B"/>
      </w:tc>
      <w:tc>
        <w:tcPr>
          <w:tcW w:w="0" w:type="auto"/>
          <w:vAlign w:val="bottom"/>
        </w:tcPr>
        <w:p w14:paraId="5922558D" w14:textId="77777777" w:rsidR="008B3F24" w:rsidRPr="00847009" w:rsidRDefault="008B3F24" w:rsidP="009C7A33">
          <w:pPr>
            <w:jc w:val="right"/>
            <w:rPr>
              <w:rFonts w:asciiTheme="minorHAnsi" w:eastAsiaTheme="minorHAnsi" w:hAnsiTheme="minorHAnsi"/>
            </w:rPr>
          </w:pPr>
          <w:r w:rsidRPr="00847009">
            <w:rPr>
              <w:rFonts w:asciiTheme="minorHAnsi" w:eastAsiaTheme="minorHAnsi" w:hAnsiTheme="minorHAnsi"/>
              <w:sz w:val="16"/>
            </w:rPr>
            <w:t xml:space="preserve">Copyright </w:t>
          </w:r>
          <w:r w:rsidRPr="00847009">
            <w:rPr>
              <w:rFonts w:asciiTheme="minorHAnsi" w:eastAsiaTheme="minorHAnsi" w:hAnsiTheme="minorHAnsi" w:hint="eastAsia"/>
              <w:sz w:val="16"/>
            </w:rPr>
            <w:t xml:space="preserve">© </w:t>
          </w:r>
          <w:r w:rsidRPr="00847009">
            <w:rPr>
              <w:rFonts w:asciiTheme="minorHAnsi" w:eastAsiaTheme="minorHAnsi" w:hAnsiTheme="minorHAnsi"/>
              <w:sz w:val="16"/>
            </w:rPr>
            <w:t>20</w:t>
          </w:r>
          <w:r w:rsidRPr="00847009">
            <w:rPr>
              <w:rFonts w:asciiTheme="minorHAnsi" w:eastAsiaTheme="minorHAnsi" w:hAnsiTheme="minorHAnsi" w:hint="eastAsia"/>
              <w:sz w:val="16"/>
            </w:rPr>
            <w:t>13</w:t>
          </w:r>
          <w:r w:rsidRPr="00847009">
            <w:rPr>
              <w:rFonts w:asciiTheme="minorHAnsi" w:eastAsiaTheme="minorHAnsi" w:hAnsiTheme="minorHAnsi"/>
              <w:sz w:val="16"/>
            </w:rPr>
            <w:t xml:space="preserve"> </w:t>
          </w:r>
          <w:r w:rsidRPr="00847009">
            <w:rPr>
              <w:rFonts w:asciiTheme="minorHAnsi" w:eastAsiaTheme="minorHAnsi" w:hAnsiTheme="minorHAnsi" w:hint="eastAsia"/>
              <w:sz w:val="16"/>
            </w:rPr>
            <w:t>10억홈피</w:t>
          </w:r>
          <w:r w:rsidRPr="00847009">
            <w:rPr>
              <w:rFonts w:asciiTheme="minorHAnsi" w:eastAsiaTheme="minorHAnsi" w:hAnsiTheme="minorHAnsi"/>
              <w:sz w:val="16"/>
            </w:rPr>
            <w:t xml:space="preserve"> Corp. All Rights Reserved.</w:t>
          </w:r>
        </w:p>
      </w:tc>
    </w:tr>
  </w:tbl>
  <w:p w14:paraId="444A81DC" w14:textId="77777777" w:rsidR="008B3F24" w:rsidRDefault="008B3F24">
    <w:pPr>
      <w:pStyle w:val="af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vertAnchor="page" w:horzAnchor="margin" w:tblpY="15480"/>
      <w:tblOverlap w:val="never"/>
      <w:tblW w:w="7850" w:type="pct"/>
      <w:tblBorders>
        <w:top w:val="single" w:sz="2" w:space="0" w:color="616467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32"/>
      <w:gridCol w:w="5332"/>
      <w:gridCol w:w="4020"/>
    </w:tblGrid>
    <w:tr w:rsidR="008B3F24" w:rsidRPr="00FE4898" w14:paraId="0690ADF9" w14:textId="77777777" w:rsidTr="00E94749">
      <w:trPr>
        <w:trHeight w:val="840"/>
      </w:trPr>
      <w:tc>
        <w:tcPr>
          <w:tcW w:w="5332" w:type="dxa"/>
          <w:vAlign w:val="bottom"/>
        </w:tcPr>
        <w:p w14:paraId="26E77CA2" w14:textId="4E749A3A" w:rsidR="008B3F24" w:rsidRPr="00FE4898" w:rsidRDefault="008B3F24" w:rsidP="00C615AC">
          <w:pPr>
            <w:jc w:val="left"/>
            <w:rPr>
              <w:rFonts w:ascii="나눔고딕" w:eastAsia="나눔고딕" w:hAnsi="나눔고딕"/>
              <w:sz w:val="16"/>
              <w:szCs w:val="16"/>
            </w:rPr>
          </w:pPr>
          <w:r w:rsidRPr="00847009">
            <w:rPr>
              <w:rFonts w:asciiTheme="minorHAnsi" w:eastAsiaTheme="minorHAnsi" w:hAnsiTheme="minorHAnsi"/>
              <w:sz w:val="16"/>
            </w:rPr>
            <w:t xml:space="preserve">Copyright </w:t>
          </w:r>
          <w:r w:rsidRPr="00847009">
            <w:rPr>
              <w:rFonts w:asciiTheme="minorHAnsi" w:eastAsiaTheme="minorHAnsi" w:hAnsiTheme="minorHAnsi" w:hint="eastAsia"/>
              <w:sz w:val="16"/>
            </w:rPr>
            <w:t xml:space="preserve">© </w:t>
          </w:r>
          <w:r w:rsidRPr="00847009">
            <w:rPr>
              <w:rFonts w:asciiTheme="minorHAnsi" w:eastAsiaTheme="minorHAnsi" w:hAnsiTheme="minorHAnsi"/>
              <w:sz w:val="16"/>
            </w:rPr>
            <w:t>20</w:t>
          </w:r>
          <w:r w:rsidRPr="00847009">
            <w:rPr>
              <w:rFonts w:asciiTheme="minorHAnsi" w:eastAsiaTheme="minorHAnsi" w:hAnsiTheme="minorHAnsi" w:hint="eastAsia"/>
              <w:sz w:val="16"/>
            </w:rPr>
            <w:t>1</w:t>
          </w:r>
          <w:r w:rsidR="00C615AC">
            <w:rPr>
              <w:rFonts w:asciiTheme="minorHAnsi" w:eastAsiaTheme="minorHAnsi" w:hAnsiTheme="minorHAnsi"/>
              <w:sz w:val="16"/>
            </w:rPr>
            <w:t>6</w:t>
          </w:r>
          <w:r w:rsidRPr="00847009">
            <w:rPr>
              <w:rFonts w:asciiTheme="minorHAnsi" w:eastAsiaTheme="minorHAnsi" w:hAnsiTheme="minorHAnsi"/>
              <w:sz w:val="16"/>
            </w:rPr>
            <w:t xml:space="preserve"> </w:t>
          </w:r>
          <w:r w:rsidRPr="00847009">
            <w:rPr>
              <w:rFonts w:asciiTheme="minorHAnsi" w:eastAsiaTheme="minorHAnsi" w:hAnsiTheme="minorHAnsi" w:hint="eastAsia"/>
              <w:sz w:val="16"/>
            </w:rPr>
            <w:t>10억홈피</w:t>
          </w:r>
          <w:r w:rsidRPr="00847009">
            <w:rPr>
              <w:rFonts w:asciiTheme="minorHAnsi" w:eastAsiaTheme="minorHAnsi" w:hAnsiTheme="minorHAnsi"/>
              <w:sz w:val="16"/>
            </w:rPr>
            <w:t xml:space="preserve"> Corp. All Rights Reserved.</w:t>
          </w:r>
        </w:p>
      </w:tc>
      <w:tc>
        <w:tcPr>
          <w:tcW w:w="5332" w:type="dxa"/>
          <w:vAlign w:val="bottom"/>
        </w:tcPr>
        <w:p w14:paraId="19A523B4" w14:textId="77777777" w:rsidR="008B3F24" w:rsidRPr="009A75F0" w:rsidRDefault="008B3F24" w:rsidP="00847009"/>
      </w:tc>
      <w:tc>
        <w:tcPr>
          <w:tcW w:w="0" w:type="auto"/>
          <w:vAlign w:val="bottom"/>
        </w:tcPr>
        <w:p w14:paraId="6F57637D" w14:textId="77777777" w:rsidR="008B3F24" w:rsidRPr="00FE4898" w:rsidRDefault="008B3F24" w:rsidP="00847009">
          <w:pPr>
            <w:jc w:val="right"/>
            <w:rPr>
              <w:rFonts w:ascii="나눔고딕" w:eastAsia="나눔고딕" w:hAnsi="나눔고딕"/>
              <w:sz w:val="16"/>
              <w:szCs w:val="16"/>
            </w:rPr>
          </w:pPr>
        </w:p>
      </w:tc>
    </w:tr>
  </w:tbl>
  <w:p w14:paraId="776ECACC" w14:textId="77777777" w:rsidR="008B3F24" w:rsidRDefault="008B3F24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C3ACFB" w14:textId="77777777" w:rsidR="00B17612" w:rsidRDefault="00B17612">
      <w:r>
        <w:separator/>
      </w:r>
    </w:p>
    <w:p w14:paraId="42CFEEAD" w14:textId="77777777" w:rsidR="00B17612" w:rsidRDefault="00B17612"/>
    <w:p w14:paraId="3E04465A" w14:textId="77777777" w:rsidR="00B17612" w:rsidRDefault="00B17612"/>
  </w:footnote>
  <w:footnote w:type="continuationSeparator" w:id="0">
    <w:p w14:paraId="70C17EF4" w14:textId="77777777" w:rsidR="00B17612" w:rsidRDefault="00B17612">
      <w:r>
        <w:continuationSeparator/>
      </w:r>
    </w:p>
    <w:p w14:paraId="4A305532" w14:textId="77777777" w:rsidR="00B17612" w:rsidRDefault="00B17612"/>
    <w:p w14:paraId="3B413110" w14:textId="77777777" w:rsidR="00B17612" w:rsidRDefault="00B1761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BD5DFD" w14:textId="77777777" w:rsidR="008B3F24" w:rsidRDefault="00B17612">
    <w:pPr>
      <w:pStyle w:val="ae"/>
    </w:pPr>
    <w:r>
      <w:rPr>
        <w:noProof/>
      </w:rPr>
      <w:pict w14:anchorId="4276E0FD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margin-left:0;margin-top:289.15pt;width:467.7pt;height:0;z-index:251666432;mso-position-vertical-relative:page" o:connectortype="straight" strokecolor="#616467" strokeweight=".25pt">
          <w10:wrap anchory="page"/>
        </v:shape>
      </w:pict>
    </w:r>
    <w:r>
      <w:rPr>
        <w:noProof/>
      </w:rPr>
      <w:pict w14:anchorId="65A22B8A">
        <v:shape id="_x0000_s2054" type="#_x0000_t32" style="position:absolute;margin-left:0;margin-top:42.55pt;width:467.7pt;height:0;z-index:251667456;mso-position-vertical-relative:page" o:connectortype="straight" strokecolor="#616467" strokeweight=".25pt">
          <w10:wrap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d"/>
      <w:tblW w:w="0" w:type="auto"/>
      <w:tblBorders>
        <w:top w:val="none" w:sz="0" w:space="0" w:color="auto"/>
        <w:left w:val="none" w:sz="0" w:space="0" w:color="auto"/>
        <w:bottom w:val="single" w:sz="2" w:space="0" w:color="616467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353"/>
    </w:tblGrid>
    <w:tr w:rsidR="008B3F24" w14:paraId="304B2CF3" w14:textId="77777777" w:rsidTr="0034689A">
      <w:tc>
        <w:tcPr>
          <w:tcW w:w="9353" w:type="dxa"/>
        </w:tcPr>
        <w:p w14:paraId="76121F64" w14:textId="77777777" w:rsidR="008B3F24" w:rsidRDefault="00B17612" w:rsidP="00625520">
          <w:pPr>
            <w:pStyle w:val="ae"/>
          </w:pPr>
          <w:r>
            <w:fldChar w:fldCharType="begin"/>
          </w:r>
          <w:r>
            <w:instrText xml:space="preserve"> STYLEREF  "</w:instrText>
          </w:r>
          <w:r>
            <w:instrText>제목</w:instrText>
          </w:r>
          <w:r>
            <w:instrText xml:space="preserve"> 1" \n  \* MERGEFORMAT </w:instrText>
          </w:r>
          <w:r>
            <w:fldChar w:fldCharType="separate"/>
          </w:r>
          <w:r w:rsidR="00C615AC">
            <w:rPr>
              <w:noProof/>
            </w:rPr>
            <w:t>4</w:t>
          </w:r>
          <w:r>
            <w:rPr>
              <w:noProof/>
            </w:rPr>
            <w:fldChar w:fldCharType="end"/>
          </w:r>
          <w:r w:rsidR="008B3F24">
            <w:rPr>
              <w:rFonts w:hint="eastAsia"/>
            </w:rPr>
            <w:t xml:space="preserve">. </w:t>
          </w:r>
          <w:r>
            <w:fldChar w:fldCharType="begin"/>
          </w:r>
          <w:r>
            <w:instrText xml:space="preserve"> STYLEREF  "</w:instrText>
          </w:r>
          <w:r>
            <w:instrText>제목</w:instrText>
          </w:r>
          <w:r>
            <w:instrText xml:space="preserve"> 1"  \* MERGEFORMAT </w:instrText>
          </w:r>
          <w:r>
            <w:fldChar w:fldCharType="separate"/>
          </w:r>
          <w:r w:rsidR="00C615AC">
            <w:rPr>
              <w:noProof/>
            </w:rPr>
            <w:t>지원사항</w:t>
          </w:r>
          <w:r>
            <w:rPr>
              <w:noProof/>
            </w:rPr>
            <w:fldChar w:fldCharType="end"/>
          </w:r>
        </w:p>
      </w:tc>
    </w:tr>
  </w:tbl>
  <w:p w14:paraId="4F08363A" w14:textId="77777777" w:rsidR="008B3F24" w:rsidRDefault="008B3F24">
    <w:pPr>
      <w:pStyle w:val="ae"/>
    </w:pPr>
  </w:p>
  <w:p w14:paraId="091521A5" w14:textId="77777777" w:rsidR="008B3F24" w:rsidRDefault="008B3F2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2" w:space="0" w:color="616467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353"/>
    </w:tblGrid>
    <w:tr w:rsidR="008B3F24" w14:paraId="6FADAC7B" w14:textId="77777777" w:rsidTr="0034689A">
      <w:trPr>
        <w:trHeight w:val="286"/>
      </w:trPr>
      <w:tc>
        <w:tcPr>
          <w:tcW w:w="9353" w:type="dxa"/>
          <w:vAlign w:val="center"/>
        </w:tcPr>
        <w:p w14:paraId="60CE916B" w14:textId="77777777" w:rsidR="008B3F24" w:rsidRDefault="00B17612" w:rsidP="00625520">
          <w:pPr>
            <w:pStyle w:val="ae"/>
            <w:jc w:val="right"/>
          </w:pPr>
          <w:r>
            <w:fldChar w:fldCharType="begin"/>
          </w:r>
          <w:r>
            <w:instrText xml:space="preserve"> STYLEREF  "</w:instrText>
          </w:r>
          <w:r>
            <w:instrText>제목</w:instrText>
          </w:r>
          <w:r>
            <w:instrText xml:space="preserve"> 1" \n  \* MERGEFORMAT </w:instrText>
          </w:r>
          <w:r>
            <w:fldChar w:fldCharType="separate"/>
          </w:r>
          <w:r w:rsidR="008B3F24"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="008B3F24">
            <w:rPr>
              <w:rFonts w:hint="eastAsia"/>
            </w:rPr>
            <w:t xml:space="preserve">. </w:t>
          </w:r>
          <w:r>
            <w:fldChar w:fldCharType="begin"/>
          </w:r>
          <w:r>
            <w:instrText xml:space="preserve"> STYLEREF  "</w:instrText>
          </w:r>
          <w:r>
            <w:instrText>제목</w:instrText>
          </w:r>
          <w:r>
            <w:instrText xml:space="preserve"> 1"  \* MERGEFORMAT </w:instrText>
          </w:r>
          <w:r>
            <w:fldChar w:fldCharType="separate"/>
          </w:r>
          <w:r w:rsidR="008B3F24">
            <w:rPr>
              <w:noProof/>
            </w:rPr>
            <w:t>포장 절차</w:t>
          </w:r>
          <w:r>
            <w:rPr>
              <w:noProof/>
            </w:rPr>
            <w:fldChar w:fldCharType="end"/>
          </w:r>
        </w:p>
      </w:tc>
    </w:tr>
  </w:tbl>
  <w:p w14:paraId="74BED920" w14:textId="77777777" w:rsidR="008B3F24" w:rsidRDefault="008B3F24">
    <w:pPr>
      <w:pStyle w:val="ae"/>
    </w:pPr>
  </w:p>
  <w:p w14:paraId="589C96F0" w14:textId="77777777" w:rsidR="008B3F24" w:rsidRDefault="008B3F24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6B9DA1" w14:textId="77777777" w:rsidR="008B3F24" w:rsidRDefault="00B17612">
    <w:pPr>
      <w:pStyle w:val="ae"/>
    </w:pPr>
    <w:r>
      <w:rPr>
        <w:noProof/>
      </w:rPr>
      <w:pict w14:anchorId="196D40FA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5" type="#_x0000_t32" style="position:absolute;margin-left:0;margin-top:289.15pt;width:467.7pt;height:0;z-index:251669504;mso-position-vertical-relative:page" o:connectortype="straight" strokecolor="#616467" strokeweight=".25pt">
          <w10:wrap anchory="page"/>
        </v:shape>
      </w:pict>
    </w:r>
    <w:r>
      <w:rPr>
        <w:noProof/>
      </w:rPr>
      <w:pict w14:anchorId="0F626342">
        <v:shape id="_x0000_s2056" type="#_x0000_t32" style="position:absolute;margin-left:0;margin-top:42.55pt;width:467.7pt;height:0;z-index:251670528;mso-position-vertical-relative:page" o:connectortype="straight" strokecolor="#616467" strokeweight=".25pt">
          <w10:wrap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4146508"/>
    <w:lvl w:ilvl="0">
      <w:start w:val="1"/>
      <w:numFmt w:val="decimal"/>
      <w:pStyle w:val="5"/>
      <w:lvlText w:val="%1."/>
      <w:lvlJc w:val="left"/>
      <w:pPr>
        <w:tabs>
          <w:tab w:val="num" w:pos="2061"/>
        </w:tabs>
        <w:ind w:left="2061" w:hanging="360"/>
      </w:pPr>
    </w:lvl>
  </w:abstractNum>
  <w:abstractNum w:abstractNumId="1">
    <w:nsid w:val="FFFFFF7D"/>
    <w:multiLevelType w:val="singleLevel"/>
    <w:tmpl w:val="D3C60C68"/>
    <w:lvl w:ilvl="0">
      <w:start w:val="1"/>
      <w:numFmt w:val="decimal"/>
      <w:pStyle w:val="4"/>
      <w:lvlText w:val="%1."/>
      <w:lvlJc w:val="left"/>
      <w:pPr>
        <w:tabs>
          <w:tab w:val="num" w:pos="1636"/>
        </w:tabs>
        <w:ind w:left="1636" w:hanging="360"/>
      </w:pPr>
    </w:lvl>
  </w:abstractNum>
  <w:abstractNum w:abstractNumId="2">
    <w:nsid w:val="FFFFFF7E"/>
    <w:multiLevelType w:val="singleLevel"/>
    <w:tmpl w:val="6E624034"/>
    <w:lvl w:ilvl="0">
      <w:start w:val="1"/>
      <w:numFmt w:val="decimal"/>
      <w:pStyle w:val="3"/>
      <w:lvlText w:val="%1."/>
      <w:lvlJc w:val="left"/>
      <w:pPr>
        <w:tabs>
          <w:tab w:val="num" w:pos="1211"/>
        </w:tabs>
        <w:ind w:left="1211" w:hanging="360"/>
      </w:pPr>
    </w:lvl>
  </w:abstractNum>
  <w:abstractNum w:abstractNumId="3">
    <w:nsid w:val="FFFFFF7F"/>
    <w:multiLevelType w:val="singleLevel"/>
    <w:tmpl w:val="F8F462A8"/>
    <w:lvl w:ilvl="0">
      <w:start w:val="1"/>
      <w:numFmt w:val="decimal"/>
      <w:pStyle w:val="2"/>
      <w:lvlText w:val="%1."/>
      <w:lvlJc w:val="left"/>
      <w:pPr>
        <w:tabs>
          <w:tab w:val="num" w:pos="785"/>
        </w:tabs>
        <w:ind w:left="785" w:hanging="360"/>
      </w:pPr>
    </w:lvl>
  </w:abstractNum>
  <w:abstractNum w:abstractNumId="4">
    <w:nsid w:val="FFFFFF80"/>
    <w:multiLevelType w:val="singleLevel"/>
    <w:tmpl w:val="568CCA7E"/>
    <w:lvl w:ilvl="0">
      <w:start w:val="1"/>
      <w:numFmt w:val="bullet"/>
      <w:pStyle w:val="50"/>
      <w:lvlText w:val=""/>
      <w:lvlJc w:val="left"/>
      <w:pPr>
        <w:tabs>
          <w:tab w:val="num" w:pos="2061"/>
        </w:tabs>
        <w:ind w:left="2061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3C0633A6"/>
    <w:lvl w:ilvl="0">
      <w:start w:val="1"/>
      <w:numFmt w:val="bullet"/>
      <w:pStyle w:val="40"/>
      <w:lvlText w:val=""/>
      <w:lvlJc w:val="left"/>
      <w:pPr>
        <w:tabs>
          <w:tab w:val="num" w:pos="1636"/>
        </w:tabs>
        <w:ind w:left="1636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38F0C050"/>
    <w:lvl w:ilvl="0">
      <w:start w:val="1"/>
      <w:numFmt w:val="bullet"/>
      <w:pStyle w:val="30"/>
      <w:lvlText w:val="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92B00240"/>
    <w:lvl w:ilvl="0">
      <w:start w:val="1"/>
      <w:numFmt w:val="bullet"/>
      <w:pStyle w:val="20"/>
      <w:lvlText w:val="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9348D2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176D7EA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38A68A1"/>
    <w:multiLevelType w:val="hybridMultilevel"/>
    <w:tmpl w:val="011CDEBE"/>
    <w:lvl w:ilvl="0" w:tplc="76F87506"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12EC1694"/>
    <w:multiLevelType w:val="hybridMultilevel"/>
    <w:tmpl w:val="CF906C92"/>
    <w:lvl w:ilvl="0" w:tplc="86A02A6E">
      <w:start w:val="1"/>
      <w:numFmt w:val="bullet"/>
      <w:pStyle w:val="nTblListBuld1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1A864577"/>
    <w:multiLevelType w:val="multilevel"/>
    <w:tmpl w:val="D2F4775C"/>
    <w:lvl w:ilvl="0">
      <w:start w:val="1"/>
      <w:numFmt w:val="bullet"/>
      <w:pStyle w:val="nListBuld1"/>
      <w:lvlText w:val="•"/>
      <w:lvlJc w:val="left"/>
      <w:pPr>
        <w:tabs>
          <w:tab w:val="num" w:pos="1049"/>
        </w:tabs>
        <w:ind w:left="1049" w:hanging="301"/>
      </w:pPr>
      <w:rPr>
        <w:rFonts w:ascii="Arial" w:hAnsi="Arial" w:hint="default"/>
      </w:rPr>
    </w:lvl>
    <w:lvl w:ilvl="1">
      <w:start w:val="1"/>
      <w:numFmt w:val="bullet"/>
      <w:pStyle w:val="nListBuld2"/>
      <w:lvlText w:val="−"/>
      <w:lvlJc w:val="left"/>
      <w:pPr>
        <w:tabs>
          <w:tab w:val="num" w:pos="1049"/>
        </w:tabs>
        <w:ind w:left="1350" w:hanging="301"/>
      </w:pPr>
      <w:rPr>
        <w:rFonts w:ascii="Arial Unicode MS" w:eastAsia="Arial Unicode MS" w:hAnsi="Arial Unicode MS"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1FE55DB7"/>
    <w:multiLevelType w:val="multilevel"/>
    <w:tmpl w:val="04090023"/>
    <w:styleLink w:val="a1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4">
    <w:nsid w:val="20296E66"/>
    <w:multiLevelType w:val="multilevel"/>
    <w:tmpl w:val="0409001D"/>
    <w:styleLink w:val="1ai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23A94245"/>
    <w:multiLevelType w:val="hybridMultilevel"/>
    <w:tmpl w:val="1668F782"/>
    <w:lvl w:ilvl="0" w:tplc="86481D42">
      <w:start w:val="1"/>
      <w:numFmt w:val="decimal"/>
      <w:lvlText w:val="%1"/>
      <w:lvlJc w:val="left"/>
      <w:pPr>
        <w:ind w:left="173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136" w:hanging="400"/>
      </w:pPr>
    </w:lvl>
    <w:lvl w:ilvl="2" w:tplc="0409001B" w:tentative="1">
      <w:start w:val="1"/>
      <w:numFmt w:val="lowerRoman"/>
      <w:lvlText w:val="%3."/>
      <w:lvlJc w:val="right"/>
      <w:pPr>
        <w:ind w:left="2536" w:hanging="400"/>
      </w:pPr>
    </w:lvl>
    <w:lvl w:ilvl="3" w:tplc="0409000F" w:tentative="1">
      <w:start w:val="1"/>
      <w:numFmt w:val="decimal"/>
      <w:lvlText w:val="%4."/>
      <w:lvlJc w:val="left"/>
      <w:pPr>
        <w:ind w:left="2936" w:hanging="400"/>
      </w:pPr>
    </w:lvl>
    <w:lvl w:ilvl="4" w:tplc="04090019" w:tentative="1">
      <w:start w:val="1"/>
      <w:numFmt w:val="upperLetter"/>
      <w:lvlText w:val="%5."/>
      <w:lvlJc w:val="left"/>
      <w:pPr>
        <w:ind w:left="3336" w:hanging="400"/>
      </w:pPr>
    </w:lvl>
    <w:lvl w:ilvl="5" w:tplc="0409001B" w:tentative="1">
      <w:start w:val="1"/>
      <w:numFmt w:val="lowerRoman"/>
      <w:lvlText w:val="%6."/>
      <w:lvlJc w:val="right"/>
      <w:pPr>
        <w:ind w:left="3736" w:hanging="400"/>
      </w:pPr>
    </w:lvl>
    <w:lvl w:ilvl="6" w:tplc="0409000F" w:tentative="1">
      <w:start w:val="1"/>
      <w:numFmt w:val="decimal"/>
      <w:lvlText w:val="%7."/>
      <w:lvlJc w:val="left"/>
      <w:pPr>
        <w:ind w:left="4136" w:hanging="400"/>
      </w:pPr>
    </w:lvl>
    <w:lvl w:ilvl="7" w:tplc="04090019" w:tentative="1">
      <w:start w:val="1"/>
      <w:numFmt w:val="upperLetter"/>
      <w:lvlText w:val="%8."/>
      <w:lvlJc w:val="left"/>
      <w:pPr>
        <w:ind w:left="4536" w:hanging="400"/>
      </w:pPr>
    </w:lvl>
    <w:lvl w:ilvl="8" w:tplc="0409001B" w:tentative="1">
      <w:start w:val="1"/>
      <w:numFmt w:val="lowerRoman"/>
      <w:lvlText w:val="%9."/>
      <w:lvlJc w:val="right"/>
      <w:pPr>
        <w:ind w:left="4936" w:hanging="400"/>
      </w:pPr>
    </w:lvl>
  </w:abstractNum>
  <w:abstractNum w:abstractNumId="16">
    <w:nsid w:val="34E62674"/>
    <w:multiLevelType w:val="hybridMultilevel"/>
    <w:tmpl w:val="71EE573A"/>
    <w:lvl w:ilvl="0" w:tplc="47E6CB30">
      <w:start w:val="5"/>
      <w:numFmt w:val="bullet"/>
      <w:lvlText w:val="-"/>
      <w:lvlJc w:val="left"/>
      <w:pPr>
        <w:ind w:left="1296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73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3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3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3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3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36" w:hanging="400"/>
      </w:pPr>
      <w:rPr>
        <w:rFonts w:ascii="Wingdings" w:hAnsi="Wingdings" w:hint="default"/>
      </w:rPr>
    </w:lvl>
  </w:abstractNum>
  <w:abstractNum w:abstractNumId="17">
    <w:nsid w:val="3AA3456B"/>
    <w:multiLevelType w:val="multilevel"/>
    <w:tmpl w:val="F3105CE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Verdana" w:eastAsia="맑은 고딕" w:hAnsi="Verdana" w:hint="default"/>
        <w:b/>
        <w:i w:val="0"/>
        <w:color w:val="auto"/>
        <w:sz w:val="68"/>
        <w:u w:val="none"/>
      </w:rPr>
    </w:lvl>
    <w:lvl w:ilvl="1">
      <w:start w:val="1"/>
      <w:numFmt w:val="decimal"/>
      <w:pStyle w:val="21"/>
      <w:lvlText w:val="%1.%2"/>
      <w:lvlJc w:val="left"/>
      <w:pPr>
        <w:tabs>
          <w:tab w:val="num" w:pos="720"/>
        </w:tabs>
        <w:ind w:left="720" w:hanging="720"/>
      </w:pPr>
      <w:rPr>
        <w:rFonts w:asciiTheme="majorEastAsia" w:eastAsia="바탕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asciiTheme="majorEastAsia" w:eastAsia="바탕" w:hint="default"/>
        <w:b/>
        <w:i w:val="0"/>
        <w:sz w:val="20"/>
        <w:u w:val="none"/>
      </w:rPr>
    </w:lvl>
    <w:lvl w:ilvl="3">
      <w:start w:val="1"/>
      <w:numFmt w:val="none"/>
      <w:pStyle w:val="41"/>
      <w:suff w:val="nothing"/>
      <w:lvlText w:val="%4"/>
      <w:lvlJc w:val="left"/>
      <w:pPr>
        <w:ind w:left="1021" w:hanging="301"/>
      </w:pPr>
      <w:rPr>
        <w:rFonts w:hint="eastAsia"/>
      </w:rPr>
    </w:lvl>
    <w:lvl w:ilvl="4">
      <w:start w:val="1"/>
      <w:numFmt w:val="decimal"/>
      <w:pStyle w:val="nListNumd1"/>
      <w:lvlText w:val="%5."/>
      <w:lvlJc w:val="left"/>
      <w:pPr>
        <w:tabs>
          <w:tab w:val="num" w:pos="1021"/>
        </w:tabs>
        <w:ind w:left="1021" w:hanging="301"/>
      </w:pPr>
      <w:rPr>
        <w:rFonts w:ascii="Rix고딕 L" w:eastAsia="Rix고딕 L" w:hint="eastAsia"/>
        <w:b w:val="0"/>
        <w:i w:val="0"/>
        <w:sz w:val="18"/>
      </w:rPr>
    </w:lvl>
    <w:lvl w:ilvl="5">
      <w:start w:val="1"/>
      <w:numFmt w:val="lowerLetter"/>
      <w:pStyle w:val="nListNumd2"/>
      <w:lvlText w:val="%6."/>
      <w:lvlJc w:val="left"/>
      <w:pPr>
        <w:tabs>
          <w:tab w:val="num" w:pos="1321"/>
        </w:tabs>
        <w:ind w:left="1321" w:hanging="300"/>
      </w:pPr>
      <w:rPr>
        <w:rFonts w:eastAsia="Rix고딕 L" w:hint="eastAsia"/>
        <w:b w:val="0"/>
        <w:i w:val="0"/>
        <w:sz w:val="18"/>
      </w:rPr>
    </w:lvl>
    <w:lvl w:ilvl="6">
      <w:start w:val="1"/>
      <w:numFmt w:val="upperLetter"/>
      <w:pStyle w:val="nAppendTitle1"/>
      <w:lvlText w:val="부록 %7."/>
      <w:lvlJc w:val="left"/>
      <w:pPr>
        <w:tabs>
          <w:tab w:val="num" w:pos="0"/>
        </w:tabs>
        <w:ind w:left="0" w:firstLine="0"/>
      </w:pPr>
      <w:rPr>
        <w:rFonts w:ascii="맑은 고딕" w:eastAsia="맑은 고딕" w:hAnsi="Trebuchet MS" w:hint="eastAsia"/>
        <w:b/>
        <w:i w:val="0"/>
        <w:color w:val="auto"/>
        <w:sz w:val="68"/>
      </w:rPr>
    </w:lvl>
    <w:lvl w:ilvl="7">
      <w:start w:val="1"/>
      <w:numFmt w:val="decimal"/>
      <w:pStyle w:val="nAppendTitle2"/>
      <w:lvlText w:val="%7.%8"/>
      <w:lvlJc w:val="left"/>
      <w:pPr>
        <w:tabs>
          <w:tab w:val="num" w:pos="709"/>
        </w:tabs>
        <w:ind w:left="709" w:hanging="709"/>
      </w:pPr>
      <w:rPr>
        <w:rFonts w:eastAsia="맑은 고딕" w:hint="eastAsia"/>
        <w:b/>
        <w:i w:val="0"/>
      </w:rPr>
    </w:lvl>
    <w:lvl w:ilvl="8">
      <w:start w:val="1"/>
      <w:numFmt w:val="decimal"/>
      <w:pStyle w:val="nAppendTitle3"/>
      <w:lvlText w:val="%7.%8.%9"/>
      <w:lvlJc w:val="left"/>
      <w:pPr>
        <w:tabs>
          <w:tab w:val="num" w:pos="720"/>
        </w:tabs>
        <w:ind w:left="720" w:hanging="720"/>
      </w:pPr>
      <w:rPr>
        <w:rFonts w:eastAsia="맑은 고딕" w:hint="eastAsia"/>
        <w:b/>
        <w:i w:val="0"/>
      </w:rPr>
    </w:lvl>
  </w:abstractNum>
  <w:abstractNum w:abstractNumId="18">
    <w:nsid w:val="56960990"/>
    <w:multiLevelType w:val="hybridMultilevel"/>
    <w:tmpl w:val="C5B09A52"/>
    <w:lvl w:ilvl="0" w:tplc="04090001">
      <w:start w:val="1"/>
      <w:numFmt w:val="decimal"/>
      <w:pStyle w:val="a2"/>
      <w:lvlText w:val="%1."/>
      <w:lvlJc w:val="left"/>
      <w:pPr>
        <w:tabs>
          <w:tab w:val="num" w:pos="800"/>
        </w:tabs>
        <w:ind w:left="800" w:hanging="400"/>
      </w:pPr>
      <w:rPr>
        <w:rFonts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1" w:tplc="04090003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03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1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03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>
    <w:nsid w:val="615430B9"/>
    <w:multiLevelType w:val="hybridMultilevel"/>
    <w:tmpl w:val="3F109400"/>
    <w:lvl w:ilvl="0" w:tplc="595808A6">
      <w:start w:val="4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6FA83E4C"/>
    <w:multiLevelType w:val="hybridMultilevel"/>
    <w:tmpl w:val="2D88450C"/>
    <w:lvl w:ilvl="0" w:tplc="71E4C3B6">
      <w:start w:val="5"/>
      <w:numFmt w:val="bullet"/>
      <w:pStyle w:val="nBxList"/>
      <w:lvlText w:val="-"/>
      <w:lvlJc w:val="left"/>
      <w:pPr>
        <w:ind w:left="1296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73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3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3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3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3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36" w:hanging="400"/>
      </w:pPr>
      <w:rPr>
        <w:rFonts w:ascii="Wingdings" w:hAnsi="Wingdings" w:hint="default"/>
      </w:rPr>
    </w:lvl>
  </w:abstractNum>
  <w:abstractNum w:abstractNumId="21">
    <w:nsid w:val="72DC2EBB"/>
    <w:multiLevelType w:val="hybridMultilevel"/>
    <w:tmpl w:val="F1CA6722"/>
    <w:lvl w:ilvl="0" w:tplc="86481D42">
      <w:start w:val="1"/>
      <w:numFmt w:val="decimal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>
    <w:nsid w:val="751C743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78052E26"/>
    <w:multiLevelType w:val="hybridMultilevel"/>
    <w:tmpl w:val="AE800086"/>
    <w:lvl w:ilvl="0" w:tplc="82CC29F0">
      <w:start w:val="1"/>
      <w:numFmt w:val="bullet"/>
      <w:pStyle w:val="nTblListBuld2"/>
      <w:lvlText w:val="-"/>
      <w:lvlJc w:val="left"/>
      <w:pPr>
        <w:ind w:left="970" w:hanging="400"/>
      </w:pPr>
      <w:rPr>
        <w:rFonts w:ascii="Rix고딕 L" w:eastAsia="Rix고딕 L" w:hAnsi="Rix고딕 L" w:hint="eastAsia"/>
      </w:rPr>
    </w:lvl>
    <w:lvl w:ilvl="1" w:tplc="04090003" w:tentative="1">
      <w:start w:val="1"/>
      <w:numFmt w:val="bullet"/>
      <w:lvlText w:val=""/>
      <w:lvlJc w:val="left"/>
      <w:pPr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11"/>
  </w:num>
  <w:num w:numId="4">
    <w:abstractNumId w:val="23"/>
  </w:num>
  <w:num w:numId="5">
    <w:abstractNumId w:val="22"/>
  </w:num>
  <w:num w:numId="6">
    <w:abstractNumId w:val="14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3"/>
  </w:num>
  <w:num w:numId="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20"/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2"/>
    </w:lvlOverride>
    <w:lvlOverride w:ilvl="5">
      <w:startOverride w:val="1"/>
    </w:lvlOverride>
    <w:lvlOverride w:ilvl="6">
      <w:startOverride w:val="1"/>
    </w:lvlOverride>
    <w:lvlOverride w:ilvl="7">
      <w:startOverride w:val="2"/>
    </w:lvlOverride>
    <w:lvlOverride w:ilvl="8">
      <w:startOverride w:val="1"/>
    </w:lvlOverride>
  </w:num>
  <w:num w:numId="23">
    <w:abstractNumId w:val="16"/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</w:num>
  <w:num w:numId="26">
    <w:abstractNumId w:val="10"/>
  </w:num>
  <w:num w:numId="27">
    <w:abstractNumId w:val="17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8"/>
  </w:num>
  <w:num w:numId="39">
    <w:abstractNumId w:val="18"/>
    <w:lvlOverride w:ilvl="0">
      <w:startOverride w:val="1"/>
    </w:lvlOverride>
  </w:num>
  <w:num w:numId="40">
    <w:abstractNumId w:val="21"/>
  </w:num>
  <w:num w:numId="41">
    <w:abstractNumId w:val="15"/>
  </w:num>
  <w:numIdMacAtCleanup w:val="20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egistered User">
    <w15:presenceInfo w15:providerId="None" w15:userId="Registered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bordersDoNotSurroundHeader/>
  <w:bordersDoNotSurroundFooter/>
  <w:hideSpellingErrors/>
  <w:activeWritingStyle w:appName="MSWord" w:lang="ko-KR" w:vendorID="64" w:dllVersion="131077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/>
  <w:attachedTemplate r:id="rId1"/>
  <w:stylePaneFormatFilter w:val="7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1" w:visibleStyles="1" w:alternateStyleNames="0"/>
  <w:stylePaneSortMethod w:val="0000"/>
  <w:documentProtection w:edit="comments" w:enforcement="0"/>
  <w:defaultTabStop w:val="799"/>
  <w:evenAndOddHeaders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7">
      <o:colormru v:ext="edit" colors="white,#00535d,#221e1f,#616467"/>
    </o:shapedefaults>
    <o:shapelayout v:ext="edit">
      <o:idmap v:ext="edit" data="2"/>
      <o:rules v:ext="edit">
        <o:r id="V:Rule1" type="connector" idref="#_x0000_s2055"/>
        <o:r id="V:Rule2" type="connector" idref="#_x0000_s2056"/>
        <o:r id="V:Rule3" type="connector" idref="#_x0000_s2053"/>
        <o:r id="V:Rule4" type="connector" idref="#_x0000_s2054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71FCF"/>
    <w:rsid w:val="000000EA"/>
    <w:rsid w:val="00000AA8"/>
    <w:rsid w:val="0000163F"/>
    <w:rsid w:val="0000252D"/>
    <w:rsid w:val="00002551"/>
    <w:rsid w:val="00003474"/>
    <w:rsid w:val="00003607"/>
    <w:rsid w:val="000044D4"/>
    <w:rsid w:val="00004C10"/>
    <w:rsid w:val="00005954"/>
    <w:rsid w:val="00006501"/>
    <w:rsid w:val="00006DB3"/>
    <w:rsid w:val="00007167"/>
    <w:rsid w:val="00011078"/>
    <w:rsid w:val="00011D20"/>
    <w:rsid w:val="00011EB9"/>
    <w:rsid w:val="00012389"/>
    <w:rsid w:val="0001279E"/>
    <w:rsid w:val="0001313A"/>
    <w:rsid w:val="000137D7"/>
    <w:rsid w:val="00015098"/>
    <w:rsid w:val="0001640B"/>
    <w:rsid w:val="00017D2C"/>
    <w:rsid w:val="00017E02"/>
    <w:rsid w:val="00020AB7"/>
    <w:rsid w:val="000226E9"/>
    <w:rsid w:val="00022F22"/>
    <w:rsid w:val="000245CE"/>
    <w:rsid w:val="00024F92"/>
    <w:rsid w:val="000262AC"/>
    <w:rsid w:val="000268D2"/>
    <w:rsid w:val="0002715E"/>
    <w:rsid w:val="00030027"/>
    <w:rsid w:val="00030389"/>
    <w:rsid w:val="000308DD"/>
    <w:rsid w:val="00030BB4"/>
    <w:rsid w:val="00031A15"/>
    <w:rsid w:val="00031B25"/>
    <w:rsid w:val="0003218B"/>
    <w:rsid w:val="0003276E"/>
    <w:rsid w:val="000331D3"/>
    <w:rsid w:val="00033A2A"/>
    <w:rsid w:val="00033A56"/>
    <w:rsid w:val="000343C6"/>
    <w:rsid w:val="00034F52"/>
    <w:rsid w:val="00035104"/>
    <w:rsid w:val="00036029"/>
    <w:rsid w:val="0003659B"/>
    <w:rsid w:val="00037636"/>
    <w:rsid w:val="000379FF"/>
    <w:rsid w:val="0004025F"/>
    <w:rsid w:val="00040C15"/>
    <w:rsid w:val="00040D60"/>
    <w:rsid w:val="000424E9"/>
    <w:rsid w:val="00042BAD"/>
    <w:rsid w:val="000431EE"/>
    <w:rsid w:val="00043241"/>
    <w:rsid w:val="00044687"/>
    <w:rsid w:val="0004720A"/>
    <w:rsid w:val="0004765B"/>
    <w:rsid w:val="0005252C"/>
    <w:rsid w:val="00052DA8"/>
    <w:rsid w:val="00053177"/>
    <w:rsid w:val="000537AE"/>
    <w:rsid w:val="0005384E"/>
    <w:rsid w:val="0005476F"/>
    <w:rsid w:val="000549C0"/>
    <w:rsid w:val="00055460"/>
    <w:rsid w:val="0005553A"/>
    <w:rsid w:val="000565C2"/>
    <w:rsid w:val="00060885"/>
    <w:rsid w:val="0006142B"/>
    <w:rsid w:val="0006158F"/>
    <w:rsid w:val="00062118"/>
    <w:rsid w:val="00063321"/>
    <w:rsid w:val="0006388C"/>
    <w:rsid w:val="00065557"/>
    <w:rsid w:val="00065A3E"/>
    <w:rsid w:val="00065DC7"/>
    <w:rsid w:val="000663B7"/>
    <w:rsid w:val="0006673E"/>
    <w:rsid w:val="000671F1"/>
    <w:rsid w:val="00067E55"/>
    <w:rsid w:val="000706D0"/>
    <w:rsid w:val="00071BB1"/>
    <w:rsid w:val="00071FCF"/>
    <w:rsid w:val="00072CCE"/>
    <w:rsid w:val="00072F63"/>
    <w:rsid w:val="00073390"/>
    <w:rsid w:val="00073DF6"/>
    <w:rsid w:val="00074151"/>
    <w:rsid w:val="000747FF"/>
    <w:rsid w:val="00075DF0"/>
    <w:rsid w:val="00075F4C"/>
    <w:rsid w:val="00076141"/>
    <w:rsid w:val="00076FA2"/>
    <w:rsid w:val="00077C48"/>
    <w:rsid w:val="00080926"/>
    <w:rsid w:val="0008093E"/>
    <w:rsid w:val="00081818"/>
    <w:rsid w:val="00081B34"/>
    <w:rsid w:val="0008373F"/>
    <w:rsid w:val="000837AE"/>
    <w:rsid w:val="00083864"/>
    <w:rsid w:val="00084488"/>
    <w:rsid w:val="000844DE"/>
    <w:rsid w:val="000855E8"/>
    <w:rsid w:val="00086560"/>
    <w:rsid w:val="00086800"/>
    <w:rsid w:val="00086901"/>
    <w:rsid w:val="00086B67"/>
    <w:rsid w:val="00086FAF"/>
    <w:rsid w:val="000876D7"/>
    <w:rsid w:val="00087ABB"/>
    <w:rsid w:val="000901B7"/>
    <w:rsid w:val="00091052"/>
    <w:rsid w:val="00091895"/>
    <w:rsid w:val="00092CC7"/>
    <w:rsid w:val="00093138"/>
    <w:rsid w:val="00093560"/>
    <w:rsid w:val="00094DD8"/>
    <w:rsid w:val="00095EC3"/>
    <w:rsid w:val="0009610C"/>
    <w:rsid w:val="0009793E"/>
    <w:rsid w:val="00097DF2"/>
    <w:rsid w:val="000A034A"/>
    <w:rsid w:val="000A09AE"/>
    <w:rsid w:val="000A0D9C"/>
    <w:rsid w:val="000A131B"/>
    <w:rsid w:val="000A14BE"/>
    <w:rsid w:val="000A1F1C"/>
    <w:rsid w:val="000A2A77"/>
    <w:rsid w:val="000A335A"/>
    <w:rsid w:val="000A3402"/>
    <w:rsid w:val="000A4562"/>
    <w:rsid w:val="000A4F6B"/>
    <w:rsid w:val="000A55AB"/>
    <w:rsid w:val="000A5B18"/>
    <w:rsid w:val="000B10A8"/>
    <w:rsid w:val="000B2775"/>
    <w:rsid w:val="000B3DE6"/>
    <w:rsid w:val="000B3E93"/>
    <w:rsid w:val="000B4543"/>
    <w:rsid w:val="000B48B8"/>
    <w:rsid w:val="000B56AC"/>
    <w:rsid w:val="000B5A72"/>
    <w:rsid w:val="000B5C5A"/>
    <w:rsid w:val="000B5E38"/>
    <w:rsid w:val="000B666B"/>
    <w:rsid w:val="000B7529"/>
    <w:rsid w:val="000B7E08"/>
    <w:rsid w:val="000B7E1B"/>
    <w:rsid w:val="000C0DBE"/>
    <w:rsid w:val="000C19DB"/>
    <w:rsid w:val="000C1B42"/>
    <w:rsid w:val="000C1D6C"/>
    <w:rsid w:val="000C5146"/>
    <w:rsid w:val="000C58D9"/>
    <w:rsid w:val="000C5E3A"/>
    <w:rsid w:val="000C5F8E"/>
    <w:rsid w:val="000C65D4"/>
    <w:rsid w:val="000C6B27"/>
    <w:rsid w:val="000C6C9C"/>
    <w:rsid w:val="000C72FE"/>
    <w:rsid w:val="000C7AAC"/>
    <w:rsid w:val="000D0ABE"/>
    <w:rsid w:val="000D0FB6"/>
    <w:rsid w:val="000D18FB"/>
    <w:rsid w:val="000D1D8E"/>
    <w:rsid w:val="000D2A8B"/>
    <w:rsid w:val="000D42C7"/>
    <w:rsid w:val="000D443A"/>
    <w:rsid w:val="000D6102"/>
    <w:rsid w:val="000D6740"/>
    <w:rsid w:val="000D68B6"/>
    <w:rsid w:val="000D69A5"/>
    <w:rsid w:val="000D6D30"/>
    <w:rsid w:val="000D6F60"/>
    <w:rsid w:val="000D70C3"/>
    <w:rsid w:val="000D7B92"/>
    <w:rsid w:val="000D7CE6"/>
    <w:rsid w:val="000E0069"/>
    <w:rsid w:val="000E019C"/>
    <w:rsid w:val="000E026B"/>
    <w:rsid w:val="000E057E"/>
    <w:rsid w:val="000E0C0D"/>
    <w:rsid w:val="000E2395"/>
    <w:rsid w:val="000E4983"/>
    <w:rsid w:val="000E52B6"/>
    <w:rsid w:val="000E548D"/>
    <w:rsid w:val="000E54D7"/>
    <w:rsid w:val="000E7A40"/>
    <w:rsid w:val="000F0CF4"/>
    <w:rsid w:val="000F10DD"/>
    <w:rsid w:val="000F13BC"/>
    <w:rsid w:val="000F3282"/>
    <w:rsid w:val="000F3C18"/>
    <w:rsid w:val="000F4CFA"/>
    <w:rsid w:val="000F4F4E"/>
    <w:rsid w:val="000F4FD3"/>
    <w:rsid w:val="000F51CB"/>
    <w:rsid w:val="000F682E"/>
    <w:rsid w:val="000F6899"/>
    <w:rsid w:val="000F7E3F"/>
    <w:rsid w:val="000F7F09"/>
    <w:rsid w:val="00100A14"/>
    <w:rsid w:val="00100C19"/>
    <w:rsid w:val="00100D8B"/>
    <w:rsid w:val="0010118F"/>
    <w:rsid w:val="0010129B"/>
    <w:rsid w:val="00102C78"/>
    <w:rsid w:val="001039AA"/>
    <w:rsid w:val="00103E11"/>
    <w:rsid w:val="00104918"/>
    <w:rsid w:val="00104C7C"/>
    <w:rsid w:val="00104C9F"/>
    <w:rsid w:val="00104F97"/>
    <w:rsid w:val="00105B92"/>
    <w:rsid w:val="0010604A"/>
    <w:rsid w:val="0010625D"/>
    <w:rsid w:val="00106318"/>
    <w:rsid w:val="00107585"/>
    <w:rsid w:val="001075F0"/>
    <w:rsid w:val="00112BE6"/>
    <w:rsid w:val="001131D3"/>
    <w:rsid w:val="001134CF"/>
    <w:rsid w:val="0011492F"/>
    <w:rsid w:val="00115041"/>
    <w:rsid w:val="00115E29"/>
    <w:rsid w:val="00116204"/>
    <w:rsid w:val="001164CB"/>
    <w:rsid w:val="001165E1"/>
    <w:rsid w:val="00116D5E"/>
    <w:rsid w:val="00117112"/>
    <w:rsid w:val="001174FE"/>
    <w:rsid w:val="00117663"/>
    <w:rsid w:val="0012197A"/>
    <w:rsid w:val="001229F8"/>
    <w:rsid w:val="00122DC8"/>
    <w:rsid w:val="0012343D"/>
    <w:rsid w:val="001235FE"/>
    <w:rsid w:val="00123DF2"/>
    <w:rsid w:val="00124776"/>
    <w:rsid w:val="00124A75"/>
    <w:rsid w:val="001254DC"/>
    <w:rsid w:val="00125735"/>
    <w:rsid w:val="00125947"/>
    <w:rsid w:val="00125C60"/>
    <w:rsid w:val="00130952"/>
    <w:rsid w:val="00130F98"/>
    <w:rsid w:val="00130FB5"/>
    <w:rsid w:val="00130FBA"/>
    <w:rsid w:val="0013154B"/>
    <w:rsid w:val="00132482"/>
    <w:rsid w:val="001326F6"/>
    <w:rsid w:val="00132B2F"/>
    <w:rsid w:val="00135B2D"/>
    <w:rsid w:val="001363D3"/>
    <w:rsid w:val="00136B39"/>
    <w:rsid w:val="00137A8D"/>
    <w:rsid w:val="00137C4F"/>
    <w:rsid w:val="0014078C"/>
    <w:rsid w:val="001414BB"/>
    <w:rsid w:val="001414EF"/>
    <w:rsid w:val="001416F7"/>
    <w:rsid w:val="00141B56"/>
    <w:rsid w:val="0014306B"/>
    <w:rsid w:val="001441C0"/>
    <w:rsid w:val="001443EF"/>
    <w:rsid w:val="00144843"/>
    <w:rsid w:val="00144C12"/>
    <w:rsid w:val="001466E6"/>
    <w:rsid w:val="00146CE9"/>
    <w:rsid w:val="00147EA3"/>
    <w:rsid w:val="001512D2"/>
    <w:rsid w:val="00153094"/>
    <w:rsid w:val="00153416"/>
    <w:rsid w:val="00153722"/>
    <w:rsid w:val="00153BF6"/>
    <w:rsid w:val="0015511B"/>
    <w:rsid w:val="001553FB"/>
    <w:rsid w:val="001556DB"/>
    <w:rsid w:val="001565DF"/>
    <w:rsid w:val="00157A51"/>
    <w:rsid w:val="00160C88"/>
    <w:rsid w:val="00160F93"/>
    <w:rsid w:val="001612BD"/>
    <w:rsid w:val="00161814"/>
    <w:rsid w:val="00162184"/>
    <w:rsid w:val="00163244"/>
    <w:rsid w:val="00164C1D"/>
    <w:rsid w:val="0016593F"/>
    <w:rsid w:val="001660B7"/>
    <w:rsid w:val="00166171"/>
    <w:rsid w:val="0016660F"/>
    <w:rsid w:val="001709CF"/>
    <w:rsid w:val="00170D7C"/>
    <w:rsid w:val="00171261"/>
    <w:rsid w:val="00172348"/>
    <w:rsid w:val="0017251A"/>
    <w:rsid w:val="001726DC"/>
    <w:rsid w:val="001730FF"/>
    <w:rsid w:val="00174165"/>
    <w:rsid w:val="00174624"/>
    <w:rsid w:val="00174BCC"/>
    <w:rsid w:val="0017611D"/>
    <w:rsid w:val="00176151"/>
    <w:rsid w:val="001769B4"/>
    <w:rsid w:val="001800CD"/>
    <w:rsid w:val="001803B9"/>
    <w:rsid w:val="001805F2"/>
    <w:rsid w:val="00180C6D"/>
    <w:rsid w:val="00180F45"/>
    <w:rsid w:val="00181366"/>
    <w:rsid w:val="00181B38"/>
    <w:rsid w:val="00181FD1"/>
    <w:rsid w:val="001820B5"/>
    <w:rsid w:val="00182BA5"/>
    <w:rsid w:val="00182DBF"/>
    <w:rsid w:val="00183179"/>
    <w:rsid w:val="001836E5"/>
    <w:rsid w:val="001845CE"/>
    <w:rsid w:val="0018682D"/>
    <w:rsid w:val="00187369"/>
    <w:rsid w:val="001874C2"/>
    <w:rsid w:val="00187673"/>
    <w:rsid w:val="00187ACE"/>
    <w:rsid w:val="001905BC"/>
    <w:rsid w:val="001914A7"/>
    <w:rsid w:val="00191554"/>
    <w:rsid w:val="0019176A"/>
    <w:rsid w:val="00191B66"/>
    <w:rsid w:val="00191DD0"/>
    <w:rsid w:val="00192AF5"/>
    <w:rsid w:val="00193135"/>
    <w:rsid w:val="001935FE"/>
    <w:rsid w:val="00193B17"/>
    <w:rsid w:val="00193ED1"/>
    <w:rsid w:val="0019432E"/>
    <w:rsid w:val="00194565"/>
    <w:rsid w:val="00194E65"/>
    <w:rsid w:val="0019522C"/>
    <w:rsid w:val="001958F2"/>
    <w:rsid w:val="00195BB7"/>
    <w:rsid w:val="001960DA"/>
    <w:rsid w:val="00196111"/>
    <w:rsid w:val="00196DD4"/>
    <w:rsid w:val="00197807"/>
    <w:rsid w:val="001A0928"/>
    <w:rsid w:val="001A0FDF"/>
    <w:rsid w:val="001A1384"/>
    <w:rsid w:val="001A1465"/>
    <w:rsid w:val="001A2AD5"/>
    <w:rsid w:val="001A2B58"/>
    <w:rsid w:val="001A3AC3"/>
    <w:rsid w:val="001A43C3"/>
    <w:rsid w:val="001A4B53"/>
    <w:rsid w:val="001A5A33"/>
    <w:rsid w:val="001A5D20"/>
    <w:rsid w:val="001A63AF"/>
    <w:rsid w:val="001B2DB9"/>
    <w:rsid w:val="001B3F83"/>
    <w:rsid w:val="001B449E"/>
    <w:rsid w:val="001B4A4F"/>
    <w:rsid w:val="001B573C"/>
    <w:rsid w:val="001B582D"/>
    <w:rsid w:val="001B61DE"/>
    <w:rsid w:val="001B6521"/>
    <w:rsid w:val="001B7C87"/>
    <w:rsid w:val="001B7D5F"/>
    <w:rsid w:val="001B7E96"/>
    <w:rsid w:val="001C0D8F"/>
    <w:rsid w:val="001C1662"/>
    <w:rsid w:val="001C1D95"/>
    <w:rsid w:val="001C2D10"/>
    <w:rsid w:val="001C3CB9"/>
    <w:rsid w:val="001C4094"/>
    <w:rsid w:val="001C4569"/>
    <w:rsid w:val="001C490E"/>
    <w:rsid w:val="001C4AE7"/>
    <w:rsid w:val="001C5225"/>
    <w:rsid w:val="001C55F4"/>
    <w:rsid w:val="001C5618"/>
    <w:rsid w:val="001C5A5F"/>
    <w:rsid w:val="001C6011"/>
    <w:rsid w:val="001C6AAA"/>
    <w:rsid w:val="001C7048"/>
    <w:rsid w:val="001C7072"/>
    <w:rsid w:val="001C7226"/>
    <w:rsid w:val="001C7F6A"/>
    <w:rsid w:val="001D0035"/>
    <w:rsid w:val="001D0061"/>
    <w:rsid w:val="001D0216"/>
    <w:rsid w:val="001D1A3B"/>
    <w:rsid w:val="001D1ACF"/>
    <w:rsid w:val="001D2FDF"/>
    <w:rsid w:val="001D32BD"/>
    <w:rsid w:val="001D3718"/>
    <w:rsid w:val="001D4705"/>
    <w:rsid w:val="001D6A09"/>
    <w:rsid w:val="001D6A93"/>
    <w:rsid w:val="001E0066"/>
    <w:rsid w:val="001E1093"/>
    <w:rsid w:val="001E297F"/>
    <w:rsid w:val="001E368C"/>
    <w:rsid w:val="001E36E9"/>
    <w:rsid w:val="001E415C"/>
    <w:rsid w:val="001E41A5"/>
    <w:rsid w:val="001E442D"/>
    <w:rsid w:val="001E5D08"/>
    <w:rsid w:val="001E6D77"/>
    <w:rsid w:val="001F0E85"/>
    <w:rsid w:val="001F1086"/>
    <w:rsid w:val="001F15B0"/>
    <w:rsid w:val="001F1B69"/>
    <w:rsid w:val="001F1CDB"/>
    <w:rsid w:val="001F24DB"/>
    <w:rsid w:val="001F3110"/>
    <w:rsid w:val="001F348A"/>
    <w:rsid w:val="001F34C9"/>
    <w:rsid w:val="001F39BC"/>
    <w:rsid w:val="001F3D65"/>
    <w:rsid w:val="001F3FFC"/>
    <w:rsid w:val="001F4198"/>
    <w:rsid w:val="001F4354"/>
    <w:rsid w:val="001F4530"/>
    <w:rsid w:val="001F4592"/>
    <w:rsid w:val="001F45CA"/>
    <w:rsid w:val="001F4985"/>
    <w:rsid w:val="001F4E37"/>
    <w:rsid w:val="001F6776"/>
    <w:rsid w:val="001F79F1"/>
    <w:rsid w:val="00201D93"/>
    <w:rsid w:val="002020CE"/>
    <w:rsid w:val="00202C69"/>
    <w:rsid w:val="00202E60"/>
    <w:rsid w:val="00203236"/>
    <w:rsid w:val="002054AE"/>
    <w:rsid w:val="0020670D"/>
    <w:rsid w:val="00210A73"/>
    <w:rsid w:val="002113ED"/>
    <w:rsid w:val="00211696"/>
    <w:rsid w:val="002119E4"/>
    <w:rsid w:val="00211DAB"/>
    <w:rsid w:val="002122FD"/>
    <w:rsid w:val="002139A4"/>
    <w:rsid w:val="00215605"/>
    <w:rsid w:val="00215AE6"/>
    <w:rsid w:val="00215B67"/>
    <w:rsid w:val="00216B21"/>
    <w:rsid w:val="00216F47"/>
    <w:rsid w:val="002170E0"/>
    <w:rsid w:val="0021718C"/>
    <w:rsid w:val="002172F6"/>
    <w:rsid w:val="00220364"/>
    <w:rsid w:val="00220649"/>
    <w:rsid w:val="00220D5D"/>
    <w:rsid w:val="00220DF4"/>
    <w:rsid w:val="00221591"/>
    <w:rsid w:val="002217F9"/>
    <w:rsid w:val="002225AD"/>
    <w:rsid w:val="002226D3"/>
    <w:rsid w:val="00222DBD"/>
    <w:rsid w:val="00224197"/>
    <w:rsid w:val="00224B8F"/>
    <w:rsid w:val="00225436"/>
    <w:rsid w:val="00226912"/>
    <w:rsid w:val="0022723E"/>
    <w:rsid w:val="00227423"/>
    <w:rsid w:val="00227581"/>
    <w:rsid w:val="002277AD"/>
    <w:rsid w:val="0023035B"/>
    <w:rsid w:val="00231168"/>
    <w:rsid w:val="00232389"/>
    <w:rsid w:val="00233073"/>
    <w:rsid w:val="00233118"/>
    <w:rsid w:val="002331D3"/>
    <w:rsid w:val="00234024"/>
    <w:rsid w:val="0023504A"/>
    <w:rsid w:val="002351EA"/>
    <w:rsid w:val="00235673"/>
    <w:rsid w:val="00236022"/>
    <w:rsid w:val="002369C5"/>
    <w:rsid w:val="00236D6A"/>
    <w:rsid w:val="002376F5"/>
    <w:rsid w:val="0024156C"/>
    <w:rsid w:val="002417D4"/>
    <w:rsid w:val="00241AE3"/>
    <w:rsid w:val="00245142"/>
    <w:rsid w:val="00245BFB"/>
    <w:rsid w:val="00246BE8"/>
    <w:rsid w:val="00246D31"/>
    <w:rsid w:val="00247BB8"/>
    <w:rsid w:val="00250FB2"/>
    <w:rsid w:val="002513CB"/>
    <w:rsid w:val="00251982"/>
    <w:rsid w:val="00251E6A"/>
    <w:rsid w:val="00253C49"/>
    <w:rsid w:val="00253E5E"/>
    <w:rsid w:val="0025437E"/>
    <w:rsid w:val="00254CF7"/>
    <w:rsid w:val="00255307"/>
    <w:rsid w:val="00255E5B"/>
    <w:rsid w:val="002560CD"/>
    <w:rsid w:val="00256877"/>
    <w:rsid w:val="00257934"/>
    <w:rsid w:val="002579F1"/>
    <w:rsid w:val="00257C74"/>
    <w:rsid w:val="00260AF5"/>
    <w:rsid w:val="002615F5"/>
    <w:rsid w:val="00261BEF"/>
    <w:rsid w:val="00261F04"/>
    <w:rsid w:val="00262188"/>
    <w:rsid w:val="002622B4"/>
    <w:rsid w:val="0026335D"/>
    <w:rsid w:val="0026363A"/>
    <w:rsid w:val="00263827"/>
    <w:rsid w:val="0026411E"/>
    <w:rsid w:val="002647D3"/>
    <w:rsid w:val="0026571D"/>
    <w:rsid w:val="00270D17"/>
    <w:rsid w:val="00271021"/>
    <w:rsid w:val="002711F3"/>
    <w:rsid w:val="00271283"/>
    <w:rsid w:val="00272C4F"/>
    <w:rsid w:val="002738BC"/>
    <w:rsid w:val="00273C29"/>
    <w:rsid w:val="00275269"/>
    <w:rsid w:val="002752A5"/>
    <w:rsid w:val="002763E0"/>
    <w:rsid w:val="00276A0A"/>
    <w:rsid w:val="002771FE"/>
    <w:rsid w:val="00277721"/>
    <w:rsid w:val="00277840"/>
    <w:rsid w:val="00285476"/>
    <w:rsid w:val="002863A1"/>
    <w:rsid w:val="002863EF"/>
    <w:rsid w:val="00286728"/>
    <w:rsid w:val="00286CBB"/>
    <w:rsid w:val="002873A9"/>
    <w:rsid w:val="00287B19"/>
    <w:rsid w:val="002908D4"/>
    <w:rsid w:val="00291AF7"/>
    <w:rsid w:val="00291DB9"/>
    <w:rsid w:val="00292512"/>
    <w:rsid w:val="00292F6C"/>
    <w:rsid w:val="002939D4"/>
    <w:rsid w:val="0029487B"/>
    <w:rsid w:val="00294AFA"/>
    <w:rsid w:val="00295098"/>
    <w:rsid w:val="00295D69"/>
    <w:rsid w:val="0029685C"/>
    <w:rsid w:val="00296AA9"/>
    <w:rsid w:val="00296D16"/>
    <w:rsid w:val="002A1C93"/>
    <w:rsid w:val="002A2874"/>
    <w:rsid w:val="002A3334"/>
    <w:rsid w:val="002A3693"/>
    <w:rsid w:val="002A375B"/>
    <w:rsid w:val="002A397E"/>
    <w:rsid w:val="002A65D3"/>
    <w:rsid w:val="002A6862"/>
    <w:rsid w:val="002A6A41"/>
    <w:rsid w:val="002A6F95"/>
    <w:rsid w:val="002A7304"/>
    <w:rsid w:val="002A7BAC"/>
    <w:rsid w:val="002B09F1"/>
    <w:rsid w:val="002B0F09"/>
    <w:rsid w:val="002B1446"/>
    <w:rsid w:val="002B1CD5"/>
    <w:rsid w:val="002B1F5C"/>
    <w:rsid w:val="002B2125"/>
    <w:rsid w:val="002B2323"/>
    <w:rsid w:val="002B34F0"/>
    <w:rsid w:val="002B4609"/>
    <w:rsid w:val="002B50DB"/>
    <w:rsid w:val="002B51C6"/>
    <w:rsid w:val="002B67E3"/>
    <w:rsid w:val="002B78A2"/>
    <w:rsid w:val="002C0718"/>
    <w:rsid w:val="002C2088"/>
    <w:rsid w:val="002C27A9"/>
    <w:rsid w:val="002C29E2"/>
    <w:rsid w:val="002C3A6F"/>
    <w:rsid w:val="002C3C35"/>
    <w:rsid w:val="002C40ED"/>
    <w:rsid w:val="002C42C9"/>
    <w:rsid w:val="002C486C"/>
    <w:rsid w:val="002C5FE1"/>
    <w:rsid w:val="002C6394"/>
    <w:rsid w:val="002D1761"/>
    <w:rsid w:val="002D1B61"/>
    <w:rsid w:val="002D2B62"/>
    <w:rsid w:val="002D2DB1"/>
    <w:rsid w:val="002D4106"/>
    <w:rsid w:val="002D42F2"/>
    <w:rsid w:val="002D44EA"/>
    <w:rsid w:val="002D4E45"/>
    <w:rsid w:val="002D5496"/>
    <w:rsid w:val="002D7097"/>
    <w:rsid w:val="002D78BE"/>
    <w:rsid w:val="002E1544"/>
    <w:rsid w:val="002E15A6"/>
    <w:rsid w:val="002E2084"/>
    <w:rsid w:val="002E213A"/>
    <w:rsid w:val="002E21FD"/>
    <w:rsid w:val="002E2613"/>
    <w:rsid w:val="002E29DA"/>
    <w:rsid w:val="002E2B06"/>
    <w:rsid w:val="002E38D7"/>
    <w:rsid w:val="002E4130"/>
    <w:rsid w:val="002E5124"/>
    <w:rsid w:val="002E52C5"/>
    <w:rsid w:val="002E5C05"/>
    <w:rsid w:val="002E66F1"/>
    <w:rsid w:val="002E70DC"/>
    <w:rsid w:val="002E763A"/>
    <w:rsid w:val="002E7745"/>
    <w:rsid w:val="002E7E7D"/>
    <w:rsid w:val="002F09B3"/>
    <w:rsid w:val="002F0A24"/>
    <w:rsid w:val="002F1738"/>
    <w:rsid w:val="002F1DE5"/>
    <w:rsid w:val="002F24AA"/>
    <w:rsid w:val="002F2819"/>
    <w:rsid w:val="002F294E"/>
    <w:rsid w:val="002F2A01"/>
    <w:rsid w:val="002F2ABE"/>
    <w:rsid w:val="002F33D0"/>
    <w:rsid w:val="002F42C5"/>
    <w:rsid w:val="002F48C4"/>
    <w:rsid w:val="002F5318"/>
    <w:rsid w:val="002F538D"/>
    <w:rsid w:val="002F6633"/>
    <w:rsid w:val="002F6D1A"/>
    <w:rsid w:val="00300167"/>
    <w:rsid w:val="00300579"/>
    <w:rsid w:val="00300E9B"/>
    <w:rsid w:val="003010C5"/>
    <w:rsid w:val="00301DE8"/>
    <w:rsid w:val="00302087"/>
    <w:rsid w:val="00303680"/>
    <w:rsid w:val="00303759"/>
    <w:rsid w:val="0030439D"/>
    <w:rsid w:val="0030468C"/>
    <w:rsid w:val="00304B2D"/>
    <w:rsid w:val="00304CE0"/>
    <w:rsid w:val="00304D50"/>
    <w:rsid w:val="00305744"/>
    <w:rsid w:val="0030683C"/>
    <w:rsid w:val="00306934"/>
    <w:rsid w:val="00306C15"/>
    <w:rsid w:val="0030744B"/>
    <w:rsid w:val="00307AF1"/>
    <w:rsid w:val="003113E9"/>
    <w:rsid w:val="00311B47"/>
    <w:rsid w:val="003121F1"/>
    <w:rsid w:val="003135E4"/>
    <w:rsid w:val="00313786"/>
    <w:rsid w:val="00313CA4"/>
    <w:rsid w:val="003142C7"/>
    <w:rsid w:val="00314DF2"/>
    <w:rsid w:val="0031533E"/>
    <w:rsid w:val="003159C0"/>
    <w:rsid w:val="00315BF3"/>
    <w:rsid w:val="00316EE9"/>
    <w:rsid w:val="00317465"/>
    <w:rsid w:val="00317591"/>
    <w:rsid w:val="003175B9"/>
    <w:rsid w:val="0032025A"/>
    <w:rsid w:val="00321225"/>
    <w:rsid w:val="003216C8"/>
    <w:rsid w:val="00321D8F"/>
    <w:rsid w:val="00322070"/>
    <w:rsid w:val="003222E7"/>
    <w:rsid w:val="00322304"/>
    <w:rsid w:val="003225A6"/>
    <w:rsid w:val="003229D0"/>
    <w:rsid w:val="00322E8C"/>
    <w:rsid w:val="003249BA"/>
    <w:rsid w:val="00324CEB"/>
    <w:rsid w:val="0032588B"/>
    <w:rsid w:val="00325BDC"/>
    <w:rsid w:val="0032636D"/>
    <w:rsid w:val="00326C42"/>
    <w:rsid w:val="0033070F"/>
    <w:rsid w:val="00331776"/>
    <w:rsid w:val="00331FD5"/>
    <w:rsid w:val="003322F6"/>
    <w:rsid w:val="0033238A"/>
    <w:rsid w:val="00332A2D"/>
    <w:rsid w:val="0033353D"/>
    <w:rsid w:val="00333DB3"/>
    <w:rsid w:val="00335124"/>
    <w:rsid w:val="00335210"/>
    <w:rsid w:val="00335436"/>
    <w:rsid w:val="003355BE"/>
    <w:rsid w:val="00335F96"/>
    <w:rsid w:val="003360AB"/>
    <w:rsid w:val="0033718D"/>
    <w:rsid w:val="003402B5"/>
    <w:rsid w:val="00340B25"/>
    <w:rsid w:val="00340FDC"/>
    <w:rsid w:val="0034114D"/>
    <w:rsid w:val="003412D1"/>
    <w:rsid w:val="003415F1"/>
    <w:rsid w:val="0034196B"/>
    <w:rsid w:val="00341E31"/>
    <w:rsid w:val="00341E80"/>
    <w:rsid w:val="00342D69"/>
    <w:rsid w:val="003430D9"/>
    <w:rsid w:val="0034456F"/>
    <w:rsid w:val="00345F57"/>
    <w:rsid w:val="0034689A"/>
    <w:rsid w:val="00347085"/>
    <w:rsid w:val="003479E9"/>
    <w:rsid w:val="00350ED2"/>
    <w:rsid w:val="00351425"/>
    <w:rsid w:val="00353FFB"/>
    <w:rsid w:val="003547EF"/>
    <w:rsid w:val="00354B1C"/>
    <w:rsid w:val="0035677B"/>
    <w:rsid w:val="0035791D"/>
    <w:rsid w:val="003607B0"/>
    <w:rsid w:val="00360DDE"/>
    <w:rsid w:val="00361432"/>
    <w:rsid w:val="0036191E"/>
    <w:rsid w:val="00363D62"/>
    <w:rsid w:val="0036418D"/>
    <w:rsid w:val="0036476A"/>
    <w:rsid w:val="00365181"/>
    <w:rsid w:val="00365221"/>
    <w:rsid w:val="00365A54"/>
    <w:rsid w:val="00365FF1"/>
    <w:rsid w:val="003663ED"/>
    <w:rsid w:val="003666BA"/>
    <w:rsid w:val="00366CB0"/>
    <w:rsid w:val="00367718"/>
    <w:rsid w:val="00367EEF"/>
    <w:rsid w:val="00370103"/>
    <w:rsid w:val="003705D3"/>
    <w:rsid w:val="00370730"/>
    <w:rsid w:val="003707E6"/>
    <w:rsid w:val="00370E44"/>
    <w:rsid w:val="00373331"/>
    <w:rsid w:val="0037522C"/>
    <w:rsid w:val="003757E7"/>
    <w:rsid w:val="003760E1"/>
    <w:rsid w:val="0037685C"/>
    <w:rsid w:val="0037698A"/>
    <w:rsid w:val="00376BE0"/>
    <w:rsid w:val="00377916"/>
    <w:rsid w:val="00381438"/>
    <w:rsid w:val="00381A86"/>
    <w:rsid w:val="00382290"/>
    <w:rsid w:val="003824AF"/>
    <w:rsid w:val="0038268A"/>
    <w:rsid w:val="00383894"/>
    <w:rsid w:val="00383A89"/>
    <w:rsid w:val="003845F2"/>
    <w:rsid w:val="00384B0E"/>
    <w:rsid w:val="0038562B"/>
    <w:rsid w:val="00385DBD"/>
    <w:rsid w:val="0039090E"/>
    <w:rsid w:val="003912FB"/>
    <w:rsid w:val="00392DD7"/>
    <w:rsid w:val="00393062"/>
    <w:rsid w:val="003937E2"/>
    <w:rsid w:val="00393B30"/>
    <w:rsid w:val="00394CFA"/>
    <w:rsid w:val="00394D27"/>
    <w:rsid w:val="00395600"/>
    <w:rsid w:val="00395B27"/>
    <w:rsid w:val="00395FCB"/>
    <w:rsid w:val="0039674E"/>
    <w:rsid w:val="00396A5A"/>
    <w:rsid w:val="003971E7"/>
    <w:rsid w:val="00397ABC"/>
    <w:rsid w:val="003A0CF1"/>
    <w:rsid w:val="003A203C"/>
    <w:rsid w:val="003A25BA"/>
    <w:rsid w:val="003A268D"/>
    <w:rsid w:val="003A28E2"/>
    <w:rsid w:val="003A31CF"/>
    <w:rsid w:val="003A31F1"/>
    <w:rsid w:val="003A451D"/>
    <w:rsid w:val="003A6360"/>
    <w:rsid w:val="003A686A"/>
    <w:rsid w:val="003A7102"/>
    <w:rsid w:val="003B029D"/>
    <w:rsid w:val="003B0A12"/>
    <w:rsid w:val="003B0A9E"/>
    <w:rsid w:val="003B173D"/>
    <w:rsid w:val="003B2403"/>
    <w:rsid w:val="003B2D2A"/>
    <w:rsid w:val="003B31E7"/>
    <w:rsid w:val="003B397A"/>
    <w:rsid w:val="003B457D"/>
    <w:rsid w:val="003B4686"/>
    <w:rsid w:val="003B56A4"/>
    <w:rsid w:val="003B57A6"/>
    <w:rsid w:val="003B621E"/>
    <w:rsid w:val="003C1842"/>
    <w:rsid w:val="003C1AB9"/>
    <w:rsid w:val="003C21AE"/>
    <w:rsid w:val="003C3F65"/>
    <w:rsid w:val="003C404F"/>
    <w:rsid w:val="003C4908"/>
    <w:rsid w:val="003C4AC8"/>
    <w:rsid w:val="003C4B17"/>
    <w:rsid w:val="003C4D76"/>
    <w:rsid w:val="003C5667"/>
    <w:rsid w:val="003C5750"/>
    <w:rsid w:val="003C579E"/>
    <w:rsid w:val="003C5B9F"/>
    <w:rsid w:val="003C6041"/>
    <w:rsid w:val="003C6936"/>
    <w:rsid w:val="003C7866"/>
    <w:rsid w:val="003C7B79"/>
    <w:rsid w:val="003D043E"/>
    <w:rsid w:val="003D0790"/>
    <w:rsid w:val="003D079F"/>
    <w:rsid w:val="003D089F"/>
    <w:rsid w:val="003D0F2F"/>
    <w:rsid w:val="003D17F5"/>
    <w:rsid w:val="003D18C6"/>
    <w:rsid w:val="003D295B"/>
    <w:rsid w:val="003D2CFD"/>
    <w:rsid w:val="003D2F22"/>
    <w:rsid w:val="003D35ED"/>
    <w:rsid w:val="003D3644"/>
    <w:rsid w:val="003D3A4D"/>
    <w:rsid w:val="003D3B83"/>
    <w:rsid w:val="003D5B0E"/>
    <w:rsid w:val="003D6930"/>
    <w:rsid w:val="003E1306"/>
    <w:rsid w:val="003E1BD4"/>
    <w:rsid w:val="003E2A71"/>
    <w:rsid w:val="003E2E61"/>
    <w:rsid w:val="003E2E67"/>
    <w:rsid w:val="003E304D"/>
    <w:rsid w:val="003E32E9"/>
    <w:rsid w:val="003E4D93"/>
    <w:rsid w:val="003E5127"/>
    <w:rsid w:val="003E5B88"/>
    <w:rsid w:val="003E5BE7"/>
    <w:rsid w:val="003E6140"/>
    <w:rsid w:val="003E66E1"/>
    <w:rsid w:val="003E6EFE"/>
    <w:rsid w:val="003E7091"/>
    <w:rsid w:val="003E7241"/>
    <w:rsid w:val="003E7F06"/>
    <w:rsid w:val="003F0600"/>
    <w:rsid w:val="003F09DC"/>
    <w:rsid w:val="003F1FAF"/>
    <w:rsid w:val="003F3075"/>
    <w:rsid w:val="003F3BAF"/>
    <w:rsid w:val="003F5337"/>
    <w:rsid w:val="003F55D7"/>
    <w:rsid w:val="003F60F3"/>
    <w:rsid w:val="003F6BBE"/>
    <w:rsid w:val="003F751B"/>
    <w:rsid w:val="003F78AB"/>
    <w:rsid w:val="003F7C20"/>
    <w:rsid w:val="00400557"/>
    <w:rsid w:val="00400831"/>
    <w:rsid w:val="004008F0"/>
    <w:rsid w:val="00402212"/>
    <w:rsid w:val="004027FC"/>
    <w:rsid w:val="00402998"/>
    <w:rsid w:val="00402B9D"/>
    <w:rsid w:val="0040316C"/>
    <w:rsid w:val="0040371A"/>
    <w:rsid w:val="00403F73"/>
    <w:rsid w:val="004057AD"/>
    <w:rsid w:val="00405D15"/>
    <w:rsid w:val="004062EA"/>
    <w:rsid w:val="004066F3"/>
    <w:rsid w:val="00407665"/>
    <w:rsid w:val="004078D2"/>
    <w:rsid w:val="00407B98"/>
    <w:rsid w:val="00407C36"/>
    <w:rsid w:val="00407D58"/>
    <w:rsid w:val="004101F4"/>
    <w:rsid w:val="0041054F"/>
    <w:rsid w:val="00410552"/>
    <w:rsid w:val="004108FE"/>
    <w:rsid w:val="004109F0"/>
    <w:rsid w:val="004112C1"/>
    <w:rsid w:val="004116B3"/>
    <w:rsid w:val="00411D4F"/>
    <w:rsid w:val="00414004"/>
    <w:rsid w:val="00415017"/>
    <w:rsid w:val="00415426"/>
    <w:rsid w:val="0041616F"/>
    <w:rsid w:val="00417791"/>
    <w:rsid w:val="00417EC5"/>
    <w:rsid w:val="00420052"/>
    <w:rsid w:val="00420964"/>
    <w:rsid w:val="00421066"/>
    <w:rsid w:val="00422114"/>
    <w:rsid w:val="00423783"/>
    <w:rsid w:val="00423A7B"/>
    <w:rsid w:val="00423E2C"/>
    <w:rsid w:val="00424DD8"/>
    <w:rsid w:val="00425096"/>
    <w:rsid w:val="00425D8D"/>
    <w:rsid w:val="00430925"/>
    <w:rsid w:val="00430C62"/>
    <w:rsid w:val="00430D8A"/>
    <w:rsid w:val="00431FF2"/>
    <w:rsid w:val="004328BD"/>
    <w:rsid w:val="00433152"/>
    <w:rsid w:val="00433DE5"/>
    <w:rsid w:val="004355A0"/>
    <w:rsid w:val="00436E11"/>
    <w:rsid w:val="00437603"/>
    <w:rsid w:val="00437769"/>
    <w:rsid w:val="00437C98"/>
    <w:rsid w:val="004421B7"/>
    <w:rsid w:val="0044267F"/>
    <w:rsid w:val="00442854"/>
    <w:rsid w:val="004429B8"/>
    <w:rsid w:val="00443224"/>
    <w:rsid w:val="004432B2"/>
    <w:rsid w:val="0044359F"/>
    <w:rsid w:val="00444B46"/>
    <w:rsid w:val="00444FCA"/>
    <w:rsid w:val="004451AF"/>
    <w:rsid w:val="0044525F"/>
    <w:rsid w:val="004457B0"/>
    <w:rsid w:val="004459E4"/>
    <w:rsid w:val="00446575"/>
    <w:rsid w:val="00447125"/>
    <w:rsid w:val="0044729B"/>
    <w:rsid w:val="004476F2"/>
    <w:rsid w:val="00451663"/>
    <w:rsid w:val="004516CA"/>
    <w:rsid w:val="00451E1F"/>
    <w:rsid w:val="004526A8"/>
    <w:rsid w:val="00454537"/>
    <w:rsid w:val="00454644"/>
    <w:rsid w:val="00454E96"/>
    <w:rsid w:val="00455635"/>
    <w:rsid w:val="0045610B"/>
    <w:rsid w:val="00456FF3"/>
    <w:rsid w:val="00457333"/>
    <w:rsid w:val="00460022"/>
    <w:rsid w:val="004602A7"/>
    <w:rsid w:val="0046091F"/>
    <w:rsid w:val="00460F81"/>
    <w:rsid w:val="00462D2B"/>
    <w:rsid w:val="00463F2F"/>
    <w:rsid w:val="004643EA"/>
    <w:rsid w:val="00464423"/>
    <w:rsid w:val="00464D56"/>
    <w:rsid w:val="00464DC8"/>
    <w:rsid w:val="004659D6"/>
    <w:rsid w:val="00465EB8"/>
    <w:rsid w:val="00465F73"/>
    <w:rsid w:val="004669A1"/>
    <w:rsid w:val="004669DB"/>
    <w:rsid w:val="004702D0"/>
    <w:rsid w:val="00472EA5"/>
    <w:rsid w:val="0047393B"/>
    <w:rsid w:val="00474878"/>
    <w:rsid w:val="00474BA1"/>
    <w:rsid w:val="0047569D"/>
    <w:rsid w:val="0047584E"/>
    <w:rsid w:val="00476351"/>
    <w:rsid w:val="00476A1E"/>
    <w:rsid w:val="00477E8C"/>
    <w:rsid w:val="00477ED8"/>
    <w:rsid w:val="00481219"/>
    <w:rsid w:val="00481378"/>
    <w:rsid w:val="00483EB4"/>
    <w:rsid w:val="00484464"/>
    <w:rsid w:val="0048470F"/>
    <w:rsid w:val="0048474F"/>
    <w:rsid w:val="00484DB6"/>
    <w:rsid w:val="00485CA3"/>
    <w:rsid w:val="00486086"/>
    <w:rsid w:val="004869C7"/>
    <w:rsid w:val="00487311"/>
    <w:rsid w:val="00487B4C"/>
    <w:rsid w:val="0049029D"/>
    <w:rsid w:val="00490323"/>
    <w:rsid w:val="00490DA4"/>
    <w:rsid w:val="004915E6"/>
    <w:rsid w:val="00491A66"/>
    <w:rsid w:val="0049267F"/>
    <w:rsid w:val="0049317B"/>
    <w:rsid w:val="00493A1A"/>
    <w:rsid w:val="00494DAA"/>
    <w:rsid w:val="00495B53"/>
    <w:rsid w:val="00495F2C"/>
    <w:rsid w:val="00496228"/>
    <w:rsid w:val="00496694"/>
    <w:rsid w:val="00496FBE"/>
    <w:rsid w:val="00497215"/>
    <w:rsid w:val="00497369"/>
    <w:rsid w:val="004975A2"/>
    <w:rsid w:val="0049777F"/>
    <w:rsid w:val="004A054D"/>
    <w:rsid w:val="004A1C1E"/>
    <w:rsid w:val="004A23A2"/>
    <w:rsid w:val="004A36F7"/>
    <w:rsid w:val="004A411F"/>
    <w:rsid w:val="004A4938"/>
    <w:rsid w:val="004A4D2A"/>
    <w:rsid w:val="004A5B22"/>
    <w:rsid w:val="004B0087"/>
    <w:rsid w:val="004B0836"/>
    <w:rsid w:val="004B1110"/>
    <w:rsid w:val="004B25C0"/>
    <w:rsid w:val="004B2AB5"/>
    <w:rsid w:val="004B3C82"/>
    <w:rsid w:val="004B3C9A"/>
    <w:rsid w:val="004B4435"/>
    <w:rsid w:val="004B4DE5"/>
    <w:rsid w:val="004B4E56"/>
    <w:rsid w:val="004B58F9"/>
    <w:rsid w:val="004B5C02"/>
    <w:rsid w:val="004B6C3F"/>
    <w:rsid w:val="004B7107"/>
    <w:rsid w:val="004B7155"/>
    <w:rsid w:val="004B79D1"/>
    <w:rsid w:val="004B7EB1"/>
    <w:rsid w:val="004C00B1"/>
    <w:rsid w:val="004C0E5A"/>
    <w:rsid w:val="004C0EF5"/>
    <w:rsid w:val="004C177E"/>
    <w:rsid w:val="004C1F3C"/>
    <w:rsid w:val="004C285A"/>
    <w:rsid w:val="004C288A"/>
    <w:rsid w:val="004C30FB"/>
    <w:rsid w:val="004C4CF7"/>
    <w:rsid w:val="004C7A3E"/>
    <w:rsid w:val="004C7EE8"/>
    <w:rsid w:val="004D0B02"/>
    <w:rsid w:val="004D144A"/>
    <w:rsid w:val="004D16BB"/>
    <w:rsid w:val="004D204B"/>
    <w:rsid w:val="004D26BB"/>
    <w:rsid w:val="004D2BC9"/>
    <w:rsid w:val="004D316E"/>
    <w:rsid w:val="004D32E9"/>
    <w:rsid w:val="004D3CD3"/>
    <w:rsid w:val="004D417D"/>
    <w:rsid w:val="004D6CDA"/>
    <w:rsid w:val="004D71AE"/>
    <w:rsid w:val="004D7453"/>
    <w:rsid w:val="004D7B1F"/>
    <w:rsid w:val="004E0205"/>
    <w:rsid w:val="004E038F"/>
    <w:rsid w:val="004E058F"/>
    <w:rsid w:val="004E0EE7"/>
    <w:rsid w:val="004E189B"/>
    <w:rsid w:val="004E1F92"/>
    <w:rsid w:val="004E27ED"/>
    <w:rsid w:val="004E2A55"/>
    <w:rsid w:val="004E2B52"/>
    <w:rsid w:val="004E2D66"/>
    <w:rsid w:val="004E437B"/>
    <w:rsid w:val="004E50BA"/>
    <w:rsid w:val="004E5569"/>
    <w:rsid w:val="004E5A1A"/>
    <w:rsid w:val="004E6D9A"/>
    <w:rsid w:val="004F04AD"/>
    <w:rsid w:val="004F0ACD"/>
    <w:rsid w:val="004F0C9A"/>
    <w:rsid w:val="004F0CFB"/>
    <w:rsid w:val="004F1A7B"/>
    <w:rsid w:val="004F2767"/>
    <w:rsid w:val="004F2ABD"/>
    <w:rsid w:val="004F2DD2"/>
    <w:rsid w:val="004F3EF8"/>
    <w:rsid w:val="004F4C11"/>
    <w:rsid w:val="004F4C41"/>
    <w:rsid w:val="004F5203"/>
    <w:rsid w:val="004F60A8"/>
    <w:rsid w:val="004F60B0"/>
    <w:rsid w:val="004F69E9"/>
    <w:rsid w:val="004F74B6"/>
    <w:rsid w:val="004F7F98"/>
    <w:rsid w:val="005017F3"/>
    <w:rsid w:val="00502582"/>
    <w:rsid w:val="005035E4"/>
    <w:rsid w:val="00504BB0"/>
    <w:rsid w:val="005059F5"/>
    <w:rsid w:val="00506997"/>
    <w:rsid w:val="00506DEF"/>
    <w:rsid w:val="005106C8"/>
    <w:rsid w:val="00510CB7"/>
    <w:rsid w:val="00511A6E"/>
    <w:rsid w:val="0051267F"/>
    <w:rsid w:val="00512D1A"/>
    <w:rsid w:val="00515331"/>
    <w:rsid w:val="0051576D"/>
    <w:rsid w:val="00516553"/>
    <w:rsid w:val="00517344"/>
    <w:rsid w:val="0051742E"/>
    <w:rsid w:val="00517D79"/>
    <w:rsid w:val="00520435"/>
    <w:rsid w:val="005206E9"/>
    <w:rsid w:val="00521482"/>
    <w:rsid w:val="0052151B"/>
    <w:rsid w:val="0052170C"/>
    <w:rsid w:val="00521D89"/>
    <w:rsid w:val="00522EA9"/>
    <w:rsid w:val="00524408"/>
    <w:rsid w:val="0052441F"/>
    <w:rsid w:val="005253A0"/>
    <w:rsid w:val="00525EDF"/>
    <w:rsid w:val="005267FC"/>
    <w:rsid w:val="00530038"/>
    <w:rsid w:val="00530124"/>
    <w:rsid w:val="00530192"/>
    <w:rsid w:val="0053046D"/>
    <w:rsid w:val="00530F4F"/>
    <w:rsid w:val="0053209C"/>
    <w:rsid w:val="00533511"/>
    <w:rsid w:val="00533EC6"/>
    <w:rsid w:val="00534416"/>
    <w:rsid w:val="00534929"/>
    <w:rsid w:val="00535327"/>
    <w:rsid w:val="00535D57"/>
    <w:rsid w:val="005361FD"/>
    <w:rsid w:val="005363A4"/>
    <w:rsid w:val="0053720D"/>
    <w:rsid w:val="00541331"/>
    <w:rsid w:val="0054227A"/>
    <w:rsid w:val="0054302E"/>
    <w:rsid w:val="00543A6A"/>
    <w:rsid w:val="00544304"/>
    <w:rsid w:val="005444DB"/>
    <w:rsid w:val="005467C4"/>
    <w:rsid w:val="00546EE2"/>
    <w:rsid w:val="0054777B"/>
    <w:rsid w:val="00550158"/>
    <w:rsid w:val="0055024F"/>
    <w:rsid w:val="0055077D"/>
    <w:rsid w:val="005508B9"/>
    <w:rsid w:val="00552474"/>
    <w:rsid w:val="00553553"/>
    <w:rsid w:val="0055472D"/>
    <w:rsid w:val="00554E3F"/>
    <w:rsid w:val="005552D6"/>
    <w:rsid w:val="00555964"/>
    <w:rsid w:val="00555A9A"/>
    <w:rsid w:val="00560C96"/>
    <w:rsid w:val="00561D07"/>
    <w:rsid w:val="005624BE"/>
    <w:rsid w:val="00562D1F"/>
    <w:rsid w:val="00562FE9"/>
    <w:rsid w:val="005633C1"/>
    <w:rsid w:val="00563AA2"/>
    <w:rsid w:val="0056512E"/>
    <w:rsid w:val="00565A9B"/>
    <w:rsid w:val="00565C97"/>
    <w:rsid w:val="00566005"/>
    <w:rsid w:val="00566621"/>
    <w:rsid w:val="00567E37"/>
    <w:rsid w:val="005702A6"/>
    <w:rsid w:val="00570C00"/>
    <w:rsid w:val="00571341"/>
    <w:rsid w:val="00571B5B"/>
    <w:rsid w:val="00571C24"/>
    <w:rsid w:val="00572ABA"/>
    <w:rsid w:val="00572B3D"/>
    <w:rsid w:val="0057332A"/>
    <w:rsid w:val="0057384F"/>
    <w:rsid w:val="00573851"/>
    <w:rsid w:val="00573C37"/>
    <w:rsid w:val="005745F8"/>
    <w:rsid w:val="00574C8C"/>
    <w:rsid w:val="0057521E"/>
    <w:rsid w:val="005759B1"/>
    <w:rsid w:val="0057636B"/>
    <w:rsid w:val="0057752E"/>
    <w:rsid w:val="0057762A"/>
    <w:rsid w:val="0057769A"/>
    <w:rsid w:val="0058038E"/>
    <w:rsid w:val="00580A83"/>
    <w:rsid w:val="005810DE"/>
    <w:rsid w:val="0058200B"/>
    <w:rsid w:val="005820B0"/>
    <w:rsid w:val="00582C6C"/>
    <w:rsid w:val="00582D73"/>
    <w:rsid w:val="00583077"/>
    <w:rsid w:val="00583607"/>
    <w:rsid w:val="00583FF6"/>
    <w:rsid w:val="00584C85"/>
    <w:rsid w:val="00584E4C"/>
    <w:rsid w:val="005855DE"/>
    <w:rsid w:val="00585827"/>
    <w:rsid w:val="00585C03"/>
    <w:rsid w:val="00585EC0"/>
    <w:rsid w:val="0059153F"/>
    <w:rsid w:val="005926C9"/>
    <w:rsid w:val="00593483"/>
    <w:rsid w:val="00593D1D"/>
    <w:rsid w:val="00594330"/>
    <w:rsid w:val="00594534"/>
    <w:rsid w:val="00594591"/>
    <w:rsid w:val="00594AF4"/>
    <w:rsid w:val="00595295"/>
    <w:rsid w:val="00595562"/>
    <w:rsid w:val="00597169"/>
    <w:rsid w:val="00597C14"/>
    <w:rsid w:val="005A09D8"/>
    <w:rsid w:val="005A115A"/>
    <w:rsid w:val="005A144E"/>
    <w:rsid w:val="005A1955"/>
    <w:rsid w:val="005A2204"/>
    <w:rsid w:val="005A2239"/>
    <w:rsid w:val="005A270D"/>
    <w:rsid w:val="005A4918"/>
    <w:rsid w:val="005A4CD9"/>
    <w:rsid w:val="005A583F"/>
    <w:rsid w:val="005A6F83"/>
    <w:rsid w:val="005A70CD"/>
    <w:rsid w:val="005A7567"/>
    <w:rsid w:val="005A7593"/>
    <w:rsid w:val="005B0789"/>
    <w:rsid w:val="005B096F"/>
    <w:rsid w:val="005B09B6"/>
    <w:rsid w:val="005B0BF8"/>
    <w:rsid w:val="005B0EF6"/>
    <w:rsid w:val="005B1B2D"/>
    <w:rsid w:val="005B24A5"/>
    <w:rsid w:val="005B2502"/>
    <w:rsid w:val="005B279D"/>
    <w:rsid w:val="005B27F2"/>
    <w:rsid w:val="005B27FD"/>
    <w:rsid w:val="005B287F"/>
    <w:rsid w:val="005B3088"/>
    <w:rsid w:val="005B3993"/>
    <w:rsid w:val="005B5A7A"/>
    <w:rsid w:val="005B6FE6"/>
    <w:rsid w:val="005B750F"/>
    <w:rsid w:val="005B7AEE"/>
    <w:rsid w:val="005B7D1E"/>
    <w:rsid w:val="005C0324"/>
    <w:rsid w:val="005C1057"/>
    <w:rsid w:val="005C111E"/>
    <w:rsid w:val="005C1A9F"/>
    <w:rsid w:val="005C217A"/>
    <w:rsid w:val="005C3293"/>
    <w:rsid w:val="005C435D"/>
    <w:rsid w:val="005C4636"/>
    <w:rsid w:val="005C46AE"/>
    <w:rsid w:val="005C62B3"/>
    <w:rsid w:val="005C70F0"/>
    <w:rsid w:val="005C7CC5"/>
    <w:rsid w:val="005C7D05"/>
    <w:rsid w:val="005D0871"/>
    <w:rsid w:val="005D14D3"/>
    <w:rsid w:val="005D1F4E"/>
    <w:rsid w:val="005D2DE2"/>
    <w:rsid w:val="005D5642"/>
    <w:rsid w:val="005D6268"/>
    <w:rsid w:val="005D6BA0"/>
    <w:rsid w:val="005D7531"/>
    <w:rsid w:val="005D7AEB"/>
    <w:rsid w:val="005D7D4A"/>
    <w:rsid w:val="005E04A8"/>
    <w:rsid w:val="005E108A"/>
    <w:rsid w:val="005E1877"/>
    <w:rsid w:val="005E2B57"/>
    <w:rsid w:val="005E3667"/>
    <w:rsid w:val="005E3DCE"/>
    <w:rsid w:val="005E4A67"/>
    <w:rsid w:val="005E5B16"/>
    <w:rsid w:val="005E724D"/>
    <w:rsid w:val="005E7504"/>
    <w:rsid w:val="005F07F2"/>
    <w:rsid w:val="005F1162"/>
    <w:rsid w:val="005F31CE"/>
    <w:rsid w:val="005F3DF2"/>
    <w:rsid w:val="005F58B0"/>
    <w:rsid w:val="005F635A"/>
    <w:rsid w:val="005F72B1"/>
    <w:rsid w:val="00600CFE"/>
    <w:rsid w:val="00600E04"/>
    <w:rsid w:val="006011FA"/>
    <w:rsid w:val="006016F2"/>
    <w:rsid w:val="00602C92"/>
    <w:rsid w:val="00603599"/>
    <w:rsid w:val="00604443"/>
    <w:rsid w:val="00605338"/>
    <w:rsid w:val="00605F0A"/>
    <w:rsid w:val="006060CE"/>
    <w:rsid w:val="00606434"/>
    <w:rsid w:val="00606596"/>
    <w:rsid w:val="0060780E"/>
    <w:rsid w:val="00607B3D"/>
    <w:rsid w:val="00611949"/>
    <w:rsid w:val="006123AE"/>
    <w:rsid w:val="00612B03"/>
    <w:rsid w:val="006138BA"/>
    <w:rsid w:val="00614117"/>
    <w:rsid w:val="0061439E"/>
    <w:rsid w:val="00614A99"/>
    <w:rsid w:val="006171B0"/>
    <w:rsid w:val="00617C13"/>
    <w:rsid w:val="00621851"/>
    <w:rsid w:val="00621BAD"/>
    <w:rsid w:val="006228AB"/>
    <w:rsid w:val="0062322E"/>
    <w:rsid w:val="006232F2"/>
    <w:rsid w:val="00623EE3"/>
    <w:rsid w:val="0062454D"/>
    <w:rsid w:val="00625086"/>
    <w:rsid w:val="00625203"/>
    <w:rsid w:val="00625520"/>
    <w:rsid w:val="006271D0"/>
    <w:rsid w:val="006274F5"/>
    <w:rsid w:val="00630228"/>
    <w:rsid w:val="006308F6"/>
    <w:rsid w:val="00630AB7"/>
    <w:rsid w:val="0063152C"/>
    <w:rsid w:val="00632794"/>
    <w:rsid w:val="00632FC1"/>
    <w:rsid w:val="00633155"/>
    <w:rsid w:val="006339F0"/>
    <w:rsid w:val="006342BF"/>
    <w:rsid w:val="0063548E"/>
    <w:rsid w:val="00635D86"/>
    <w:rsid w:val="00636648"/>
    <w:rsid w:val="00637ABF"/>
    <w:rsid w:val="00640736"/>
    <w:rsid w:val="00641DA1"/>
    <w:rsid w:val="00641DC1"/>
    <w:rsid w:val="00644127"/>
    <w:rsid w:val="00644293"/>
    <w:rsid w:val="00645057"/>
    <w:rsid w:val="00645BCA"/>
    <w:rsid w:val="00647A81"/>
    <w:rsid w:val="00647C1B"/>
    <w:rsid w:val="0065081E"/>
    <w:rsid w:val="00650C92"/>
    <w:rsid w:val="006514CD"/>
    <w:rsid w:val="00651EF9"/>
    <w:rsid w:val="006524C7"/>
    <w:rsid w:val="00652A9C"/>
    <w:rsid w:val="00653056"/>
    <w:rsid w:val="00654C5C"/>
    <w:rsid w:val="00655372"/>
    <w:rsid w:val="0065594F"/>
    <w:rsid w:val="00655AEE"/>
    <w:rsid w:val="00655FCC"/>
    <w:rsid w:val="006561EA"/>
    <w:rsid w:val="00656365"/>
    <w:rsid w:val="00656AFF"/>
    <w:rsid w:val="0066033F"/>
    <w:rsid w:val="00660F85"/>
    <w:rsid w:val="006612B9"/>
    <w:rsid w:val="0066168B"/>
    <w:rsid w:val="00661AD6"/>
    <w:rsid w:val="00662C26"/>
    <w:rsid w:val="0066323E"/>
    <w:rsid w:val="00663773"/>
    <w:rsid w:val="00664131"/>
    <w:rsid w:val="00664AAB"/>
    <w:rsid w:val="00665789"/>
    <w:rsid w:val="00665856"/>
    <w:rsid w:val="006658A5"/>
    <w:rsid w:val="006659FF"/>
    <w:rsid w:val="00666560"/>
    <w:rsid w:val="00666830"/>
    <w:rsid w:val="00667A9E"/>
    <w:rsid w:val="00670EDA"/>
    <w:rsid w:val="00672351"/>
    <w:rsid w:val="00672804"/>
    <w:rsid w:val="0067339D"/>
    <w:rsid w:val="006739A8"/>
    <w:rsid w:val="00674029"/>
    <w:rsid w:val="00674DE4"/>
    <w:rsid w:val="00675216"/>
    <w:rsid w:val="0067538F"/>
    <w:rsid w:val="00675605"/>
    <w:rsid w:val="006757FA"/>
    <w:rsid w:val="0067582B"/>
    <w:rsid w:val="00676440"/>
    <w:rsid w:val="00677E28"/>
    <w:rsid w:val="006800AD"/>
    <w:rsid w:val="0068094B"/>
    <w:rsid w:val="00680DF3"/>
    <w:rsid w:val="006823E3"/>
    <w:rsid w:val="00682DDF"/>
    <w:rsid w:val="00682E35"/>
    <w:rsid w:val="006830F6"/>
    <w:rsid w:val="006839E4"/>
    <w:rsid w:val="00683B5A"/>
    <w:rsid w:val="00685262"/>
    <w:rsid w:val="006858A9"/>
    <w:rsid w:val="006859B3"/>
    <w:rsid w:val="00685A4A"/>
    <w:rsid w:val="006863CE"/>
    <w:rsid w:val="00686D37"/>
    <w:rsid w:val="0068709C"/>
    <w:rsid w:val="00690BD1"/>
    <w:rsid w:val="00691846"/>
    <w:rsid w:val="006932E3"/>
    <w:rsid w:val="00693D7B"/>
    <w:rsid w:val="0069436E"/>
    <w:rsid w:val="00694618"/>
    <w:rsid w:val="00694ACC"/>
    <w:rsid w:val="006950A8"/>
    <w:rsid w:val="0069564C"/>
    <w:rsid w:val="006966FD"/>
    <w:rsid w:val="00696D76"/>
    <w:rsid w:val="006972F6"/>
    <w:rsid w:val="00697B29"/>
    <w:rsid w:val="00697B53"/>
    <w:rsid w:val="006A0E84"/>
    <w:rsid w:val="006A1052"/>
    <w:rsid w:val="006A10F5"/>
    <w:rsid w:val="006A1E0E"/>
    <w:rsid w:val="006A27CA"/>
    <w:rsid w:val="006A3F4F"/>
    <w:rsid w:val="006A4172"/>
    <w:rsid w:val="006A4264"/>
    <w:rsid w:val="006A4D3D"/>
    <w:rsid w:val="006A5548"/>
    <w:rsid w:val="006A6231"/>
    <w:rsid w:val="006A6ACB"/>
    <w:rsid w:val="006B0F50"/>
    <w:rsid w:val="006B1C82"/>
    <w:rsid w:val="006B249E"/>
    <w:rsid w:val="006B2582"/>
    <w:rsid w:val="006B42BE"/>
    <w:rsid w:val="006B4F4D"/>
    <w:rsid w:val="006B4F8F"/>
    <w:rsid w:val="006B5026"/>
    <w:rsid w:val="006B685B"/>
    <w:rsid w:val="006B6BA6"/>
    <w:rsid w:val="006B6F22"/>
    <w:rsid w:val="006B7B56"/>
    <w:rsid w:val="006C0338"/>
    <w:rsid w:val="006C10BA"/>
    <w:rsid w:val="006C39F2"/>
    <w:rsid w:val="006C4EA5"/>
    <w:rsid w:val="006C78E2"/>
    <w:rsid w:val="006D09DD"/>
    <w:rsid w:val="006D0D3A"/>
    <w:rsid w:val="006D1234"/>
    <w:rsid w:val="006D1770"/>
    <w:rsid w:val="006D227E"/>
    <w:rsid w:val="006D267D"/>
    <w:rsid w:val="006D2ADB"/>
    <w:rsid w:val="006D4618"/>
    <w:rsid w:val="006D5156"/>
    <w:rsid w:val="006D69EC"/>
    <w:rsid w:val="006D70DB"/>
    <w:rsid w:val="006D7DF1"/>
    <w:rsid w:val="006E080A"/>
    <w:rsid w:val="006E0BD5"/>
    <w:rsid w:val="006E2957"/>
    <w:rsid w:val="006E361A"/>
    <w:rsid w:val="006E36E9"/>
    <w:rsid w:val="006E4084"/>
    <w:rsid w:val="006E4877"/>
    <w:rsid w:val="006E4A4E"/>
    <w:rsid w:val="006E56A6"/>
    <w:rsid w:val="006E66FF"/>
    <w:rsid w:val="006E6BD2"/>
    <w:rsid w:val="006E7022"/>
    <w:rsid w:val="006F0186"/>
    <w:rsid w:val="006F0C3C"/>
    <w:rsid w:val="006F1731"/>
    <w:rsid w:val="006F1CD9"/>
    <w:rsid w:val="006F23DC"/>
    <w:rsid w:val="006F28A8"/>
    <w:rsid w:val="006F3F30"/>
    <w:rsid w:val="006F4846"/>
    <w:rsid w:val="006F6A4C"/>
    <w:rsid w:val="006F7C54"/>
    <w:rsid w:val="007004B9"/>
    <w:rsid w:val="007007EF"/>
    <w:rsid w:val="0070099E"/>
    <w:rsid w:val="00700DF7"/>
    <w:rsid w:val="00701831"/>
    <w:rsid w:val="00702D3D"/>
    <w:rsid w:val="00702D91"/>
    <w:rsid w:val="00703106"/>
    <w:rsid w:val="007041D3"/>
    <w:rsid w:val="00707DE6"/>
    <w:rsid w:val="0071000A"/>
    <w:rsid w:val="007104D6"/>
    <w:rsid w:val="007118BA"/>
    <w:rsid w:val="00711FC6"/>
    <w:rsid w:val="007129EB"/>
    <w:rsid w:val="007134EB"/>
    <w:rsid w:val="007139F5"/>
    <w:rsid w:val="00714491"/>
    <w:rsid w:val="00714EF1"/>
    <w:rsid w:val="00720F6A"/>
    <w:rsid w:val="00721E6D"/>
    <w:rsid w:val="00722187"/>
    <w:rsid w:val="0072271C"/>
    <w:rsid w:val="00722856"/>
    <w:rsid w:val="007229DC"/>
    <w:rsid w:val="00723732"/>
    <w:rsid w:val="00724BD2"/>
    <w:rsid w:val="00725E8D"/>
    <w:rsid w:val="00726B4D"/>
    <w:rsid w:val="00726F91"/>
    <w:rsid w:val="00727084"/>
    <w:rsid w:val="00727586"/>
    <w:rsid w:val="007278F8"/>
    <w:rsid w:val="00730430"/>
    <w:rsid w:val="007307D5"/>
    <w:rsid w:val="00731C9F"/>
    <w:rsid w:val="007322D2"/>
    <w:rsid w:val="007333E4"/>
    <w:rsid w:val="007345AE"/>
    <w:rsid w:val="007351EA"/>
    <w:rsid w:val="00735413"/>
    <w:rsid w:val="00735517"/>
    <w:rsid w:val="0073736D"/>
    <w:rsid w:val="0073788F"/>
    <w:rsid w:val="00737F1E"/>
    <w:rsid w:val="007402EB"/>
    <w:rsid w:val="00742484"/>
    <w:rsid w:val="00742D16"/>
    <w:rsid w:val="00743AB4"/>
    <w:rsid w:val="007444CF"/>
    <w:rsid w:val="00747270"/>
    <w:rsid w:val="0074757C"/>
    <w:rsid w:val="007478EE"/>
    <w:rsid w:val="0075132B"/>
    <w:rsid w:val="007528E0"/>
    <w:rsid w:val="00752F5D"/>
    <w:rsid w:val="00753DCC"/>
    <w:rsid w:val="0075607B"/>
    <w:rsid w:val="007566D4"/>
    <w:rsid w:val="0075719E"/>
    <w:rsid w:val="00762587"/>
    <w:rsid w:val="007629ED"/>
    <w:rsid w:val="00762C17"/>
    <w:rsid w:val="00762F22"/>
    <w:rsid w:val="00763732"/>
    <w:rsid w:val="007637A6"/>
    <w:rsid w:val="00764B65"/>
    <w:rsid w:val="00765D62"/>
    <w:rsid w:val="00766B1A"/>
    <w:rsid w:val="007675C2"/>
    <w:rsid w:val="007708B9"/>
    <w:rsid w:val="00770968"/>
    <w:rsid w:val="007712B1"/>
    <w:rsid w:val="00771D5D"/>
    <w:rsid w:val="00772066"/>
    <w:rsid w:val="0077221E"/>
    <w:rsid w:val="00772302"/>
    <w:rsid w:val="0077278C"/>
    <w:rsid w:val="00772E90"/>
    <w:rsid w:val="00774311"/>
    <w:rsid w:val="0077433D"/>
    <w:rsid w:val="00774378"/>
    <w:rsid w:val="00774E8F"/>
    <w:rsid w:val="00775737"/>
    <w:rsid w:val="0078164F"/>
    <w:rsid w:val="00782E5C"/>
    <w:rsid w:val="00783BB2"/>
    <w:rsid w:val="00786887"/>
    <w:rsid w:val="00790A6B"/>
    <w:rsid w:val="00790B03"/>
    <w:rsid w:val="007915BE"/>
    <w:rsid w:val="00791B84"/>
    <w:rsid w:val="00791BE6"/>
    <w:rsid w:val="00792C2B"/>
    <w:rsid w:val="0079358A"/>
    <w:rsid w:val="0079556D"/>
    <w:rsid w:val="00795CFF"/>
    <w:rsid w:val="007965D7"/>
    <w:rsid w:val="00796F2D"/>
    <w:rsid w:val="00797270"/>
    <w:rsid w:val="00797742"/>
    <w:rsid w:val="007978C3"/>
    <w:rsid w:val="007A0E04"/>
    <w:rsid w:val="007A1277"/>
    <w:rsid w:val="007A1552"/>
    <w:rsid w:val="007A1E38"/>
    <w:rsid w:val="007A2927"/>
    <w:rsid w:val="007A37AA"/>
    <w:rsid w:val="007A3F00"/>
    <w:rsid w:val="007A4ADB"/>
    <w:rsid w:val="007A4D9C"/>
    <w:rsid w:val="007A5E3F"/>
    <w:rsid w:val="007A61DA"/>
    <w:rsid w:val="007A6449"/>
    <w:rsid w:val="007A667D"/>
    <w:rsid w:val="007B0692"/>
    <w:rsid w:val="007B164D"/>
    <w:rsid w:val="007B2AA2"/>
    <w:rsid w:val="007B3DD6"/>
    <w:rsid w:val="007B3E86"/>
    <w:rsid w:val="007B42EB"/>
    <w:rsid w:val="007B4605"/>
    <w:rsid w:val="007B47D8"/>
    <w:rsid w:val="007B4897"/>
    <w:rsid w:val="007B4C94"/>
    <w:rsid w:val="007B4DA2"/>
    <w:rsid w:val="007B5806"/>
    <w:rsid w:val="007B5CCC"/>
    <w:rsid w:val="007B65F2"/>
    <w:rsid w:val="007C01A7"/>
    <w:rsid w:val="007C022D"/>
    <w:rsid w:val="007C105E"/>
    <w:rsid w:val="007C1242"/>
    <w:rsid w:val="007C18AC"/>
    <w:rsid w:val="007C1C86"/>
    <w:rsid w:val="007C28A7"/>
    <w:rsid w:val="007C35E9"/>
    <w:rsid w:val="007C3613"/>
    <w:rsid w:val="007C42CB"/>
    <w:rsid w:val="007C4647"/>
    <w:rsid w:val="007C523A"/>
    <w:rsid w:val="007C5467"/>
    <w:rsid w:val="007C5C68"/>
    <w:rsid w:val="007C5DC4"/>
    <w:rsid w:val="007C617A"/>
    <w:rsid w:val="007D0E8B"/>
    <w:rsid w:val="007D1D3E"/>
    <w:rsid w:val="007D1F86"/>
    <w:rsid w:val="007D4A41"/>
    <w:rsid w:val="007D4D84"/>
    <w:rsid w:val="007D5C4B"/>
    <w:rsid w:val="007D6543"/>
    <w:rsid w:val="007D6E96"/>
    <w:rsid w:val="007D7A6E"/>
    <w:rsid w:val="007E0D8E"/>
    <w:rsid w:val="007E164D"/>
    <w:rsid w:val="007E24D1"/>
    <w:rsid w:val="007E2B92"/>
    <w:rsid w:val="007E349A"/>
    <w:rsid w:val="007E3716"/>
    <w:rsid w:val="007E3C37"/>
    <w:rsid w:val="007E4BEE"/>
    <w:rsid w:val="007E61EC"/>
    <w:rsid w:val="007E7BE0"/>
    <w:rsid w:val="007E7DD6"/>
    <w:rsid w:val="007F0E31"/>
    <w:rsid w:val="007F1C9D"/>
    <w:rsid w:val="007F248A"/>
    <w:rsid w:val="007F28B0"/>
    <w:rsid w:val="007F3B33"/>
    <w:rsid w:val="007F3D2D"/>
    <w:rsid w:val="007F3E48"/>
    <w:rsid w:val="007F63A6"/>
    <w:rsid w:val="007F6417"/>
    <w:rsid w:val="007F699B"/>
    <w:rsid w:val="007F7B82"/>
    <w:rsid w:val="00801213"/>
    <w:rsid w:val="0080325F"/>
    <w:rsid w:val="00805FCF"/>
    <w:rsid w:val="00805FDB"/>
    <w:rsid w:val="00810295"/>
    <w:rsid w:val="0081034D"/>
    <w:rsid w:val="00810E14"/>
    <w:rsid w:val="00811AB4"/>
    <w:rsid w:val="00814039"/>
    <w:rsid w:val="00814AC1"/>
    <w:rsid w:val="008155C8"/>
    <w:rsid w:val="00815845"/>
    <w:rsid w:val="008164FF"/>
    <w:rsid w:val="0081732F"/>
    <w:rsid w:val="00817A0F"/>
    <w:rsid w:val="00817BDA"/>
    <w:rsid w:val="008201EA"/>
    <w:rsid w:val="0082057D"/>
    <w:rsid w:val="00820588"/>
    <w:rsid w:val="008223D9"/>
    <w:rsid w:val="00822BCE"/>
    <w:rsid w:val="00822F32"/>
    <w:rsid w:val="0082401B"/>
    <w:rsid w:val="00824405"/>
    <w:rsid w:val="008244BD"/>
    <w:rsid w:val="0082473B"/>
    <w:rsid w:val="00825274"/>
    <w:rsid w:val="008260CF"/>
    <w:rsid w:val="008278C9"/>
    <w:rsid w:val="00827963"/>
    <w:rsid w:val="00827D8D"/>
    <w:rsid w:val="00830477"/>
    <w:rsid w:val="008307D9"/>
    <w:rsid w:val="00831883"/>
    <w:rsid w:val="00831B01"/>
    <w:rsid w:val="00832481"/>
    <w:rsid w:val="00832557"/>
    <w:rsid w:val="008328CB"/>
    <w:rsid w:val="00832A3C"/>
    <w:rsid w:val="008331C5"/>
    <w:rsid w:val="0083446F"/>
    <w:rsid w:val="0083458C"/>
    <w:rsid w:val="0083526F"/>
    <w:rsid w:val="00837250"/>
    <w:rsid w:val="00837C55"/>
    <w:rsid w:val="00840019"/>
    <w:rsid w:val="008401D8"/>
    <w:rsid w:val="008404FC"/>
    <w:rsid w:val="00840699"/>
    <w:rsid w:val="0084234B"/>
    <w:rsid w:val="00843234"/>
    <w:rsid w:val="008438C0"/>
    <w:rsid w:val="00843E62"/>
    <w:rsid w:val="00846432"/>
    <w:rsid w:val="00846538"/>
    <w:rsid w:val="00847009"/>
    <w:rsid w:val="00847071"/>
    <w:rsid w:val="008470DA"/>
    <w:rsid w:val="0085005F"/>
    <w:rsid w:val="0085027C"/>
    <w:rsid w:val="00850EAC"/>
    <w:rsid w:val="00850F6B"/>
    <w:rsid w:val="00851080"/>
    <w:rsid w:val="00852E79"/>
    <w:rsid w:val="00853CA5"/>
    <w:rsid w:val="0085637A"/>
    <w:rsid w:val="00857E00"/>
    <w:rsid w:val="008600E7"/>
    <w:rsid w:val="00860808"/>
    <w:rsid w:val="00861212"/>
    <w:rsid w:val="008624DC"/>
    <w:rsid w:val="00862856"/>
    <w:rsid w:val="00862C1A"/>
    <w:rsid w:val="00863F51"/>
    <w:rsid w:val="00864272"/>
    <w:rsid w:val="00864608"/>
    <w:rsid w:val="00865CBE"/>
    <w:rsid w:val="008667C1"/>
    <w:rsid w:val="00866829"/>
    <w:rsid w:val="00866A03"/>
    <w:rsid w:val="00866A37"/>
    <w:rsid w:val="0086714B"/>
    <w:rsid w:val="0086767E"/>
    <w:rsid w:val="008679EC"/>
    <w:rsid w:val="00867BB1"/>
    <w:rsid w:val="008702F2"/>
    <w:rsid w:val="008706B4"/>
    <w:rsid w:val="00870D3B"/>
    <w:rsid w:val="00872293"/>
    <w:rsid w:val="00873318"/>
    <w:rsid w:val="00874093"/>
    <w:rsid w:val="00874958"/>
    <w:rsid w:val="00874E1A"/>
    <w:rsid w:val="00875D4A"/>
    <w:rsid w:val="00880AB2"/>
    <w:rsid w:val="00880DE7"/>
    <w:rsid w:val="00881287"/>
    <w:rsid w:val="00881C82"/>
    <w:rsid w:val="008826B1"/>
    <w:rsid w:val="00882B38"/>
    <w:rsid w:val="008832BD"/>
    <w:rsid w:val="00883C07"/>
    <w:rsid w:val="00885791"/>
    <w:rsid w:val="008861D4"/>
    <w:rsid w:val="008867D0"/>
    <w:rsid w:val="008872A5"/>
    <w:rsid w:val="008875C4"/>
    <w:rsid w:val="00887DD7"/>
    <w:rsid w:val="008900E2"/>
    <w:rsid w:val="00891FAB"/>
    <w:rsid w:val="008924D0"/>
    <w:rsid w:val="008947C1"/>
    <w:rsid w:val="008953EA"/>
    <w:rsid w:val="00895DCA"/>
    <w:rsid w:val="00895F7A"/>
    <w:rsid w:val="008960E2"/>
    <w:rsid w:val="008967DE"/>
    <w:rsid w:val="00897269"/>
    <w:rsid w:val="008979B6"/>
    <w:rsid w:val="00897A2A"/>
    <w:rsid w:val="00897B59"/>
    <w:rsid w:val="00897BD9"/>
    <w:rsid w:val="00897C10"/>
    <w:rsid w:val="008A0D5E"/>
    <w:rsid w:val="008A0E2F"/>
    <w:rsid w:val="008A58E7"/>
    <w:rsid w:val="008A5E5B"/>
    <w:rsid w:val="008A67E8"/>
    <w:rsid w:val="008A6D7C"/>
    <w:rsid w:val="008B09C0"/>
    <w:rsid w:val="008B1206"/>
    <w:rsid w:val="008B157A"/>
    <w:rsid w:val="008B2471"/>
    <w:rsid w:val="008B3216"/>
    <w:rsid w:val="008B3C83"/>
    <w:rsid w:val="008B3F24"/>
    <w:rsid w:val="008B423E"/>
    <w:rsid w:val="008B44EE"/>
    <w:rsid w:val="008B4FE6"/>
    <w:rsid w:val="008B65E5"/>
    <w:rsid w:val="008B674D"/>
    <w:rsid w:val="008C0633"/>
    <w:rsid w:val="008C092F"/>
    <w:rsid w:val="008C1C41"/>
    <w:rsid w:val="008C2C10"/>
    <w:rsid w:val="008C524E"/>
    <w:rsid w:val="008C55BF"/>
    <w:rsid w:val="008C55E3"/>
    <w:rsid w:val="008C5759"/>
    <w:rsid w:val="008C5DC2"/>
    <w:rsid w:val="008C61FD"/>
    <w:rsid w:val="008C683F"/>
    <w:rsid w:val="008D05BF"/>
    <w:rsid w:val="008D262B"/>
    <w:rsid w:val="008D2648"/>
    <w:rsid w:val="008D6348"/>
    <w:rsid w:val="008D6F16"/>
    <w:rsid w:val="008D774C"/>
    <w:rsid w:val="008D7E34"/>
    <w:rsid w:val="008E1583"/>
    <w:rsid w:val="008E1A13"/>
    <w:rsid w:val="008E2074"/>
    <w:rsid w:val="008E32A1"/>
    <w:rsid w:val="008E3D46"/>
    <w:rsid w:val="008E4133"/>
    <w:rsid w:val="008E4601"/>
    <w:rsid w:val="008E4906"/>
    <w:rsid w:val="008E4B4A"/>
    <w:rsid w:val="008E4CD7"/>
    <w:rsid w:val="008E62C9"/>
    <w:rsid w:val="008E7045"/>
    <w:rsid w:val="008E70A5"/>
    <w:rsid w:val="008E7302"/>
    <w:rsid w:val="008E77E9"/>
    <w:rsid w:val="008E7F13"/>
    <w:rsid w:val="008F117B"/>
    <w:rsid w:val="008F1A5C"/>
    <w:rsid w:val="008F29DE"/>
    <w:rsid w:val="008F2B92"/>
    <w:rsid w:val="008F2FAB"/>
    <w:rsid w:val="008F3025"/>
    <w:rsid w:val="008F36E5"/>
    <w:rsid w:val="008F3B82"/>
    <w:rsid w:val="008F4CCF"/>
    <w:rsid w:val="008F50B7"/>
    <w:rsid w:val="008F5D7D"/>
    <w:rsid w:val="008F5E3C"/>
    <w:rsid w:val="008F60D1"/>
    <w:rsid w:val="008F6111"/>
    <w:rsid w:val="008F7F38"/>
    <w:rsid w:val="00900364"/>
    <w:rsid w:val="00900899"/>
    <w:rsid w:val="00902A9B"/>
    <w:rsid w:val="00902F45"/>
    <w:rsid w:val="00903640"/>
    <w:rsid w:val="00903F31"/>
    <w:rsid w:val="00905AAC"/>
    <w:rsid w:val="00906367"/>
    <w:rsid w:val="009066FD"/>
    <w:rsid w:val="009067E7"/>
    <w:rsid w:val="00906EDC"/>
    <w:rsid w:val="0090713F"/>
    <w:rsid w:val="009071D0"/>
    <w:rsid w:val="00907A0A"/>
    <w:rsid w:val="009100F2"/>
    <w:rsid w:val="00911E51"/>
    <w:rsid w:val="00912A9D"/>
    <w:rsid w:val="00913549"/>
    <w:rsid w:val="00913744"/>
    <w:rsid w:val="00913C76"/>
    <w:rsid w:val="00913FB3"/>
    <w:rsid w:val="009161A6"/>
    <w:rsid w:val="009164E9"/>
    <w:rsid w:val="00916680"/>
    <w:rsid w:val="00916FC7"/>
    <w:rsid w:val="009171F3"/>
    <w:rsid w:val="00917B10"/>
    <w:rsid w:val="00920372"/>
    <w:rsid w:val="009206A7"/>
    <w:rsid w:val="00921559"/>
    <w:rsid w:val="00921850"/>
    <w:rsid w:val="00921B45"/>
    <w:rsid w:val="009222C5"/>
    <w:rsid w:val="0092252D"/>
    <w:rsid w:val="00922761"/>
    <w:rsid w:val="00922F52"/>
    <w:rsid w:val="00924DE2"/>
    <w:rsid w:val="00924E8A"/>
    <w:rsid w:val="00927189"/>
    <w:rsid w:val="00927C56"/>
    <w:rsid w:val="0093070A"/>
    <w:rsid w:val="00930D8F"/>
    <w:rsid w:val="00931A5A"/>
    <w:rsid w:val="00931DBB"/>
    <w:rsid w:val="009325CF"/>
    <w:rsid w:val="00933435"/>
    <w:rsid w:val="00933E74"/>
    <w:rsid w:val="0093419D"/>
    <w:rsid w:val="00934292"/>
    <w:rsid w:val="00934B1D"/>
    <w:rsid w:val="00934ED1"/>
    <w:rsid w:val="0093505D"/>
    <w:rsid w:val="00936B07"/>
    <w:rsid w:val="00940FDE"/>
    <w:rsid w:val="0094105D"/>
    <w:rsid w:val="009414C4"/>
    <w:rsid w:val="00941D87"/>
    <w:rsid w:val="00941E8D"/>
    <w:rsid w:val="00942094"/>
    <w:rsid w:val="009422FD"/>
    <w:rsid w:val="009423A2"/>
    <w:rsid w:val="00942BF7"/>
    <w:rsid w:val="00942F2E"/>
    <w:rsid w:val="00943434"/>
    <w:rsid w:val="009438BA"/>
    <w:rsid w:val="0094424D"/>
    <w:rsid w:val="009445D0"/>
    <w:rsid w:val="00944679"/>
    <w:rsid w:val="009448C1"/>
    <w:rsid w:val="0094495D"/>
    <w:rsid w:val="009450B1"/>
    <w:rsid w:val="00945255"/>
    <w:rsid w:val="00945459"/>
    <w:rsid w:val="009473D8"/>
    <w:rsid w:val="00947745"/>
    <w:rsid w:val="0095035B"/>
    <w:rsid w:val="009512B3"/>
    <w:rsid w:val="00952630"/>
    <w:rsid w:val="0095356B"/>
    <w:rsid w:val="00953903"/>
    <w:rsid w:val="00954468"/>
    <w:rsid w:val="00954A73"/>
    <w:rsid w:val="00954AFA"/>
    <w:rsid w:val="0095502F"/>
    <w:rsid w:val="009550B5"/>
    <w:rsid w:val="0095547B"/>
    <w:rsid w:val="00955943"/>
    <w:rsid w:val="0095745E"/>
    <w:rsid w:val="00957DA4"/>
    <w:rsid w:val="00960109"/>
    <w:rsid w:val="00960638"/>
    <w:rsid w:val="00960F3A"/>
    <w:rsid w:val="00961906"/>
    <w:rsid w:val="0096239D"/>
    <w:rsid w:val="0096459C"/>
    <w:rsid w:val="00965868"/>
    <w:rsid w:val="00965B82"/>
    <w:rsid w:val="00965F80"/>
    <w:rsid w:val="0096673B"/>
    <w:rsid w:val="009677B4"/>
    <w:rsid w:val="00970200"/>
    <w:rsid w:val="00970A32"/>
    <w:rsid w:val="00972310"/>
    <w:rsid w:val="0097266E"/>
    <w:rsid w:val="00972845"/>
    <w:rsid w:val="009731D8"/>
    <w:rsid w:val="00973269"/>
    <w:rsid w:val="00975DC7"/>
    <w:rsid w:val="009768E4"/>
    <w:rsid w:val="00977CAD"/>
    <w:rsid w:val="00980F1F"/>
    <w:rsid w:val="009810E9"/>
    <w:rsid w:val="009812F5"/>
    <w:rsid w:val="0098136A"/>
    <w:rsid w:val="009818D5"/>
    <w:rsid w:val="009836E7"/>
    <w:rsid w:val="0098426A"/>
    <w:rsid w:val="009842EF"/>
    <w:rsid w:val="0098430C"/>
    <w:rsid w:val="00984916"/>
    <w:rsid w:val="00984931"/>
    <w:rsid w:val="00984B07"/>
    <w:rsid w:val="00984C80"/>
    <w:rsid w:val="0098582E"/>
    <w:rsid w:val="00985DA6"/>
    <w:rsid w:val="0098625B"/>
    <w:rsid w:val="0098683F"/>
    <w:rsid w:val="00987179"/>
    <w:rsid w:val="00987570"/>
    <w:rsid w:val="00990083"/>
    <w:rsid w:val="00990E05"/>
    <w:rsid w:val="00990ED5"/>
    <w:rsid w:val="00990FD0"/>
    <w:rsid w:val="00991789"/>
    <w:rsid w:val="00991E77"/>
    <w:rsid w:val="009925C8"/>
    <w:rsid w:val="00992F1B"/>
    <w:rsid w:val="0099333D"/>
    <w:rsid w:val="00994153"/>
    <w:rsid w:val="00994EC0"/>
    <w:rsid w:val="009954CC"/>
    <w:rsid w:val="00995933"/>
    <w:rsid w:val="0099657B"/>
    <w:rsid w:val="009968B7"/>
    <w:rsid w:val="0099694D"/>
    <w:rsid w:val="009978C7"/>
    <w:rsid w:val="00997AB7"/>
    <w:rsid w:val="00997D1A"/>
    <w:rsid w:val="009A0276"/>
    <w:rsid w:val="009A0AF6"/>
    <w:rsid w:val="009A16C2"/>
    <w:rsid w:val="009A1C38"/>
    <w:rsid w:val="009A1FD7"/>
    <w:rsid w:val="009A31F2"/>
    <w:rsid w:val="009A45C1"/>
    <w:rsid w:val="009A4B80"/>
    <w:rsid w:val="009A54CC"/>
    <w:rsid w:val="009A5742"/>
    <w:rsid w:val="009A5CF3"/>
    <w:rsid w:val="009A62A1"/>
    <w:rsid w:val="009A65D3"/>
    <w:rsid w:val="009A6B51"/>
    <w:rsid w:val="009A75F0"/>
    <w:rsid w:val="009A78E5"/>
    <w:rsid w:val="009B1964"/>
    <w:rsid w:val="009B37BB"/>
    <w:rsid w:val="009B3E73"/>
    <w:rsid w:val="009B4341"/>
    <w:rsid w:val="009B49E7"/>
    <w:rsid w:val="009B4AA3"/>
    <w:rsid w:val="009B5017"/>
    <w:rsid w:val="009B6039"/>
    <w:rsid w:val="009B70EF"/>
    <w:rsid w:val="009B7735"/>
    <w:rsid w:val="009C03A9"/>
    <w:rsid w:val="009C140E"/>
    <w:rsid w:val="009C2F9D"/>
    <w:rsid w:val="009C3FC1"/>
    <w:rsid w:val="009C42E3"/>
    <w:rsid w:val="009C568B"/>
    <w:rsid w:val="009C6810"/>
    <w:rsid w:val="009C6D66"/>
    <w:rsid w:val="009C7832"/>
    <w:rsid w:val="009C7A33"/>
    <w:rsid w:val="009C7D1F"/>
    <w:rsid w:val="009C7DB5"/>
    <w:rsid w:val="009D016E"/>
    <w:rsid w:val="009D0AB4"/>
    <w:rsid w:val="009D0C22"/>
    <w:rsid w:val="009D272C"/>
    <w:rsid w:val="009D3BBD"/>
    <w:rsid w:val="009D4178"/>
    <w:rsid w:val="009D6B05"/>
    <w:rsid w:val="009E26C4"/>
    <w:rsid w:val="009E2C28"/>
    <w:rsid w:val="009E2E00"/>
    <w:rsid w:val="009E3344"/>
    <w:rsid w:val="009E35D0"/>
    <w:rsid w:val="009E465F"/>
    <w:rsid w:val="009E4F04"/>
    <w:rsid w:val="009E50FF"/>
    <w:rsid w:val="009E5973"/>
    <w:rsid w:val="009E5C10"/>
    <w:rsid w:val="009E5E59"/>
    <w:rsid w:val="009E5E8C"/>
    <w:rsid w:val="009E6F54"/>
    <w:rsid w:val="009E6FF0"/>
    <w:rsid w:val="009E7180"/>
    <w:rsid w:val="009E7237"/>
    <w:rsid w:val="009E779B"/>
    <w:rsid w:val="009E789B"/>
    <w:rsid w:val="009E7BAA"/>
    <w:rsid w:val="009E7D5A"/>
    <w:rsid w:val="009F11BD"/>
    <w:rsid w:val="009F15A8"/>
    <w:rsid w:val="009F1723"/>
    <w:rsid w:val="009F1CA8"/>
    <w:rsid w:val="009F1FF9"/>
    <w:rsid w:val="009F20E6"/>
    <w:rsid w:val="009F2830"/>
    <w:rsid w:val="009F2CE7"/>
    <w:rsid w:val="009F302D"/>
    <w:rsid w:val="009F497F"/>
    <w:rsid w:val="009F4BD6"/>
    <w:rsid w:val="009F4DB3"/>
    <w:rsid w:val="009F6634"/>
    <w:rsid w:val="009F7269"/>
    <w:rsid w:val="009F7840"/>
    <w:rsid w:val="00A004F3"/>
    <w:rsid w:val="00A00790"/>
    <w:rsid w:val="00A01040"/>
    <w:rsid w:val="00A01764"/>
    <w:rsid w:val="00A0179A"/>
    <w:rsid w:val="00A018EC"/>
    <w:rsid w:val="00A0252F"/>
    <w:rsid w:val="00A0309B"/>
    <w:rsid w:val="00A043A0"/>
    <w:rsid w:val="00A044B4"/>
    <w:rsid w:val="00A04E94"/>
    <w:rsid w:val="00A05476"/>
    <w:rsid w:val="00A06C15"/>
    <w:rsid w:val="00A10345"/>
    <w:rsid w:val="00A11A6E"/>
    <w:rsid w:val="00A12268"/>
    <w:rsid w:val="00A12BFF"/>
    <w:rsid w:val="00A12E2A"/>
    <w:rsid w:val="00A13153"/>
    <w:rsid w:val="00A132CB"/>
    <w:rsid w:val="00A133A8"/>
    <w:rsid w:val="00A13FB2"/>
    <w:rsid w:val="00A14816"/>
    <w:rsid w:val="00A14BFC"/>
    <w:rsid w:val="00A14F67"/>
    <w:rsid w:val="00A1711E"/>
    <w:rsid w:val="00A1716A"/>
    <w:rsid w:val="00A17612"/>
    <w:rsid w:val="00A17C55"/>
    <w:rsid w:val="00A17E78"/>
    <w:rsid w:val="00A22DF8"/>
    <w:rsid w:val="00A23711"/>
    <w:rsid w:val="00A23E59"/>
    <w:rsid w:val="00A24800"/>
    <w:rsid w:val="00A25FD4"/>
    <w:rsid w:val="00A300CA"/>
    <w:rsid w:val="00A302C1"/>
    <w:rsid w:val="00A30D29"/>
    <w:rsid w:val="00A31180"/>
    <w:rsid w:val="00A31439"/>
    <w:rsid w:val="00A325ED"/>
    <w:rsid w:val="00A32EC4"/>
    <w:rsid w:val="00A33110"/>
    <w:rsid w:val="00A34CAD"/>
    <w:rsid w:val="00A353BF"/>
    <w:rsid w:val="00A35A81"/>
    <w:rsid w:val="00A36045"/>
    <w:rsid w:val="00A36061"/>
    <w:rsid w:val="00A36753"/>
    <w:rsid w:val="00A40BDB"/>
    <w:rsid w:val="00A415DC"/>
    <w:rsid w:val="00A4174A"/>
    <w:rsid w:val="00A42B60"/>
    <w:rsid w:val="00A42DB3"/>
    <w:rsid w:val="00A436B2"/>
    <w:rsid w:val="00A43FAE"/>
    <w:rsid w:val="00A44E05"/>
    <w:rsid w:val="00A461C7"/>
    <w:rsid w:val="00A461F8"/>
    <w:rsid w:val="00A4665B"/>
    <w:rsid w:val="00A505AB"/>
    <w:rsid w:val="00A51C3E"/>
    <w:rsid w:val="00A51C62"/>
    <w:rsid w:val="00A53AE2"/>
    <w:rsid w:val="00A5464A"/>
    <w:rsid w:val="00A56094"/>
    <w:rsid w:val="00A569AF"/>
    <w:rsid w:val="00A57C5C"/>
    <w:rsid w:val="00A602A2"/>
    <w:rsid w:val="00A607E2"/>
    <w:rsid w:val="00A60A45"/>
    <w:rsid w:val="00A60D80"/>
    <w:rsid w:val="00A60EA5"/>
    <w:rsid w:val="00A61099"/>
    <w:rsid w:val="00A61963"/>
    <w:rsid w:val="00A62807"/>
    <w:rsid w:val="00A63936"/>
    <w:rsid w:val="00A64041"/>
    <w:rsid w:val="00A65199"/>
    <w:rsid w:val="00A66C45"/>
    <w:rsid w:val="00A670FB"/>
    <w:rsid w:val="00A7092B"/>
    <w:rsid w:val="00A70C83"/>
    <w:rsid w:val="00A712AE"/>
    <w:rsid w:val="00A72413"/>
    <w:rsid w:val="00A724C1"/>
    <w:rsid w:val="00A72DE9"/>
    <w:rsid w:val="00A72E5F"/>
    <w:rsid w:val="00A73E2D"/>
    <w:rsid w:val="00A74267"/>
    <w:rsid w:val="00A74374"/>
    <w:rsid w:val="00A75241"/>
    <w:rsid w:val="00A768FD"/>
    <w:rsid w:val="00A7743A"/>
    <w:rsid w:val="00A7790A"/>
    <w:rsid w:val="00A77C48"/>
    <w:rsid w:val="00A81CB4"/>
    <w:rsid w:val="00A82558"/>
    <w:rsid w:val="00A82AC0"/>
    <w:rsid w:val="00A842A6"/>
    <w:rsid w:val="00A85E3D"/>
    <w:rsid w:val="00A860CE"/>
    <w:rsid w:val="00A87F82"/>
    <w:rsid w:val="00A9054F"/>
    <w:rsid w:val="00A90821"/>
    <w:rsid w:val="00A9084B"/>
    <w:rsid w:val="00A91890"/>
    <w:rsid w:val="00A9202B"/>
    <w:rsid w:val="00A923FB"/>
    <w:rsid w:val="00A924D7"/>
    <w:rsid w:val="00A928A0"/>
    <w:rsid w:val="00A92F82"/>
    <w:rsid w:val="00A9367C"/>
    <w:rsid w:val="00A948F1"/>
    <w:rsid w:val="00A952D7"/>
    <w:rsid w:val="00A959DF"/>
    <w:rsid w:val="00A95ECC"/>
    <w:rsid w:val="00A97423"/>
    <w:rsid w:val="00A9755C"/>
    <w:rsid w:val="00A97AF9"/>
    <w:rsid w:val="00A97B15"/>
    <w:rsid w:val="00AA0620"/>
    <w:rsid w:val="00AA09A1"/>
    <w:rsid w:val="00AA1448"/>
    <w:rsid w:val="00AA356E"/>
    <w:rsid w:val="00AA37D4"/>
    <w:rsid w:val="00AA3AE6"/>
    <w:rsid w:val="00AA49EA"/>
    <w:rsid w:val="00AA52C5"/>
    <w:rsid w:val="00AA5CD0"/>
    <w:rsid w:val="00AA5E4B"/>
    <w:rsid w:val="00AA79A3"/>
    <w:rsid w:val="00AB0385"/>
    <w:rsid w:val="00AB0EF5"/>
    <w:rsid w:val="00AB1161"/>
    <w:rsid w:val="00AB1172"/>
    <w:rsid w:val="00AB13AE"/>
    <w:rsid w:val="00AB4981"/>
    <w:rsid w:val="00AB4FC2"/>
    <w:rsid w:val="00AB5632"/>
    <w:rsid w:val="00AB5BBB"/>
    <w:rsid w:val="00AB5C3F"/>
    <w:rsid w:val="00AB64FA"/>
    <w:rsid w:val="00AB69C3"/>
    <w:rsid w:val="00AB6BAE"/>
    <w:rsid w:val="00AB6CF9"/>
    <w:rsid w:val="00AB7464"/>
    <w:rsid w:val="00AC03F1"/>
    <w:rsid w:val="00AC09C5"/>
    <w:rsid w:val="00AC0D67"/>
    <w:rsid w:val="00AC1088"/>
    <w:rsid w:val="00AC178E"/>
    <w:rsid w:val="00AC209B"/>
    <w:rsid w:val="00AC2233"/>
    <w:rsid w:val="00AC2A7D"/>
    <w:rsid w:val="00AC5ACB"/>
    <w:rsid w:val="00AC75D8"/>
    <w:rsid w:val="00AC78C4"/>
    <w:rsid w:val="00AC7974"/>
    <w:rsid w:val="00AC7A4C"/>
    <w:rsid w:val="00AC7D45"/>
    <w:rsid w:val="00AD0328"/>
    <w:rsid w:val="00AD06E3"/>
    <w:rsid w:val="00AD16A2"/>
    <w:rsid w:val="00AD177C"/>
    <w:rsid w:val="00AD2AF7"/>
    <w:rsid w:val="00AD2E50"/>
    <w:rsid w:val="00AD3A3E"/>
    <w:rsid w:val="00AD5B63"/>
    <w:rsid w:val="00AD5E53"/>
    <w:rsid w:val="00AD60AC"/>
    <w:rsid w:val="00AD6AD0"/>
    <w:rsid w:val="00AE0150"/>
    <w:rsid w:val="00AE0468"/>
    <w:rsid w:val="00AE08B9"/>
    <w:rsid w:val="00AE11E4"/>
    <w:rsid w:val="00AE17E3"/>
    <w:rsid w:val="00AE189A"/>
    <w:rsid w:val="00AE1A6F"/>
    <w:rsid w:val="00AE300C"/>
    <w:rsid w:val="00AE3795"/>
    <w:rsid w:val="00AE4B33"/>
    <w:rsid w:val="00AE5497"/>
    <w:rsid w:val="00AE54CB"/>
    <w:rsid w:val="00AE564D"/>
    <w:rsid w:val="00AE56BD"/>
    <w:rsid w:val="00AE78D2"/>
    <w:rsid w:val="00AE7B3D"/>
    <w:rsid w:val="00AE7D54"/>
    <w:rsid w:val="00AF16F5"/>
    <w:rsid w:val="00AF1E27"/>
    <w:rsid w:val="00AF2F4C"/>
    <w:rsid w:val="00AF319B"/>
    <w:rsid w:val="00AF33ED"/>
    <w:rsid w:val="00AF370F"/>
    <w:rsid w:val="00AF4D1E"/>
    <w:rsid w:val="00AF58F9"/>
    <w:rsid w:val="00AF59DE"/>
    <w:rsid w:val="00AF63B0"/>
    <w:rsid w:val="00AF6F00"/>
    <w:rsid w:val="00AF6F0D"/>
    <w:rsid w:val="00AF78C2"/>
    <w:rsid w:val="00B012CD"/>
    <w:rsid w:val="00B01553"/>
    <w:rsid w:val="00B016D1"/>
    <w:rsid w:val="00B018A8"/>
    <w:rsid w:val="00B01B60"/>
    <w:rsid w:val="00B01CB0"/>
    <w:rsid w:val="00B03633"/>
    <w:rsid w:val="00B036D1"/>
    <w:rsid w:val="00B03E07"/>
    <w:rsid w:val="00B04D92"/>
    <w:rsid w:val="00B06462"/>
    <w:rsid w:val="00B070B2"/>
    <w:rsid w:val="00B07B94"/>
    <w:rsid w:val="00B07C37"/>
    <w:rsid w:val="00B07E84"/>
    <w:rsid w:val="00B10F45"/>
    <w:rsid w:val="00B1152C"/>
    <w:rsid w:val="00B11B39"/>
    <w:rsid w:val="00B11EBD"/>
    <w:rsid w:val="00B12697"/>
    <w:rsid w:val="00B12700"/>
    <w:rsid w:val="00B12915"/>
    <w:rsid w:val="00B12930"/>
    <w:rsid w:val="00B13232"/>
    <w:rsid w:val="00B13F01"/>
    <w:rsid w:val="00B15B3A"/>
    <w:rsid w:val="00B16714"/>
    <w:rsid w:val="00B17371"/>
    <w:rsid w:val="00B174F1"/>
    <w:rsid w:val="00B17612"/>
    <w:rsid w:val="00B17FD7"/>
    <w:rsid w:val="00B20839"/>
    <w:rsid w:val="00B20DE0"/>
    <w:rsid w:val="00B20FE8"/>
    <w:rsid w:val="00B21652"/>
    <w:rsid w:val="00B21FF1"/>
    <w:rsid w:val="00B23AB0"/>
    <w:rsid w:val="00B23EF4"/>
    <w:rsid w:val="00B24483"/>
    <w:rsid w:val="00B25243"/>
    <w:rsid w:val="00B25790"/>
    <w:rsid w:val="00B26253"/>
    <w:rsid w:val="00B262E1"/>
    <w:rsid w:val="00B312FD"/>
    <w:rsid w:val="00B3149B"/>
    <w:rsid w:val="00B31687"/>
    <w:rsid w:val="00B32B25"/>
    <w:rsid w:val="00B3338D"/>
    <w:rsid w:val="00B34363"/>
    <w:rsid w:val="00B34949"/>
    <w:rsid w:val="00B34E6C"/>
    <w:rsid w:val="00B35422"/>
    <w:rsid w:val="00B3573A"/>
    <w:rsid w:val="00B36CDC"/>
    <w:rsid w:val="00B36FF4"/>
    <w:rsid w:val="00B37707"/>
    <w:rsid w:val="00B377AE"/>
    <w:rsid w:val="00B40A1E"/>
    <w:rsid w:val="00B40EC6"/>
    <w:rsid w:val="00B4176E"/>
    <w:rsid w:val="00B4365D"/>
    <w:rsid w:val="00B43B00"/>
    <w:rsid w:val="00B44802"/>
    <w:rsid w:val="00B44CF7"/>
    <w:rsid w:val="00B46728"/>
    <w:rsid w:val="00B469B4"/>
    <w:rsid w:val="00B472C0"/>
    <w:rsid w:val="00B47503"/>
    <w:rsid w:val="00B47A6B"/>
    <w:rsid w:val="00B47D4B"/>
    <w:rsid w:val="00B51056"/>
    <w:rsid w:val="00B51074"/>
    <w:rsid w:val="00B51AB2"/>
    <w:rsid w:val="00B54B55"/>
    <w:rsid w:val="00B56B6D"/>
    <w:rsid w:val="00B57402"/>
    <w:rsid w:val="00B57713"/>
    <w:rsid w:val="00B602AF"/>
    <w:rsid w:val="00B60D90"/>
    <w:rsid w:val="00B6115F"/>
    <w:rsid w:val="00B61488"/>
    <w:rsid w:val="00B654CF"/>
    <w:rsid w:val="00B65534"/>
    <w:rsid w:val="00B6559D"/>
    <w:rsid w:val="00B65888"/>
    <w:rsid w:val="00B67B0B"/>
    <w:rsid w:val="00B67E9A"/>
    <w:rsid w:val="00B70200"/>
    <w:rsid w:val="00B70DE4"/>
    <w:rsid w:val="00B71F17"/>
    <w:rsid w:val="00B72CCB"/>
    <w:rsid w:val="00B72FBD"/>
    <w:rsid w:val="00B749C9"/>
    <w:rsid w:val="00B75BCA"/>
    <w:rsid w:val="00B75C61"/>
    <w:rsid w:val="00B77518"/>
    <w:rsid w:val="00B77A59"/>
    <w:rsid w:val="00B80BD4"/>
    <w:rsid w:val="00B80BFF"/>
    <w:rsid w:val="00B80EC1"/>
    <w:rsid w:val="00B81D13"/>
    <w:rsid w:val="00B826D8"/>
    <w:rsid w:val="00B82877"/>
    <w:rsid w:val="00B82B0D"/>
    <w:rsid w:val="00B83A1E"/>
    <w:rsid w:val="00B84594"/>
    <w:rsid w:val="00B84CDF"/>
    <w:rsid w:val="00B854E8"/>
    <w:rsid w:val="00B8718F"/>
    <w:rsid w:val="00B871D7"/>
    <w:rsid w:val="00B87EA6"/>
    <w:rsid w:val="00B90DEE"/>
    <w:rsid w:val="00B91D83"/>
    <w:rsid w:val="00B92939"/>
    <w:rsid w:val="00B93630"/>
    <w:rsid w:val="00B93C22"/>
    <w:rsid w:val="00B93FBB"/>
    <w:rsid w:val="00B9473B"/>
    <w:rsid w:val="00B96795"/>
    <w:rsid w:val="00BA004C"/>
    <w:rsid w:val="00BA0B19"/>
    <w:rsid w:val="00BA117B"/>
    <w:rsid w:val="00BA1BB9"/>
    <w:rsid w:val="00BA1E57"/>
    <w:rsid w:val="00BA1E88"/>
    <w:rsid w:val="00BA4186"/>
    <w:rsid w:val="00BA605E"/>
    <w:rsid w:val="00BA62BF"/>
    <w:rsid w:val="00BA6339"/>
    <w:rsid w:val="00BA647E"/>
    <w:rsid w:val="00BA6F99"/>
    <w:rsid w:val="00BA7295"/>
    <w:rsid w:val="00BA77D2"/>
    <w:rsid w:val="00BA7D42"/>
    <w:rsid w:val="00BA7D7E"/>
    <w:rsid w:val="00BA7ECB"/>
    <w:rsid w:val="00BA7F7E"/>
    <w:rsid w:val="00BB157F"/>
    <w:rsid w:val="00BB2602"/>
    <w:rsid w:val="00BB29C7"/>
    <w:rsid w:val="00BB2EC8"/>
    <w:rsid w:val="00BB341B"/>
    <w:rsid w:val="00BB3BE7"/>
    <w:rsid w:val="00BB3FE8"/>
    <w:rsid w:val="00BB43C9"/>
    <w:rsid w:val="00BB50B5"/>
    <w:rsid w:val="00BB6263"/>
    <w:rsid w:val="00BB68D1"/>
    <w:rsid w:val="00BB6DAC"/>
    <w:rsid w:val="00BB7165"/>
    <w:rsid w:val="00BC0E55"/>
    <w:rsid w:val="00BC232D"/>
    <w:rsid w:val="00BC2F3E"/>
    <w:rsid w:val="00BC5119"/>
    <w:rsid w:val="00BC57E3"/>
    <w:rsid w:val="00BC69D4"/>
    <w:rsid w:val="00BC7546"/>
    <w:rsid w:val="00BD01D3"/>
    <w:rsid w:val="00BD0226"/>
    <w:rsid w:val="00BD045A"/>
    <w:rsid w:val="00BD0B61"/>
    <w:rsid w:val="00BD44D7"/>
    <w:rsid w:val="00BD450F"/>
    <w:rsid w:val="00BD4A10"/>
    <w:rsid w:val="00BD4D8F"/>
    <w:rsid w:val="00BD567D"/>
    <w:rsid w:val="00BD77A1"/>
    <w:rsid w:val="00BD7FD7"/>
    <w:rsid w:val="00BE095D"/>
    <w:rsid w:val="00BE0B7B"/>
    <w:rsid w:val="00BE1D66"/>
    <w:rsid w:val="00BE1EF6"/>
    <w:rsid w:val="00BE29F3"/>
    <w:rsid w:val="00BE2B3B"/>
    <w:rsid w:val="00BE3A80"/>
    <w:rsid w:val="00BE5784"/>
    <w:rsid w:val="00BE5C42"/>
    <w:rsid w:val="00BE5DAE"/>
    <w:rsid w:val="00BE6014"/>
    <w:rsid w:val="00BE679B"/>
    <w:rsid w:val="00BE698C"/>
    <w:rsid w:val="00BE6EAD"/>
    <w:rsid w:val="00BE71B5"/>
    <w:rsid w:val="00BF1D81"/>
    <w:rsid w:val="00BF2058"/>
    <w:rsid w:val="00BF2E3E"/>
    <w:rsid w:val="00BF3327"/>
    <w:rsid w:val="00BF36A3"/>
    <w:rsid w:val="00BF37A9"/>
    <w:rsid w:val="00BF4B6A"/>
    <w:rsid w:val="00BF5547"/>
    <w:rsid w:val="00BF5CB1"/>
    <w:rsid w:val="00C00D50"/>
    <w:rsid w:val="00C00E35"/>
    <w:rsid w:val="00C020EF"/>
    <w:rsid w:val="00C0294C"/>
    <w:rsid w:val="00C03081"/>
    <w:rsid w:val="00C0352E"/>
    <w:rsid w:val="00C03D51"/>
    <w:rsid w:val="00C03F65"/>
    <w:rsid w:val="00C04715"/>
    <w:rsid w:val="00C0484F"/>
    <w:rsid w:val="00C068EF"/>
    <w:rsid w:val="00C0744E"/>
    <w:rsid w:val="00C108BB"/>
    <w:rsid w:val="00C111F1"/>
    <w:rsid w:val="00C1159B"/>
    <w:rsid w:val="00C11EFF"/>
    <w:rsid w:val="00C12E0A"/>
    <w:rsid w:val="00C13B55"/>
    <w:rsid w:val="00C13E12"/>
    <w:rsid w:val="00C13FD5"/>
    <w:rsid w:val="00C1420A"/>
    <w:rsid w:val="00C16262"/>
    <w:rsid w:val="00C17081"/>
    <w:rsid w:val="00C173FA"/>
    <w:rsid w:val="00C219CE"/>
    <w:rsid w:val="00C226BF"/>
    <w:rsid w:val="00C22C79"/>
    <w:rsid w:val="00C2431C"/>
    <w:rsid w:val="00C24892"/>
    <w:rsid w:val="00C24F42"/>
    <w:rsid w:val="00C2570D"/>
    <w:rsid w:val="00C25722"/>
    <w:rsid w:val="00C267CB"/>
    <w:rsid w:val="00C267DF"/>
    <w:rsid w:val="00C26C0B"/>
    <w:rsid w:val="00C275E8"/>
    <w:rsid w:val="00C27DEB"/>
    <w:rsid w:val="00C30293"/>
    <w:rsid w:val="00C304D9"/>
    <w:rsid w:val="00C30D7F"/>
    <w:rsid w:val="00C31056"/>
    <w:rsid w:val="00C3281E"/>
    <w:rsid w:val="00C32E6A"/>
    <w:rsid w:val="00C33E6C"/>
    <w:rsid w:val="00C340F3"/>
    <w:rsid w:val="00C342F3"/>
    <w:rsid w:val="00C34AED"/>
    <w:rsid w:val="00C36A90"/>
    <w:rsid w:val="00C36AF4"/>
    <w:rsid w:val="00C404E9"/>
    <w:rsid w:val="00C405D6"/>
    <w:rsid w:val="00C424C4"/>
    <w:rsid w:val="00C430A4"/>
    <w:rsid w:val="00C43929"/>
    <w:rsid w:val="00C44612"/>
    <w:rsid w:val="00C45058"/>
    <w:rsid w:val="00C45DAF"/>
    <w:rsid w:val="00C467D4"/>
    <w:rsid w:val="00C47941"/>
    <w:rsid w:val="00C5166D"/>
    <w:rsid w:val="00C525F8"/>
    <w:rsid w:val="00C52D95"/>
    <w:rsid w:val="00C547B0"/>
    <w:rsid w:val="00C54A06"/>
    <w:rsid w:val="00C55D36"/>
    <w:rsid w:val="00C561D7"/>
    <w:rsid w:val="00C56D0B"/>
    <w:rsid w:val="00C56E8C"/>
    <w:rsid w:val="00C5738D"/>
    <w:rsid w:val="00C57AE5"/>
    <w:rsid w:val="00C57B28"/>
    <w:rsid w:val="00C60730"/>
    <w:rsid w:val="00C60C39"/>
    <w:rsid w:val="00C615AC"/>
    <w:rsid w:val="00C61A19"/>
    <w:rsid w:val="00C61B39"/>
    <w:rsid w:val="00C61E58"/>
    <w:rsid w:val="00C6285B"/>
    <w:rsid w:val="00C628E3"/>
    <w:rsid w:val="00C63C60"/>
    <w:rsid w:val="00C642E4"/>
    <w:rsid w:val="00C64385"/>
    <w:rsid w:val="00C6448A"/>
    <w:rsid w:val="00C65115"/>
    <w:rsid w:val="00C654E4"/>
    <w:rsid w:val="00C658E8"/>
    <w:rsid w:val="00C67913"/>
    <w:rsid w:val="00C67937"/>
    <w:rsid w:val="00C705A6"/>
    <w:rsid w:val="00C710D2"/>
    <w:rsid w:val="00C7180B"/>
    <w:rsid w:val="00C71BD8"/>
    <w:rsid w:val="00C72C86"/>
    <w:rsid w:val="00C72EA1"/>
    <w:rsid w:val="00C73103"/>
    <w:rsid w:val="00C7356B"/>
    <w:rsid w:val="00C7526E"/>
    <w:rsid w:val="00C753DF"/>
    <w:rsid w:val="00C76834"/>
    <w:rsid w:val="00C76A17"/>
    <w:rsid w:val="00C770DD"/>
    <w:rsid w:val="00C77422"/>
    <w:rsid w:val="00C8059C"/>
    <w:rsid w:val="00C807BD"/>
    <w:rsid w:val="00C80B2E"/>
    <w:rsid w:val="00C80BB6"/>
    <w:rsid w:val="00C81B93"/>
    <w:rsid w:val="00C82B6F"/>
    <w:rsid w:val="00C831EB"/>
    <w:rsid w:val="00C840E4"/>
    <w:rsid w:val="00C842D0"/>
    <w:rsid w:val="00C853D9"/>
    <w:rsid w:val="00C85923"/>
    <w:rsid w:val="00C86037"/>
    <w:rsid w:val="00C86648"/>
    <w:rsid w:val="00C87A4C"/>
    <w:rsid w:val="00C90906"/>
    <w:rsid w:val="00C9095A"/>
    <w:rsid w:val="00C9107C"/>
    <w:rsid w:val="00C91A74"/>
    <w:rsid w:val="00C9240D"/>
    <w:rsid w:val="00C927CA"/>
    <w:rsid w:val="00C92F2B"/>
    <w:rsid w:val="00C9307E"/>
    <w:rsid w:val="00C930E8"/>
    <w:rsid w:val="00C932AB"/>
    <w:rsid w:val="00C945FD"/>
    <w:rsid w:val="00C94BBA"/>
    <w:rsid w:val="00C94D8B"/>
    <w:rsid w:val="00C9655E"/>
    <w:rsid w:val="00C97304"/>
    <w:rsid w:val="00CA09B4"/>
    <w:rsid w:val="00CA102B"/>
    <w:rsid w:val="00CA25B7"/>
    <w:rsid w:val="00CA3071"/>
    <w:rsid w:val="00CA350D"/>
    <w:rsid w:val="00CA4137"/>
    <w:rsid w:val="00CA48EB"/>
    <w:rsid w:val="00CA6445"/>
    <w:rsid w:val="00CA670F"/>
    <w:rsid w:val="00CA74DF"/>
    <w:rsid w:val="00CB0EEE"/>
    <w:rsid w:val="00CB118B"/>
    <w:rsid w:val="00CB1201"/>
    <w:rsid w:val="00CB29C5"/>
    <w:rsid w:val="00CB4E82"/>
    <w:rsid w:val="00CB55C2"/>
    <w:rsid w:val="00CB632F"/>
    <w:rsid w:val="00CB645E"/>
    <w:rsid w:val="00CC039A"/>
    <w:rsid w:val="00CC06AD"/>
    <w:rsid w:val="00CC0E8E"/>
    <w:rsid w:val="00CC1B81"/>
    <w:rsid w:val="00CC1EE2"/>
    <w:rsid w:val="00CC2C08"/>
    <w:rsid w:val="00CC393D"/>
    <w:rsid w:val="00CC3E6C"/>
    <w:rsid w:val="00CC506A"/>
    <w:rsid w:val="00CC62A2"/>
    <w:rsid w:val="00CC7038"/>
    <w:rsid w:val="00CD0706"/>
    <w:rsid w:val="00CD0A4D"/>
    <w:rsid w:val="00CD100B"/>
    <w:rsid w:val="00CD1D27"/>
    <w:rsid w:val="00CD27D2"/>
    <w:rsid w:val="00CD46BA"/>
    <w:rsid w:val="00CD51F1"/>
    <w:rsid w:val="00CD568E"/>
    <w:rsid w:val="00CD69C0"/>
    <w:rsid w:val="00CD7396"/>
    <w:rsid w:val="00CD7526"/>
    <w:rsid w:val="00CE0C61"/>
    <w:rsid w:val="00CE0D8D"/>
    <w:rsid w:val="00CE2E3C"/>
    <w:rsid w:val="00CE30BD"/>
    <w:rsid w:val="00CE34CE"/>
    <w:rsid w:val="00CE3742"/>
    <w:rsid w:val="00CE43F2"/>
    <w:rsid w:val="00CE43F4"/>
    <w:rsid w:val="00CE4E35"/>
    <w:rsid w:val="00CE4F40"/>
    <w:rsid w:val="00CE5465"/>
    <w:rsid w:val="00CE5AA5"/>
    <w:rsid w:val="00CE6B89"/>
    <w:rsid w:val="00CE7422"/>
    <w:rsid w:val="00CF0013"/>
    <w:rsid w:val="00CF0F8B"/>
    <w:rsid w:val="00CF1836"/>
    <w:rsid w:val="00CF1B2B"/>
    <w:rsid w:val="00CF2884"/>
    <w:rsid w:val="00CF2BBB"/>
    <w:rsid w:val="00CF2E7D"/>
    <w:rsid w:val="00CF3453"/>
    <w:rsid w:val="00CF3589"/>
    <w:rsid w:val="00CF37FF"/>
    <w:rsid w:val="00CF3E48"/>
    <w:rsid w:val="00CF5721"/>
    <w:rsid w:val="00CF5990"/>
    <w:rsid w:val="00CF7315"/>
    <w:rsid w:val="00D01639"/>
    <w:rsid w:val="00D03E90"/>
    <w:rsid w:val="00D04497"/>
    <w:rsid w:val="00D045A0"/>
    <w:rsid w:val="00D057BB"/>
    <w:rsid w:val="00D063D6"/>
    <w:rsid w:val="00D064A2"/>
    <w:rsid w:val="00D06938"/>
    <w:rsid w:val="00D10777"/>
    <w:rsid w:val="00D10B88"/>
    <w:rsid w:val="00D12717"/>
    <w:rsid w:val="00D13213"/>
    <w:rsid w:val="00D13486"/>
    <w:rsid w:val="00D134FA"/>
    <w:rsid w:val="00D136AD"/>
    <w:rsid w:val="00D14BBC"/>
    <w:rsid w:val="00D1528C"/>
    <w:rsid w:val="00D1542D"/>
    <w:rsid w:val="00D154B6"/>
    <w:rsid w:val="00D1569A"/>
    <w:rsid w:val="00D175FF"/>
    <w:rsid w:val="00D20686"/>
    <w:rsid w:val="00D219A7"/>
    <w:rsid w:val="00D22626"/>
    <w:rsid w:val="00D22B3C"/>
    <w:rsid w:val="00D22BD2"/>
    <w:rsid w:val="00D22E49"/>
    <w:rsid w:val="00D23CEB"/>
    <w:rsid w:val="00D23FE5"/>
    <w:rsid w:val="00D24BA2"/>
    <w:rsid w:val="00D25AF2"/>
    <w:rsid w:val="00D26AB4"/>
    <w:rsid w:val="00D26BCA"/>
    <w:rsid w:val="00D26DA9"/>
    <w:rsid w:val="00D27BF2"/>
    <w:rsid w:val="00D30164"/>
    <w:rsid w:val="00D303C1"/>
    <w:rsid w:val="00D30D6B"/>
    <w:rsid w:val="00D3315B"/>
    <w:rsid w:val="00D335F5"/>
    <w:rsid w:val="00D33CD2"/>
    <w:rsid w:val="00D34BCD"/>
    <w:rsid w:val="00D34ED2"/>
    <w:rsid w:val="00D34F33"/>
    <w:rsid w:val="00D35376"/>
    <w:rsid w:val="00D36805"/>
    <w:rsid w:val="00D36888"/>
    <w:rsid w:val="00D3785B"/>
    <w:rsid w:val="00D4011F"/>
    <w:rsid w:val="00D40E83"/>
    <w:rsid w:val="00D42B47"/>
    <w:rsid w:val="00D44EAD"/>
    <w:rsid w:val="00D469F6"/>
    <w:rsid w:val="00D46C92"/>
    <w:rsid w:val="00D47FD1"/>
    <w:rsid w:val="00D50A05"/>
    <w:rsid w:val="00D52304"/>
    <w:rsid w:val="00D526E1"/>
    <w:rsid w:val="00D5327B"/>
    <w:rsid w:val="00D5511D"/>
    <w:rsid w:val="00D55135"/>
    <w:rsid w:val="00D554A7"/>
    <w:rsid w:val="00D55517"/>
    <w:rsid w:val="00D5726C"/>
    <w:rsid w:val="00D607D6"/>
    <w:rsid w:val="00D6171A"/>
    <w:rsid w:val="00D6200C"/>
    <w:rsid w:val="00D621D5"/>
    <w:rsid w:val="00D631AF"/>
    <w:rsid w:val="00D642EE"/>
    <w:rsid w:val="00D65F20"/>
    <w:rsid w:val="00D66C5D"/>
    <w:rsid w:val="00D66DA6"/>
    <w:rsid w:val="00D67F1F"/>
    <w:rsid w:val="00D70B75"/>
    <w:rsid w:val="00D711AB"/>
    <w:rsid w:val="00D71874"/>
    <w:rsid w:val="00D725C8"/>
    <w:rsid w:val="00D7395B"/>
    <w:rsid w:val="00D748CA"/>
    <w:rsid w:val="00D751D4"/>
    <w:rsid w:val="00D754CA"/>
    <w:rsid w:val="00D7695B"/>
    <w:rsid w:val="00D76B60"/>
    <w:rsid w:val="00D76F11"/>
    <w:rsid w:val="00D8071E"/>
    <w:rsid w:val="00D80796"/>
    <w:rsid w:val="00D809D0"/>
    <w:rsid w:val="00D80C86"/>
    <w:rsid w:val="00D81717"/>
    <w:rsid w:val="00D828F3"/>
    <w:rsid w:val="00D829CD"/>
    <w:rsid w:val="00D82F97"/>
    <w:rsid w:val="00D84D62"/>
    <w:rsid w:val="00D8555F"/>
    <w:rsid w:val="00D85A18"/>
    <w:rsid w:val="00D860B3"/>
    <w:rsid w:val="00D86950"/>
    <w:rsid w:val="00D86B4C"/>
    <w:rsid w:val="00D872F7"/>
    <w:rsid w:val="00D9083B"/>
    <w:rsid w:val="00D91077"/>
    <w:rsid w:val="00D91944"/>
    <w:rsid w:val="00D9241D"/>
    <w:rsid w:val="00D9249E"/>
    <w:rsid w:val="00D92C3C"/>
    <w:rsid w:val="00D93BA5"/>
    <w:rsid w:val="00D941AF"/>
    <w:rsid w:val="00D94B60"/>
    <w:rsid w:val="00D95333"/>
    <w:rsid w:val="00D96BE2"/>
    <w:rsid w:val="00D96ECB"/>
    <w:rsid w:val="00D97C26"/>
    <w:rsid w:val="00DA0428"/>
    <w:rsid w:val="00DA083C"/>
    <w:rsid w:val="00DA0A0D"/>
    <w:rsid w:val="00DA1395"/>
    <w:rsid w:val="00DA16B0"/>
    <w:rsid w:val="00DA170D"/>
    <w:rsid w:val="00DA232D"/>
    <w:rsid w:val="00DA26B5"/>
    <w:rsid w:val="00DA2952"/>
    <w:rsid w:val="00DA3BC5"/>
    <w:rsid w:val="00DA401E"/>
    <w:rsid w:val="00DA4A8F"/>
    <w:rsid w:val="00DA54EC"/>
    <w:rsid w:val="00DA5625"/>
    <w:rsid w:val="00DA6C30"/>
    <w:rsid w:val="00DA70C4"/>
    <w:rsid w:val="00DA74DA"/>
    <w:rsid w:val="00DB0F8E"/>
    <w:rsid w:val="00DB1361"/>
    <w:rsid w:val="00DB42F2"/>
    <w:rsid w:val="00DB4674"/>
    <w:rsid w:val="00DB563D"/>
    <w:rsid w:val="00DB656A"/>
    <w:rsid w:val="00DB6B2E"/>
    <w:rsid w:val="00DC03F4"/>
    <w:rsid w:val="00DC3155"/>
    <w:rsid w:val="00DC3AF9"/>
    <w:rsid w:val="00DC4045"/>
    <w:rsid w:val="00DC5B0B"/>
    <w:rsid w:val="00DC5D4C"/>
    <w:rsid w:val="00DC5DD6"/>
    <w:rsid w:val="00DC5E54"/>
    <w:rsid w:val="00DC601E"/>
    <w:rsid w:val="00DD0E33"/>
    <w:rsid w:val="00DD0FBE"/>
    <w:rsid w:val="00DD1264"/>
    <w:rsid w:val="00DD12E7"/>
    <w:rsid w:val="00DD1883"/>
    <w:rsid w:val="00DD386A"/>
    <w:rsid w:val="00DD3971"/>
    <w:rsid w:val="00DD42EF"/>
    <w:rsid w:val="00DD4595"/>
    <w:rsid w:val="00DD464C"/>
    <w:rsid w:val="00DD50CE"/>
    <w:rsid w:val="00DD5323"/>
    <w:rsid w:val="00DD661C"/>
    <w:rsid w:val="00DD6689"/>
    <w:rsid w:val="00DD6BD2"/>
    <w:rsid w:val="00DD758E"/>
    <w:rsid w:val="00DE0A00"/>
    <w:rsid w:val="00DE2D0A"/>
    <w:rsid w:val="00DE5DB8"/>
    <w:rsid w:val="00DE6668"/>
    <w:rsid w:val="00DE66EC"/>
    <w:rsid w:val="00DE71D2"/>
    <w:rsid w:val="00DE7A42"/>
    <w:rsid w:val="00DF0199"/>
    <w:rsid w:val="00DF1392"/>
    <w:rsid w:val="00DF1C91"/>
    <w:rsid w:val="00DF2240"/>
    <w:rsid w:val="00DF24CC"/>
    <w:rsid w:val="00DF29DB"/>
    <w:rsid w:val="00DF2F40"/>
    <w:rsid w:val="00DF3821"/>
    <w:rsid w:val="00DF4DAD"/>
    <w:rsid w:val="00DF5067"/>
    <w:rsid w:val="00DF5242"/>
    <w:rsid w:val="00DF5774"/>
    <w:rsid w:val="00DF6021"/>
    <w:rsid w:val="00DF6628"/>
    <w:rsid w:val="00DF6DA4"/>
    <w:rsid w:val="00E00484"/>
    <w:rsid w:val="00E0117E"/>
    <w:rsid w:val="00E01755"/>
    <w:rsid w:val="00E0217A"/>
    <w:rsid w:val="00E02433"/>
    <w:rsid w:val="00E02D18"/>
    <w:rsid w:val="00E03222"/>
    <w:rsid w:val="00E034A7"/>
    <w:rsid w:val="00E03619"/>
    <w:rsid w:val="00E0398A"/>
    <w:rsid w:val="00E03D58"/>
    <w:rsid w:val="00E03D70"/>
    <w:rsid w:val="00E03E8B"/>
    <w:rsid w:val="00E045F2"/>
    <w:rsid w:val="00E050E2"/>
    <w:rsid w:val="00E11143"/>
    <w:rsid w:val="00E11753"/>
    <w:rsid w:val="00E11B54"/>
    <w:rsid w:val="00E128DE"/>
    <w:rsid w:val="00E12AF1"/>
    <w:rsid w:val="00E13BE0"/>
    <w:rsid w:val="00E13EA0"/>
    <w:rsid w:val="00E1465C"/>
    <w:rsid w:val="00E151C2"/>
    <w:rsid w:val="00E15A7A"/>
    <w:rsid w:val="00E161C8"/>
    <w:rsid w:val="00E16891"/>
    <w:rsid w:val="00E17C9D"/>
    <w:rsid w:val="00E17D4B"/>
    <w:rsid w:val="00E2084E"/>
    <w:rsid w:val="00E228FF"/>
    <w:rsid w:val="00E230B6"/>
    <w:rsid w:val="00E2322E"/>
    <w:rsid w:val="00E23C7E"/>
    <w:rsid w:val="00E23EA7"/>
    <w:rsid w:val="00E246FD"/>
    <w:rsid w:val="00E24E1A"/>
    <w:rsid w:val="00E260E3"/>
    <w:rsid w:val="00E2658F"/>
    <w:rsid w:val="00E2663B"/>
    <w:rsid w:val="00E271DB"/>
    <w:rsid w:val="00E277F7"/>
    <w:rsid w:val="00E27ACA"/>
    <w:rsid w:val="00E27FF1"/>
    <w:rsid w:val="00E31097"/>
    <w:rsid w:val="00E311BF"/>
    <w:rsid w:val="00E3192A"/>
    <w:rsid w:val="00E31C92"/>
    <w:rsid w:val="00E32209"/>
    <w:rsid w:val="00E36086"/>
    <w:rsid w:val="00E360FB"/>
    <w:rsid w:val="00E3663F"/>
    <w:rsid w:val="00E367C1"/>
    <w:rsid w:val="00E36A9E"/>
    <w:rsid w:val="00E36F23"/>
    <w:rsid w:val="00E36FE5"/>
    <w:rsid w:val="00E37113"/>
    <w:rsid w:val="00E41318"/>
    <w:rsid w:val="00E416F4"/>
    <w:rsid w:val="00E41C8D"/>
    <w:rsid w:val="00E42EFE"/>
    <w:rsid w:val="00E444CC"/>
    <w:rsid w:val="00E4456F"/>
    <w:rsid w:val="00E44F54"/>
    <w:rsid w:val="00E45BC8"/>
    <w:rsid w:val="00E46CAD"/>
    <w:rsid w:val="00E46D6B"/>
    <w:rsid w:val="00E50363"/>
    <w:rsid w:val="00E512A2"/>
    <w:rsid w:val="00E5313C"/>
    <w:rsid w:val="00E545BF"/>
    <w:rsid w:val="00E55D2E"/>
    <w:rsid w:val="00E56565"/>
    <w:rsid w:val="00E570DC"/>
    <w:rsid w:val="00E5785B"/>
    <w:rsid w:val="00E57967"/>
    <w:rsid w:val="00E601E9"/>
    <w:rsid w:val="00E60BC1"/>
    <w:rsid w:val="00E617D8"/>
    <w:rsid w:val="00E62EB0"/>
    <w:rsid w:val="00E635EA"/>
    <w:rsid w:val="00E63612"/>
    <w:rsid w:val="00E66352"/>
    <w:rsid w:val="00E667C1"/>
    <w:rsid w:val="00E66A22"/>
    <w:rsid w:val="00E66E48"/>
    <w:rsid w:val="00E7050D"/>
    <w:rsid w:val="00E70A5B"/>
    <w:rsid w:val="00E7252C"/>
    <w:rsid w:val="00E73ED1"/>
    <w:rsid w:val="00E7529D"/>
    <w:rsid w:val="00E7545A"/>
    <w:rsid w:val="00E756C2"/>
    <w:rsid w:val="00E75AF2"/>
    <w:rsid w:val="00E76F4C"/>
    <w:rsid w:val="00E77C7C"/>
    <w:rsid w:val="00E803C4"/>
    <w:rsid w:val="00E804A6"/>
    <w:rsid w:val="00E809AE"/>
    <w:rsid w:val="00E82315"/>
    <w:rsid w:val="00E826C7"/>
    <w:rsid w:val="00E82C9E"/>
    <w:rsid w:val="00E833EA"/>
    <w:rsid w:val="00E83DEB"/>
    <w:rsid w:val="00E84284"/>
    <w:rsid w:val="00E84C9F"/>
    <w:rsid w:val="00E852AA"/>
    <w:rsid w:val="00E85568"/>
    <w:rsid w:val="00E855E2"/>
    <w:rsid w:val="00E858A4"/>
    <w:rsid w:val="00E8592F"/>
    <w:rsid w:val="00E87CB9"/>
    <w:rsid w:val="00E90705"/>
    <w:rsid w:val="00E91DFE"/>
    <w:rsid w:val="00E92734"/>
    <w:rsid w:val="00E93051"/>
    <w:rsid w:val="00E934A5"/>
    <w:rsid w:val="00E93B2C"/>
    <w:rsid w:val="00E9455C"/>
    <w:rsid w:val="00E94749"/>
    <w:rsid w:val="00E94955"/>
    <w:rsid w:val="00E95EE9"/>
    <w:rsid w:val="00E9642A"/>
    <w:rsid w:val="00E971D5"/>
    <w:rsid w:val="00E97461"/>
    <w:rsid w:val="00E97C72"/>
    <w:rsid w:val="00EA1EA6"/>
    <w:rsid w:val="00EA231D"/>
    <w:rsid w:val="00EA262E"/>
    <w:rsid w:val="00EA28B6"/>
    <w:rsid w:val="00EA3025"/>
    <w:rsid w:val="00EA31DB"/>
    <w:rsid w:val="00EA3FA8"/>
    <w:rsid w:val="00EA43A3"/>
    <w:rsid w:val="00EA6034"/>
    <w:rsid w:val="00EA6A68"/>
    <w:rsid w:val="00EA6B8F"/>
    <w:rsid w:val="00EA7836"/>
    <w:rsid w:val="00EA7D04"/>
    <w:rsid w:val="00EB0C52"/>
    <w:rsid w:val="00EB0DA0"/>
    <w:rsid w:val="00EB281F"/>
    <w:rsid w:val="00EB3554"/>
    <w:rsid w:val="00EB4C6D"/>
    <w:rsid w:val="00EB5201"/>
    <w:rsid w:val="00EB59AC"/>
    <w:rsid w:val="00EB6B91"/>
    <w:rsid w:val="00EC00BE"/>
    <w:rsid w:val="00EC01FD"/>
    <w:rsid w:val="00EC1F0A"/>
    <w:rsid w:val="00EC316D"/>
    <w:rsid w:val="00EC33CA"/>
    <w:rsid w:val="00EC42A2"/>
    <w:rsid w:val="00EC43F4"/>
    <w:rsid w:val="00EC4424"/>
    <w:rsid w:val="00EC45A5"/>
    <w:rsid w:val="00EC460E"/>
    <w:rsid w:val="00EC4623"/>
    <w:rsid w:val="00EC4C27"/>
    <w:rsid w:val="00EC5CA0"/>
    <w:rsid w:val="00EC6114"/>
    <w:rsid w:val="00EC67CA"/>
    <w:rsid w:val="00EC6A4E"/>
    <w:rsid w:val="00EC789D"/>
    <w:rsid w:val="00ED0894"/>
    <w:rsid w:val="00ED1A30"/>
    <w:rsid w:val="00ED2FC2"/>
    <w:rsid w:val="00ED3639"/>
    <w:rsid w:val="00ED3DEE"/>
    <w:rsid w:val="00ED436C"/>
    <w:rsid w:val="00ED4524"/>
    <w:rsid w:val="00ED4756"/>
    <w:rsid w:val="00ED565B"/>
    <w:rsid w:val="00ED5CC7"/>
    <w:rsid w:val="00ED63D2"/>
    <w:rsid w:val="00ED6F30"/>
    <w:rsid w:val="00ED7176"/>
    <w:rsid w:val="00ED7251"/>
    <w:rsid w:val="00ED7E09"/>
    <w:rsid w:val="00EE068B"/>
    <w:rsid w:val="00EE142E"/>
    <w:rsid w:val="00EE1CAD"/>
    <w:rsid w:val="00EE1D76"/>
    <w:rsid w:val="00EE20B1"/>
    <w:rsid w:val="00EE2F36"/>
    <w:rsid w:val="00EE3E3B"/>
    <w:rsid w:val="00EE4D11"/>
    <w:rsid w:val="00EE50CB"/>
    <w:rsid w:val="00EE6941"/>
    <w:rsid w:val="00EE7986"/>
    <w:rsid w:val="00EF14EB"/>
    <w:rsid w:val="00EF181C"/>
    <w:rsid w:val="00EF1959"/>
    <w:rsid w:val="00EF2302"/>
    <w:rsid w:val="00EF31DB"/>
    <w:rsid w:val="00EF3424"/>
    <w:rsid w:val="00EF639E"/>
    <w:rsid w:val="00EF6F05"/>
    <w:rsid w:val="00F004C0"/>
    <w:rsid w:val="00F00599"/>
    <w:rsid w:val="00F01598"/>
    <w:rsid w:val="00F015F2"/>
    <w:rsid w:val="00F019E9"/>
    <w:rsid w:val="00F02C4A"/>
    <w:rsid w:val="00F02FDA"/>
    <w:rsid w:val="00F03DF0"/>
    <w:rsid w:val="00F0426B"/>
    <w:rsid w:val="00F0440A"/>
    <w:rsid w:val="00F0479E"/>
    <w:rsid w:val="00F04C87"/>
    <w:rsid w:val="00F06094"/>
    <w:rsid w:val="00F060D4"/>
    <w:rsid w:val="00F06369"/>
    <w:rsid w:val="00F06813"/>
    <w:rsid w:val="00F06844"/>
    <w:rsid w:val="00F06BA9"/>
    <w:rsid w:val="00F06E73"/>
    <w:rsid w:val="00F07CD5"/>
    <w:rsid w:val="00F10454"/>
    <w:rsid w:val="00F1068C"/>
    <w:rsid w:val="00F10804"/>
    <w:rsid w:val="00F10B83"/>
    <w:rsid w:val="00F12033"/>
    <w:rsid w:val="00F12AC3"/>
    <w:rsid w:val="00F12C74"/>
    <w:rsid w:val="00F1431C"/>
    <w:rsid w:val="00F1431F"/>
    <w:rsid w:val="00F149E4"/>
    <w:rsid w:val="00F15181"/>
    <w:rsid w:val="00F1550E"/>
    <w:rsid w:val="00F166DD"/>
    <w:rsid w:val="00F173BD"/>
    <w:rsid w:val="00F1757E"/>
    <w:rsid w:val="00F17FE3"/>
    <w:rsid w:val="00F20299"/>
    <w:rsid w:val="00F20D61"/>
    <w:rsid w:val="00F20E02"/>
    <w:rsid w:val="00F210F8"/>
    <w:rsid w:val="00F21CA1"/>
    <w:rsid w:val="00F221B0"/>
    <w:rsid w:val="00F22507"/>
    <w:rsid w:val="00F23484"/>
    <w:rsid w:val="00F2508C"/>
    <w:rsid w:val="00F26267"/>
    <w:rsid w:val="00F2682E"/>
    <w:rsid w:val="00F279E7"/>
    <w:rsid w:val="00F30DFB"/>
    <w:rsid w:val="00F327E6"/>
    <w:rsid w:val="00F32FDA"/>
    <w:rsid w:val="00F33119"/>
    <w:rsid w:val="00F34533"/>
    <w:rsid w:val="00F3480F"/>
    <w:rsid w:val="00F3530B"/>
    <w:rsid w:val="00F356E1"/>
    <w:rsid w:val="00F35DA7"/>
    <w:rsid w:val="00F40B1B"/>
    <w:rsid w:val="00F4168F"/>
    <w:rsid w:val="00F42758"/>
    <w:rsid w:val="00F42940"/>
    <w:rsid w:val="00F42E26"/>
    <w:rsid w:val="00F44265"/>
    <w:rsid w:val="00F446BA"/>
    <w:rsid w:val="00F4494F"/>
    <w:rsid w:val="00F453CC"/>
    <w:rsid w:val="00F46A44"/>
    <w:rsid w:val="00F46E65"/>
    <w:rsid w:val="00F46E8F"/>
    <w:rsid w:val="00F472A4"/>
    <w:rsid w:val="00F473E2"/>
    <w:rsid w:val="00F475B1"/>
    <w:rsid w:val="00F5043D"/>
    <w:rsid w:val="00F50937"/>
    <w:rsid w:val="00F51727"/>
    <w:rsid w:val="00F51845"/>
    <w:rsid w:val="00F51BD3"/>
    <w:rsid w:val="00F52737"/>
    <w:rsid w:val="00F52918"/>
    <w:rsid w:val="00F52D7A"/>
    <w:rsid w:val="00F53230"/>
    <w:rsid w:val="00F54595"/>
    <w:rsid w:val="00F54FD0"/>
    <w:rsid w:val="00F56E42"/>
    <w:rsid w:val="00F57319"/>
    <w:rsid w:val="00F5780C"/>
    <w:rsid w:val="00F6111C"/>
    <w:rsid w:val="00F6138E"/>
    <w:rsid w:val="00F62C4E"/>
    <w:rsid w:val="00F64744"/>
    <w:rsid w:val="00F648DB"/>
    <w:rsid w:val="00F64BAD"/>
    <w:rsid w:val="00F64D42"/>
    <w:rsid w:val="00F6512F"/>
    <w:rsid w:val="00F652C4"/>
    <w:rsid w:val="00F6576C"/>
    <w:rsid w:val="00F65AAC"/>
    <w:rsid w:val="00F65EC8"/>
    <w:rsid w:val="00F66EE3"/>
    <w:rsid w:val="00F670D7"/>
    <w:rsid w:val="00F6718A"/>
    <w:rsid w:val="00F674A6"/>
    <w:rsid w:val="00F674E0"/>
    <w:rsid w:val="00F6754C"/>
    <w:rsid w:val="00F7092B"/>
    <w:rsid w:val="00F70AA8"/>
    <w:rsid w:val="00F710D0"/>
    <w:rsid w:val="00F710D5"/>
    <w:rsid w:val="00F71F5D"/>
    <w:rsid w:val="00F720DD"/>
    <w:rsid w:val="00F73772"/>
    <w:rsid w:val="00F7406B"/>
    <w:rsid w:val="00F75AA5"/>
    <w:rsid w:val="00F75EA1"/>
    <w:rsid w:val="00F76E32"/>
    <w:rsid w:val="00F8007E"/>
    <w:rsid w:val="00F80397"/>
    <w:rsid w:val="00F810CB"/>
    <w:rsid w:val="00F81FF7"/>
    <w:rsid w:val="00F82014"/>
    <w:rsid w:val="00F82DA7"/>
    <w:rsid w:val="00F82DAB"/>
    <w:rsid w:val="00F834F5"/>
    <w:rsid w:val="00F8385C"/>
    <w:rsid w:val="00F83F27"/>
    <w:rsid w:val="00F84833"/>
    <w:rsid w:val="00F84DB5"/>
    <w:rsid w:val="00F85018"/>
    <w:rsid w:val="00F85218"/>
    <w:rsid w:val="00F85615"/>
    <w:rsid w:val="00F8571C"/>
    <w:rsid w:val="00F858F0"/>
    <w:rsid w:val="00F85A8A"/>
    <w:rsid w:val="00F85C55"/>
    <w:rsid w:val="00F86586"/>
    <w:rsid w:val="00F868E8"/>
    <w:rsid w:val="00F8693A"/>
    <w:rsid w:val="00F86E92"/>
    <w:rsid w:val="00F87275"/>
    <w:rsid w:val="00F87393"/>
    <w:rsid w:val="00F904AD"/>
    <w:rsid w:val="00F90685"/>
    <w:rsid w:val="00F9185E"/>
    <w:rsid w:val="00F922E3"/>
    <w:rsid w:val="00F9275D"/>
    <w:rsid w:val="00F929FC"/>
    <w:rsid w:val="00F92F0C"/>
    <w:rsid w:val="00F92F2D"/>
    <w:rsid w:val="00F93875"/>
    <w:rsid w:val="00F95583"/>
    <w:rsid w:val="00F95D5D"/>
    <w:rsid w:val="00F965BF"/>
    <w:rsid w:val="00F972CB"/>
    <w:rsid w:val="00FA026D"/>
    <w:rsid w:val="00FA13CE"/>
    <w:rsid w:val="00FA217A"/>
    <w:rsid w:val="00FA3044"/>
    <w:rsid w:val="00FA3086"/>
    <w:rsid w:val="00FA40C0"/>
    <w:rsid w:val="00FA5F24"/>
    <w:rsid w:val="00FA651F"/>
    <w:rsid w:val="00FA7341"/>
    <w:rsid w:val="00FB07A7"/>
    <w:rsid w:val="00FB0D2E"/>
    <w:rsid w:val="00FB1038"/>
    <w:rsid w:val="00FB2889"/>
    <w:rsid w:val="00FB2BFC"/>
    <w:rsid w:val="00FB389F"/>
    <w:rsid w:val="00FB59EB"/>
    <w:rsid w:val="00FB63D5"/>
    <w:rsid w:val="00FB663E"/>
    <w:rsid w:val="00FB6716"/>
    <w:rsid w:val="00FC070D"/>
    <w:rsid w:val="00FC07BD"/>
    <w:rsid w:val="00FC08EE"/>
    <w:rsid w:val="00FC0D22"/>
    <w:rsid w:val="00FC0D94"/>
    <w:rsid w:val="00FC14C4"/>
    <w:rsid w:val="00FC3F38"/>
    <w:rsid w:val="00FC4092"/>
    <w:rsid w:val="00FC614F"/>
    <w:rsid w:val="00FC6E9D"/>
    <w:rsid w:val="00FC751F"/>
    <w:rsid w:val="00FC7AC9"/>
    <w:rsid w:val="00FC7D18"/>
    <w:rsid w:val="00FD01BF"/>
    <w:rsid w:val="00FD0293"/>
    <w:rsid w:val="00FD0F92"/>
    <w:rsid w:val="00FD1663"/>
    <w:rsid w:val="00FD1B0D"/>
    <w:rsid w:val="00FD1CEB"/>
    <w:rsid w:val="00FD27C3"/>
    <w:rsid w:val="00FD298A"/>
    <w:rsid w:val="00FD2F18"/>
    <w:rsid w:val="00FD335F"/>
    <w:rsid w:val="00FD7F78"/>
    <w:rsid w:val="00FE0847"/>
    <w:rsid w:val="00FE09B8"/>
    <w:rsid w:val="00FE0A5A"/>
    <w:rsid w:val="00FE1245"/>
    <w:rsid w:val="00FE125E"/>
    <w:rsid w:val="00FE2B5B"/>
    <w:rsid w:val="00FE3D7B"/>
    <w:rsid w:val="00FE434E"/>
    <w:rsid w:val="00FE4898"/>
    <w:rsid w:val="00FE5FB9"/>
    <w:rsid w:val="00FE6E67"/>
    <w:rsid w:val="00FE758A"/>
    <w:rsid w:val="00FE7EAE"/>
    <w:rsid w:val="00FF0337"/>
    <w:rsid w:val="00FF181D"/>
    <w:rsid w:val="00FF23D2"/>
    <w:rsid w:val="00FF26AE"/>
    <w:rsid w:val="00FF2DC6"/>
    <w:rsid w:val="00FF2F16"/>
    <w:rsid w:val="00FF2FBA"/>
    <w:rsid w:val="00FF3487"/>
    <w:rsid w:val="00FF3F25"/>
    <w:rsid w:val="00FF4084"/>
    <w:rsid w:val="00FF5400"/>
    <w:rsid w:val="00FF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>
      <o:colormru v:ext="edit" colors="white,#00535d,#221e1f,#616467"/>
    </o:shapedefaults>
    <o:shapelayout v:ext="edit">
      <o:idmap v:ext="edit" data="1"/>
      <o:rules v:ext="edit">
        <o:r id="V:Rule1" type="connector" idref="#_x0000_s1062">
          <o:proxy start="" idref="#_x0000_s1040" connectloc="3"/>
          <o:proxy end="" idref="#_x0000_s1055" connectloc="1"/>
        </o:r>
        <o:r id="V:Rule2" type="connector" idref="#_x0000_s1067">
          <o:proxy start="" idref="#_x0000_s1065" connectloc="3"/>
          <o:proxy end="" idref="#_x0000_s1063" connectloc="1"/>
        </o:r>
      </o:rules>
    </o:shapelayout>
  </w:shapeDefaults>
  <w:decimalSymbol w:val="."/>
  <w:listSeparator w:val=","/>
  <w14:docId w14:val="4EDA9647"/>
  <w15:docId w15:val="{361EA8CE-AEE5-405E-9C58-B24812690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iPriority="8" w:unhideWhenUsed="1"/>
    <w:lsdException w:name="HTML Address" w:semiHidden="1" w:uiPriority="8" w:unhideWhenUsed="1"/>
    <w:lsdException w:name="HTML Cite" w:semiHidden="1" w:uiPriority="8" w:unhideWhenUsed="1"/>
    <w:lsdException w:name="HTML Code" w:semiHidden="1" w:uiPriority="8" w:unhideWhenUsed="1"/>
    <w:lsdException w:name="HTML Definition" w:semiHidden="1" w:uiPriority="8" w:unhideWhenUsed="1"/>
    <w:lsdException w:name="HTML Keyboard" w:semiHidden="1" w:uiPriority="8" w:unhideWhenUsed="1"/>
    <w:lsdException w:name="HTML Preformatted" w:semiHidden="1" w:unhideWhenUsed="1"/>
    <w:lsdException w:name="HTML Sample" w:semiHidden="1" w:uiPriority="8" w:unhideWhenUsed="1"/>
    <w:lsdException w:name="HTML Typewriter" w:semiHidden="1" w:uiPriority="8" w:unhideWhenUsed="1"/>
    <w:lsdException w:name="HTML Variable" w:semiHidden="1" w:uiPriority="8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qFormat="1"/>
    <w:lsdException w:name="Subtle Reference" w:semiHidden="1" w:uiPriority="31" w:unhideWhenUsed="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semiHidden/>
    <w:qFormat/>
    <w:rsid w:val="003E304D"/>
    <w:pPr>
      <w:widowControl w:val="0"/>
      <w:wordWrap w:val="0"/>
      <w:autoSpaceDE w:val="0"/>
      <w:autoSpaceDN w:val="0"/>
      <w:jc w:val="both"/>
    </w:pPr>
    <w:rPr>
      <w:rFonts w:ascii="Arial" w:eastAsia="맑은 고딕" w:hAnsi="Arial"/>
      <w:kern w:val="2"/>
    </w:rPr>
  </w:style>
  <w:style w:type="paragraph" w:styleId="1">
    <w:name w:val="heading 1"/>
    <w:next w:val="nCvrNormal"/>
    <w:link w:val="1Char"/>
    <w:qFormat/>
    <w:rsid w:val="008A0E2F"/>
    <w:pPr>
      <w:keepNext/>
      <w:framePr w:vSpace="4082" w:wrap="notBeside" w:vAnchor="page" w:hAnchor="text" w:y="1022"/>
      <w:numPr>
        <w:numId w:val="19"/>
      </w:numPr>
      <w:spacing w:line="840" w:lineRule="exact"/>
      <w:outlineLvl w:val="0"/>
    </w:pPr>
    <w:rPr>
      <w:rFonts w:ascii="Arial" w:eastAsia="맑은 고딕" w:hAnsi="Arial" w:cs="Rix고딕 EB"/>
      <w:b/>
      <w:kern w:val="2"/>
      <w:sz w:val="68"/>
      <w:szCs w:val="68"/>
    </w:rPr>
  </w:style>
  <w:style w:type="paragraph" w:styleId="21">
    <w:name w:val="heading 2"/>
    <w:next w:val="31"/>
    <w:link w:val="2Char"/>
    <w:qFormat/>
    <w:rsid w:val="0034196B"/>
    <w:pPr>
      <w:keepNext/>
      <w:numPr>
        <w:ilvl w:val="1"/>
        <w:numId w:val="19"/>
      </w:numPr>
      <w:spacing w:after="480" w:line="240" w:lineRule="exact"/>
      <w:outlineLvl w:val="1"/>
    </w:pPr>
    <w:rPr>
      <w:rFonts w:ascii="Arial" w:eastAsia="맑은 고딕" w:hAnsi="Arial" w:cs="Rix고딕 EB"/>
      <w:b/>
      <w:kern w:val="2"/>
      <w:sz w:val="24"/>
      <w:szCs w:val="24"/>
    </w:rPr>
  </w:style>
  <w:style w:type="paragraph" w:styleId="31">
    <w:name w:val="heading 3"/>
    <w:next w:val="nNormal"/>
    <w:link w:val="3Char"/>
    <w:qFormat/>
    <w:rsid w:val="008A0E2F"/>
    <w:pPr>
      <w:keepNext/>
      <w:numPr>
        <w:ilvl w:val="2"/>
        <w:numId w:val="19"/>
      </w:numPr>
      <w:spacing w:before="300" w:after="140"/>
      <w:outlineLvl w:val="2"/>
    </w:pPr>
    <w:rPr>
      <w:rFonts w:ascii="Arial" w:eastAsia="맑은 고딕" w:hAnsi="Arial" w:cs="Rix고딕 EB"/>
      <w:b/>
      <w:kern w:val="2"/>
    </w:rPr>
  </w:style>
  <w:style w:type="paragraph" w:styleId="41">
    <w:name w:val="heading 4"/>
    <w:next w:val="nNormal"/>
    <w:link w:val="4Char"/>
    <w:qFormat/>
    <w:rsid w:val="00735517"/>
    <w:pPr>
      <w:keepNext/>
      <w:numPr>
        <w:ilvl w:val="3"/>
        <w:numId w:val="19"/>
      </w:numPr>
      <w:spacing w:before="240" w:after="100"/>
      <w:outlineLvl w:val="3"/>
    </w:pPr>
    <w:rPr>
      <w:rFonts w:ascii="맑은 고딕" w:eastAsia="맑은 고딕" w:hAnsi="Verdana" w:cs="Rix고딕 EB"/>
      <w:b/>
      <w:bCs/>
      <w:kern w:val="2"/>
      <w:sz w:val="18"/>
    </w:rPr>
  </w:style>
  <w:style w:type="paragraph" w:styleId="51">
    <w:name w:val="heading 5"/>
    <w:basedOn w:val="a3"/>
    <w:next w:val="a3"/>
    <w:link w:val="5Char"/>
    <w:semiHidden/>
    <w:unhideWhenUsed/>
    <w:qFormat/>
    <w:rsid w:val="00D335F5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3"/>
    <w:next w:val="a3"/>
    <w:link w:val="6Char"/>
    <w:semiHidden/>
    <w:unhideWhenUsed/>
    <w:qFormat/>
    <w:rsid w:val="00D335F5"/>
    <w:pPr>
      <w:keepNext/>
      <w:ind w:leftChars="600" w:left="600" w:hangingChars="200" w:hanging="2000"/>
      <w:outlineLvl w:val="5"/>
    </w:pPr>
    <w:rPr>
      <w:rFonts w:cstheme="majorBidi"/>
      <w:b/>
      <w:bCs/>
    </w:rPr>
  </w:style>
  <w:style w:type="paragraph" w:styleId="7">
    <w:name w:val="heading 7"/>
    <w:basedOn w:val="a3"/>
    <w:next w:val="a3"/>
    <w:link w:val="7Char"/>
    <w:semiHidden/>
    <w:unhideWhenUsed/>
    <w:qFormat/>
    <w:rsid w:val="00D335F5"/>
    <w:pPr>
      <w:keepNext/>
      <w:ind w:leftChars="700" w:left="700" w:hangingChars="200" w:hanging="2000"/>
      <w:outlineLvl w:val="6"/>
    </w:pPr>
    <w:rPr>
      <w:rFonts w:cstheme="majorBidi"/>
    </w:rPr>
  </w:style>
  <w:style w:type="paragraph" w:styleId="8">
    <w:name w:val="heading 8"/>
    <w:basedOn w:val="a3"/>
    <w:next w:val="a3"/>
    <w:link w:val="8Char"/>
    <w:semiHidden/>
    <w:unhideWhenUsed/>
    <w:qFormat/>
    <w:rsid w:val="00D335F5"/>
    <w:pPr>
      <w:keepNext/>
      <w:ind w:leftChars="800" w:left="800" w:hangingChars="200" w:hanging="2000"/>
      <w:outlineLvl w:val="7"/>
    </w:pPr>
    <w:rPr>
      <w:rFonts w:cstheme="majorBidi"/>
    </w:rPr>
  </w:style>
  <w:style w:type="paragraph" w:styleId="9">
    <w:name w:val="heading 9"/>
    <w:basedOn w:val="a3"/>
    <w:next w:val="a3"/>
    <w:link w:val="9Char"/>
    <w:semiHidden/>
    <w:unhideWhenUsed/>
    <w:qFormat/>
    <w:rsid w:val="00D335F5"/>
    <w:pPr>
      <w:keepNext/>
      <w:ind w:leftChars="900" w:left="900" w:hangingChars="200" w:hanging="2000"/>
      <w:outlineLvl w:val="8"/>
    </w:pPr>
    <w:rPr>
      <w:rFonts w:cstheme="majorBidi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nNormal">
    <w:name w:val="nNormal"/>
    <w:link w:val="nNormalChar"/>
    <w:qFormat/>
    <w:rsid w:val="00735517"/>
    <w:pPr>
      <w:autoSpaceDE w:val="0"/>
      <w:autoSpaceDN w:val="0"/>
      <w:spacing w:before="100" w:after="100" w:line="288" w:lineRule="auto"/>
      <w:ind w:left="720"/>
      <w:textAlignment w:val="center"/>
    </w:pPr>
    <w:rPr>
      <w:rFonts w:ascii="맑은 고딕" w:eastAsia="맑은 고딕" w:hAnsi="Verdana" w:cs="맑은 고딕"/>
      <w:sz w:val="18"/>
      <w:szCs w:val="18"/>
    </w:rPr>
  </w:style>
  <w:style w:type="character" w:customStyle="1" w:styleId="nNormalChar">
    <w:name w:val="nNormal Char"/>
    <w:basedOn w:val="a4"/>
    <w:link w:val="nNormal"/>
    <w:rsid w:val="00735517"/>
    <w:rPr>
      <w:rFonts w:ascii="맑은 고딕" w:eastAsia="맑은 고딕" w:hAnsi="Verdana" w:cs="맑은 고딕"/>
      <w:sz w:val="18"/>
      <w:szCs w:val="18"/>
    </w:rPr>
  </w:style>
  <w:style w:type="character" w:customStyle="1" w:styleId="3Char">
    <w:name w:val="제목 3 Char"/>
    <w:basedOn w:val="a4"/>
    <w:link w:val="31"/>
    <w:rsid w:val="008A0E2F"/>
    <w:rPr>
      <w:rFonts w:ascii="Arial" w:eastAsia="맑은 고딕" w:hAnsi="Arial" w:cs="Rix고딕 EB"/>
      <w:b/>
      <w:kern w:val="2"/>
    </w:rPr>
  </w:style>
  <w:style w:type="character" w:customStyle="1" w:styleId="2Char">
    <w:name w:val="제목 2 Char"/>
    <w:basedOn w:val="a4"/>
    <w:link w:val="21"/>
    <w:rsid w:val="0034196B"/>
    <w:rPr>
      <w:rFonts w:ascii="Arial" w:eastAsia="맑은 고딕" w:hAnsi="Arial" w:cs="Rix고딕 EB"/>
      <w:b/>
      <w:kern w:val="2"/>
      <w:sz w:val="24"/>
      <w:szCs w:val="24"/>
    </w:rPr>
  </w:style>
  <w:style w:type="character" w:customStyle="1" w:styleId="1Char">
    <w:name w:val="제목 1 Char"/>
    <w:basedOn w:val="a4"/>
    <w:link w:val="1"/>
    <w:rsid w:val="008A0E2F"/>
    <w:rPr>
      <w:rFonts w:ascii="Arial" w:eastAsia="맑은 고딕" w:hAnsi="Arial" w:cs="Rix고딕 EB"/>
      <w:b/>
      <w:kern w:val="2"/>
      <w:sz w:val="68"/>
      <w:szCs w:val="68"/>
    </w:rPr>
  </w:style>
  <w:style w:type="character" w:customStyle="1" w:styleId="4Char">
    <w:name w:val="제목 4 Char"/>
    <w:basedOn w:val="a4"/>
    <w:link w:val="41"/>
    <w:rsid w:val="00735517"/>
    <w:rPr>
      <w:rFonts w:ascii="맑은 고딕" w:eastAsia="맑은 고딕" w:hAnsi="Verdana" w:cs="Rix고딕 EB"/>
      <w:b/>
      <w:bCs/>
      <w:kern w:val="2"/>
      <w:sz w:val="18"/>
    </w:rPr>
  </w:style>
  <w:style w:type="character" w:customStyle="1" w:styleId="5Char">
    <w:name w:val="제목 5 Char"/>
    <w:basedOn w:val="a4"/>
    <w:link w:val="51"/>
    <w:semiHidden/>
    <w:rsid w:val="00D335F5"/>
    <w:rPr>
      <w:rFonts w:asciiTheme="majorHAnsi" w:eastAsiaTheme="majorEastAsia" w:hAnsiTheme="majorHAnsi" w:cstheme="majorBidi"/>
      <w:kern w:val="2"/>
    </w:rPr>
  </w:style>
  <w:style w:type="character" w:customStyle="1" w:styleId="6Char">
    <w:name w:val="제목 6 Char"/>
    <w:basedOn w:val="a4"/>
    <w:link w:val="6"/>
    <w:semiHidden/>
    <w:rsid w:val="00D335F5"/>
    <w:rPr>
      <w:rFonts w:ascii="Arial" w:eastAsia="맑은 고딕" w:hAnsi="Arial" w:cstheme="majorBidi"/>
      <w:b/>
      <w:bCs/>
      <w:kern w:val="2"/>
    </w:rPr>
  </w:style>
  <w:style w:type="character" w:customStyle="1" w:styleId="7Char">
    <w:name w:val="제목 7 Char"/>
    <w:basedOn w:val="a4"/>
    <w:link w:val="7"/>
    <w:semiHidden/>
    <w:rsid w:val="00D335F5"/>
    <w:rPr>
      <w:rFonts w:ascii="Arial" w:eastAsia="맑은 고딕" w:hAnsi="Arial" w:cstheme="majorBidi"/>
      <w:kern w:val="2"/>
    </w:rPr>
  </w:style>
  <w:style w:type="character" w:customStyle="1" w:styleId="8Char">
    <w:name w:val="제목 8 Char"/>
    <w:basedOn w:val="a4"/>
    <w:link w:val="8"/>
    <w:semiHidden/>
    <w:rsid w:val="00D335F5"/>
    <w:rPr>
      <w:rFonts w:ascii="Arial" w:eastAsia="맑은 고딕" w:hAnsi="Arial" w:cstheme="majorBidi"/>
      <w:kern w:val="2"/>
    </w:rPr>
  </w:style>
  <w:style w:type="character" w:customStyle="1" w:styleId="9Char">
    <w:name w:val="제목 9 Char"/>
    <w:basedOn w:val="a4"/>
    <w:link w:val="9"/>
    <w:semiHidden/>
    <w:rsid w:val="00D335F5"/>
    <w:rPr>
      <w:rFonts w:ascii="Arial" w:eastAsia="맑은 고딕" w:hAnsi="Arial" w:cstheme="majorBidi"/>
      <w:kern w:val="2"/>
    </w:rPr>
  </w:style>
  <w:style w:type="character" w:styleId="a7">
    <w:name w:val="annotation reference"/>
    <w:basedOn w:val="a4"/>
    <w:semiHidden/>
    <w:rsid w:val="00E855E2"/>
    <w:rPr>
      <w:sz w:val="18"/>
      <w:szCs w:val="18"/>
    </w:rPr>
  </w:style>
  <w:style w:type="paragraph" w:customStyle="1" w:styleId="nTblListBuld2">
    <w:name w:val="nTblListBul_d2"/>
    <w:basedOn w:val="nTblListBuld1"/>
    <w:uiPriority w:val="5"/>
    <w:qFormat/>
    <w:rsid w:val="0084234B"/>
    <w:pPr>
      <w:numPr>
        <w:numId w:val="4"/>
      </w:numPr>
      <w:ind w:left="533" w:hanging="261"/>
    </w:pPr>
  </w:style>
  <w:style w:type="paragraph" w:customStyle="1" w:styleId="nTblListBuld1">
    <w:name w:val="nTblListBul_d1"/>
    <w:basedOn w:val="nTblNormal"/>
    <w:uiPriority w:val="5"/>
    <w:qFormat/>
    <w:rsid w:val="0084234B"/>
    <w:pPr>
      <w:numPr>
        <w:numId w:val="3"/>
      </w:numPr>
      <w:ind w:left="261" w:hanging="261"/>
    </w:pPr>
  </w:style>
  <w:style w:type="paragraph" w:customStyle="1" w:styleId="nTblNormal">
    <w:name w:val="nTblNormal"/>
    <w:rsid w:val="00735517"/>
    <w:pPr>
      <w:wordWrap w:val="0"/>
      <w:snapToGrid w:val="0"/>
      <w:spacing w:before="60" w:after="60"/>
    </w:pPr>
    <w:rPr>
      <w:rFonts w:ascii="맑은 고딕" w:eastAsia="맑은 고딕" w:hAnsi="Verdana" w:cs="Rix고딕 L"/>
      <w:kern w:val="2"/>
      <w:sz w:val="18"/>
      <w:szCs w:val="18"/>
    </w:rPr>
  </w:style>
  <w:style w:type="paragraph" w:styleId="a8">
    <w:name w:val="annotation text"/>
    <w:basedOn w:val="a3"/>
    <w:link w:val="Char"/>
    <w:semiHidden/>
    <w:rsid w:val="00EA28B6"/>
    <w:pPr>
      <w:jc w:val="left"/>
    </w:pPr>
  </w:style>
  <w:style w:type="character" w:customStyle="1" w:styleId="Char">
    <w:name w:val="메모 텍스트 Char"/>
    <w:basedOn w:val="a4"/>
    <w:link w:val="a8"/>
    <w:semiHidden/>
    <w:rsid w:val="00A133A8"/>
    <w:rPr>
      <w:rFonts w:ascii="Arial" w:eastAsia="맑은 고딕" w:hAnsi="Arial"/>
      <w:kern w:val="2"/>
    </w:rPr>
  </w:style>
  <w:style w:type="paragraph" w:customStyle="1" w:styleId="a9">
    <w:name w:val="그림제목"/>
    <w:basedOn w:val="a3"/>
    <w:semiHidden/>
    <w:unhideWhenUsed/>
    <w:rsid w:val="00DD5323"/>
    <w:pPr>
      <w:ind w:leftChars="392" w:left="392" w:firstLineChars="140" w:firstLine="140"/>
    </w:pPr>
    <w:rPr>
      <w:rFonts w:cs="바탕"/>
    </w:rPr>
  </w:style>
  <w:style w:type="paragraph" w:customStyle="1" w:styleId="aa">
    <w:name w:val="그림 제목"/>
    <w:basedOn w:val="a9"/>
    <w:semiHidden/>
    <w:unhideWhenUsed/>
    <w:rsid w:val="00DD5323"/>
    <w:pPr>
      <w:ind w:left="784" w:firstLine="280"/>
    </w:pPr>
  </w:style>
  <w:style w:type="paragraph" w:styleId="ab">
    <w:name w:val="annotation subject"/>
    <w:basedOn w:val="a8"/>
    <w:next w:val="a8"/>
    <w:link w:val="Char0"/>
    <w:semiHidden/>
    <w:rsid w:val="00EA28B6"/>
    <w:rPr>
      <w:b/>
      <w:bCs/>
    </w:rPr>
  </w:style>
  <w:style w:type="character" w:customStyle="1" w:styleId="Char0">
    <w:name w:val="메모 주제 Char"/>
    <w:basedOn w:val="Char"/>
    <w:link w:val="ab"/>
    <w:semiHidden/>
    <w:rsid w:val="00A133A8"/>
    <w:rPr>
      <w:rFonts w:ascii="Arial" w:eastAsia="맑은 고딕" w:hAnsi="Arial"/>
      <w:b/>
      <w:bCs/>
      <w:kern w:val="2"/>
    </w:rPr>
  </w:style>
  <w:style w:type="paragraph" w:styleId="ac">
    <w:name w:val="Body Text"/>
    <w:basedOn w:val="a3"/>
    <w:link w:val="Char1"/>
    <w:semiHidden/>
    <w:unhideWhenUsed/>
    <w:rsid w:val="00DD5323"/>
    <w:pPr>
      <w:spacing w:after="180"/>
    </w:pPr>
  </w:style>
  <w:style w:type="character" w:customStyle="1" w:styleId="Char1">
    <w:name w:val="본문 Char"/>
    <w:basedOn w:val="a4"/>
    <w:link w:val="ac"/>
    <w:semiHidden/>
    <w:rsid w:val="00A133A8"/>
    <w:rPr>
      <w:rFonts w:ascii="Arial" w:eastAsia="맑은 고딕" w:hAnsi="Arial"/>
      <w:kern w:val="2"/>
    </w:rPr>
  </w:style>
  <w:style w:type="table" w:styleId="ad">
    <w:name w:val="Table Grid"/>
    <w:basedOn w:val="a5"/>
    <w:rsid w:val="005A1955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link w:val="Char2"/>
    <w:rsid w:val="004915E6"/>
    <w:pPr>
      <w:tabs>
        <w:tab w:val="center" w:pos="4252"/>
        <w:tab w:val="right" w:pos="8504"/>
      </w:tabs>
      <w:snapToGrid w:val="0"/>
    </w:pPr>
    <w:rPr>
      <w:rFonts w:ascii="맑은 고딕" w:eastAsia="맑은 고딕" w:hAnsi="맑은 고딕" w:cs="Rix고딕 EB"/>
      <w:b/>
      <w:kern w:val="2"/>
      <w:sz w:val="16"/>
      <w:szCs w:val="16"/>
    </w:rPr>
  </w:style>
  <w:style w:type="character" w:customStyle="1" w:styleId="Char2">
    <w:name w:val="머리글 Char"/>
    <w:basedOn w:val="a4"/>
    <w:link w:val="ae"/>
    <w:rsid w:val="004B5C02"/>
    <w:rPr>
      <w:rFonts w:ascii="맑은 고딕" w:eastAsia="맑은 고딕" w:hAnsi="맑은 고딕" w:cs="Rix고딕 EB"/>
      <w:b/>
      <w:kern w:val="2"/>
      <w:sz w:val="16"/>
      <w:szCs w:val="16"/>
    </w:rPr>
  </w:style>
  <w:style w:type="paragraph" w:styleId="af">
    <w:name w:val="footer"/>
    <w:link w:val="Char3"/>
    <w:uiPriority w:val="2"/>
    <w:rsid w:val="00181FD1"/>
    <w:pPr>
      <w:tabs>
        <w:tab w:val="center" w:pos="4252"/>
        <w:tab w:val="right" w:pos="8504"/>
      </w:tabs>
      <w:snapToGrid w:val="0"/>
      <w:spacing w:after="113"/>
    </w:pPr>
    <w:rPr>
      <w:rFonts w:ascii="맑은 고딕" w:eastAsia="맑은 고딕" w:hAnsi="맑은 고딕" w:cs="Rix고딕 L"/>
      <w:kern w:val="2"/>
      <w:sz w:val="16"/>
      <w:szCs w:val="16"/>
    </w:rPr>
  </w:style>
  <w:style w:type="character" w:customStyle="1" w:styleId="Char3">
    <w:name w:val="바닥글 Char"/>
    <w:basedOn w:val="a4"/>
    <w:link w:val="af"/>
    <w:uiPriority w:val="2"/>
    <w:rsid w:val="004B5C02"/>
    <w:rPr>
      <w:rFonts w:ascii="맑은 고딕" w:eastAsia="맑은 고딕" w:hAnsi="맑은 고딕" w:cs="Rix고딕 L"/>
      <w:kern w:val="2"/>
      <w:sz w:val="16"/>
      <w:szCs w:val="16"/>
    </w:rPr>
  </w:style>
  <w:style w:type="paragraph" w:styleId="22">
    <w:name w:val="toc 2"/>
    <w:next w:val="a3"/>
    <w:uiPriority w:val="39"/>
    <w:qFormat/>
    <w:rsid w:val="00296AA9"/>
    <w:pPr>
      <w:shd w:val="clear" w:color="auto" w:fill="FFFFFF" w:themeFill="background1"/>
      <w:tabs>
        <w:tab w:val="left" w:pos="680"/>
        <w:tab w:val="left" w:leader="underscore" w:pos="7088"/>
      </w:tabs>
      <w:spacing w:line="340" w:lineRule="exact"/>
      <w:ind w:left="340"/>
    </w:pPr>
    <w:rPr>
      <w:rFonts w:ascii="맑은 고딕" w:eastAsia="맑은 고딕" w:hAnsi="맑은 고딕" w:cs="Rix고딕 EB"/>
      <w:b/>
      <w:noProof/>
      <w:sz w:val="16"/>
      <w:szCs w:val="18"/>
    </w:rPr>
  </w:style>
  <w:style w:type="paragraph" w:styleId="10">
    <w:name w:val="toc 1"/>
    <w:next w:val="22"/>
    <w:uiPriority w:val="39"/>
    <w:qFormat/>
    <w:rsid w:val="004D144A"/>
    <w:pPr>
      <w:shd w:val="clear" w:color="auto" w:fill="FFFFFF" w:themeFill="background1"/>
      <w:tabs>
        <w:tab w:val="left" w:pos="426"/>
        <w:tab w:val="left" w:leader="underscore" w:pos="7088"/>
      </w:tabs>
      <w:spacing w:before="480" w:after="80" w:line="340" w:lineRule="exact"/>
    </w:pPr>
    <w:rPr>
      <w:rFonts w:ascii="Verdana" w:eastAsia="맑은 고딕" w:hAnsi="Verdana" w:cs="Rix고딕 EB"/>
      <w:b/>
      <w:bCs/>
      <w:noProof/>
      <w:kern w:val="2"/>
    </w:rPr>
  </w:style>
  <w:style w:type="character" w:styleId="af0">
    <w:name w:val="Hyperlink"/>
    <w:basedOn w:val="a4"/>
    <w:uiPriority w:val="99"/>
    <w:rsid w:val="00B72CCB"/>
    <w:rPr>
      <w:color w:val="0000FF"/>
      <w:u w:val="single"/>
    </w:rPr>
  </w:style>
  <w:style w:type="paragraph" w:styleId="af1">
    <w:name w:val="Plain Text"/>
    <w:basedOn w:val="a3"/>
    <w:link w:val="Char4"/>
    <w:semiHidden/>
    <w:rsid w:val="0082057D"/>
    <w:rPr>
      <w:rFonts w:hAnsi="Courier New" w:cs="Courier New"/>
    </w:rPr>
  </w:style>
  <w:style w:type="character" w:customStyle="1" w:styleId="af2">
    <w:name w:val="대제목"/>
    <w:basedOn w:val="a4"/>
    <w:semiHidden/>
    <w:rsid w:val="0082057D"/>
    <w:rPr>
      <w:rFonts w:ascii="돋움" w:eastAsia="돋움" w:hAnsi="돋움"/>
      <w:b/>
      <w:bCs/>
      <w:sz w:val="52"/>
    </w:rPr>
  </w:style>
  <w:style w:type="paragraph" w:customStyle="1" w:styleId="af3">
    <w:name w:val="소제목"/>
    <w:basedOn w:val="a3"/>
    <w:semiHidden/>
    <w:rsid w:val="00B82877"/>
    <w:pPr>
      <w:widowControl/>
      <w:wordWrap/>
      <w:autoSpaceDE/>
      <w:autoSpaceDN/>
      <w:spacing w:before="160" w:line="0" w:lineRule="atLeast"/>
      <w:ind w:right="34"/>
      <w:jc w:val="right"/>
    </w:pPr>
    <w:rPr>
      <w:rFonts w:ascii="돋움" w:hAnsi="돋움"/>
      <w:b/>
      <w:noProof/>
      <w:kern w:val="0"/>
      <w:sz w:val="32"/>
      <w:szCs w:val="32"/>
    </w:rPr>
  </w:style>
  <w:style w:type="paragraph" w:customStyle="1" w:styleId="11">
    <w:name w:val="본문1"/>
    <w:basedOn w:val="ac"/>
    <w:semiHidden/>
    <w:unhideWhenUsed/>
    <w:rsid w:val="0082057D"/>
    <w:pPr>
      <w:ind w:leftChars="400" w:left="800"/>
    </w:pPr>
    <w:rPr>
      <w:rFonts w:cs="바탕"/>
    </w:rPr>
  </w:style>
  <w:style w:type="paragraph" w:styleId="af4">
    <w:name w:val="List Paragraph"/>
    <w:basedOn w:val="a3"/>
    <w:uiPriority w:val="99"/>
    <w:qFormat/>
    <w:rsid w:val="00D335F5"/>
    <w:pPr>
      <w:ind w:leftChars="400" w:left="800"/>
    </w:pPr>
  </w:style>
  <w:style w:type="paragraph" w:styleId="af5">
    <w:name w:val="Document Map"/>
    <w:basedOn w:val="a3"/>
    <w:link w:val="Char5"/>
    <w:semiHidden/>
    <w:rsid w:val="001B3F83"/>
    <w:pPr>
      <w:shd w:val="clear" w:color="auto" w:fill="000080"/>
    </w:pPr>
  </w:style>
  <w:style w:type="paragraph" w:styleId="32">
    <w:name w:val="toc 3"/>
    <w:next w:val="a3"/>
    <w:uiPriority w:val="39"/>
    <w:qFormat/>
    <w:rsid w:val="007A1277"/>
    <w:pPr>
      <w:widowControl w:val="0"/>
      <w:shd w:val="clear" w:color="auto" w:fill="FFFFFF" w:themeFill="background1"/>
      <w:tabs>
        <w:tab w:val="left" w:pos="1247"/>
        <w:tab w:val="left" w:leader="underscore" w:pos="7088"/>
      </w:tabs>
      <w:wordWrap w:val="0"/>
      <w:autoSpaceDE w:val="0"/>
      <w:autoSpaceDN w:val="0"/>
      <w:spacing w:line="340" w:lineRule="exact"/>
      <w:ind w:left="680"/>
      <w:jc w:val="both"/>
    </w:pPr>
    <w:rPr>
      <w:rFonts w:ascii="맑은 고딕" w:eastAsia="맑은 고딕" w:hAnsi="맑은 고딕" w:cs="Rix고딕 L"/>
      <w:kern w:val="2"/>
      <w:sz w:val="16"/>
      <w:szCs w:val="18"/>
    </w:rPr>
  </w:style>
  <w:style w:type="paragraph" w:styleId="42">
    <w:name w:val="toc 4"/>
    <w:basedOn w:val="a3"/>
    <w:next w:val="a3"/>
    <w:autoRedefine/>
    <w:uiPriority w:val="39"/>
    <w:rsid w:val="004A1C1E"/>
    <w:pPr>
      <w:jc w:val="left"/>
    </w:pPr>
    <w:rPr>
      <w:rFonts w:asciiTheme="minorHAnsi" w:eastAsiaTheme="minorHAnsi"/>
      <w:sz w:val="22"/>
      <w:szCs w:val="22"/>
    </w:rPr>
  </w:style>
  <w:style w:type="paragraph" w:styleId="52">
    <w:name w:val="toc 5"/>
    <w:basedOn w:val="a3"/>
    <w:next w:val="a3"/>
    <w:autoRedefine/>
    <w:uiPriority w:val="39"/>
    <w:rsid w:val="004A1C1E"/>
    <w:pPr>
      <w:jc w:val="left"/>
    </w:pPr>
    <w:rPr>
      <w:rFonts w:asciiTheme="minorHAnsi" w:eastAsiaTheme="minorHAnsi"/>
      <w:sz w:val="22"/>
      <w:szCs w:val="22"/>
    </w:rPr>
  </w:style>
  <w:style w:type="paragraph" w:styleId="60">
    <w:name w:val="toc 6"/>
    <w:basedOn w:val="a3"/>
    <w:next w:val="a3"/>
    <w:autoRedefine/>
    <w:uiPriority w:val="39"/>
    <w:rsid w:val="004A1C1E"/>
    <w:pPr>
      <w:jc w:val="left"/>
    </w:pPr>
    <w:rPr>
      <w:rFonts w:asciiTheme="minorHAnsi" w:eastAsiaTheme="minorHAnsi"/>
      <w:sz w:val="22"/>
      <w:szCs w:val="22"/>
    </w:rPr>
  </w:style>
  <w:style w:type="paragraph" w:styleId="70">
    <w:name w:val="toc 7"/>
    <w:basedOn w:val="a3"/>
    <w:next w:val="a3"/>
    <w:autoRedefine/>
    <w:uiPriority w:val="39"/>
    <w:rsid w:val="004A1C1E"/>
    <w:pPr>
      <w:jc w:val="left"/>
    </w:pPr>
    <w:rPr>
      <w:rFonts w:asciiTheme="minorHAnsi" w:eastAsiaTheme="minorHAnsi"/>
      <w:sz w:val="22"/>
      <w:szCs w:val="22"/>
    </w:rPr>
  </w:style>
  <w:style w:type="paragraph" w:styleId="80">
    <w:name w:val="toc 8"/>
    <w:basedOn w:val="a3"/>
    <w:next w:val="a3"/>
    <w:autoRedefine/>
    <w:uiPriority w:val="39"/>
    <w:rsid w:val="004A1C1E"/>
    <w:pPr>
      <w:jc w:val="left"/>
    </w:pPr>
    <w:rPr>
      <w:rFonts w:asciiTheme="minorHAnsi" w:eastAsiaTheme="minorHAnsi"/>
      <w:sz w:val="22"/>
      <w:szCs w:val="22"/>
    </w:rPr>
  </w:style>
  <w:style w:type="paragraph" w:styleId="90">
    <w:name w:val="toc 9"/>
    <w:basedOn w:val="a3"/>
    <w:next w:val="a3"/>
    <w:autoRedefine/>
    <w:uiPriority w:val="39"/>
    <w:rsid w:val="004A1C1E"/>
    <w:pPr>
      <w:jc w:val="left"/>
    </w:pPr>
    <w:rPr>
      <w:rFonts w:asciiTheme="minorHAnsi" w:eastAsiaTheme="minorHAnsi"/>
      <w:sz w:val="22"/>
      <w:szCs w:val="22"/>
    </w:rPr>
  </w:style>
  <w:style w:type="paragraph" w:styleId="af6">
    <w:name w:val="Date"/>
    <w:basedOn w:val="a3"/>
    <w:next w:val="a3"/>
    <w:link w:val="Char6"/>
    <w:semiHidden/>
    <w:rsid w:val="001D1A3B"/>
  </w:style>
  <w:style w:type="paragraph" w:styleId="af7">
    <w:name w:val="footnote text"/>
    <w:link w:val="Char7"/>
    <w:semiHidden/>
    <w:rsid w:val="004915E6"/>
    <w:pPr>
      <w:snapToGrid w:val="0"/>
      <w:spacing w:line="288" w:lineRule="auto"/>
    </w:pPr>
    <w:rPr>
      <w:rFonts w:ascii="맑은 고딕" w:eastAsia="맑은 고딕" w:hAnsi="맑은 고딕" w:cs="Rix고딕 L"/>
      <w:kern w:val="2"/>
      <w:sz w:val="14"/>
      <w:szCs w:val="14"/>
    </w:rPr>
  </w:style>
  <w:style w:type="character" w:styleId="af8">
    <w:name w:val="footnote reference"/>
    <w:basedOn w:val="a4"/>
    <w:semiHidden/>
    <w:rsid w:val="007C35E9"/>
    <w:rPr>
      <w:vertAlign w:val="superscript"/>
    </w:rPr>
  </w:style>
  <w:style w:type="paragraph" w:styleId="af9">
    <w:name w:val="Balloon Text"/>
    <w:basedOn w:val="a3"/>
    <w:link w:val="Char8"/>
    <w:semiHidden/>
    <w:rsid w:val="0094424D"/>
    <w:rPr>
      <w:sz w:val="18"/>
      <w:szCs w:val="18"/>
    </w:rPr>
  </w:style>
  <w:style w:type="paragraph" w:styleId="afa">
    <w:name w:val="caption"/>
    <w:basedOn w:val="nNormal"/>
    <w:next w:val="nNormal"/>
    <w:uiPriority w:val="5"/>
    <w:qFormat/>
    <w:rsid w:val="004915E6"/>
    <w:pPr>
      <w:spacing w:before="200" w:after="160" w:line="180" w:lineRule="exact"/>
    </w:pPr>
    <w:rPr>
      <w:rFonts w:cs="Rix고딕 EB"/>
      <w:b/>
      <w:bCs/>
    </w:rPr>
  </w:style>
  <w:style w:type="paragraph" w:customStyle="1" w:styleId="nBxText">
    <w:name w:val="nBxText"/>
    <w:link w:val="nBxTextChar"/>
    <w:uiPriority w:val="1"/>
    <w:qFormat/>
    <w:rsid w:val="000F682E"/>
    <w:pPr>
      <w:keepLines/>
      <w:pBdr>
        <w:bottom w:val="single" w:sz="4" w:space="3" w:color="9FA1A4"/>
      </w:pBdr>
      <w:tabs>
        <w:tab w:val="left" w:pos="2835"/>
      </w:tabs>
      <w:wordWrap w:val="0"/>
      <w:autoSpaceDE w:val="0"/>
      <w:autoSpaceDN w:val="0"/>
      <w:spacing w:before="60" w:after="360"/>
      <w:ind w:left="936" w:right="170"/>
      <w:contextualSpacing/>
    </w:pPr>
    <w:rPr>
      <w:rFonts w:ascii="맑은 고딕" w:eastAsia="맑은 고딕" w:hAnsi="Verdana" w:cs="맑은 고딕"/>
      <w:color w:val="272425"/>
      <w:sz w:val="16"/>
      <w:szCs w:val="24"/>
    </w:rPr>
  </w:style>
  <w:style w:type="paragraph" w:styleId="afb">
    <w:name w:val="Revision"/>
    <w:hidden/>
    <w:uiPriority w:val="99"/>
    <w:semiHidden/>
    <w:rsid w:val="009D4178"/>
    <w:rPr>
      <w:rFonts w:ascii="Arial" w:eastAsia="맑은 고딕" w:hAnsi="Arial"/>
      <w:kern w:val="2"/>
    </w:rPr>
  </w:style>
  <w:style w:type="character" w:styleId="afc">
    <w:name w:val="page number"/>
    <w:basedOn w:val="a4"/>
    <w:semiHidden/>
    <w:rsid w:val="00B72CCB"/>
  </w:style>
  <w:style w:type="paragraph" w:customStyle="1" w:styleId="nCvrTitle">
    <w:name w:val="nCvrTitle"/>
    <w:basedOn w:val="a3"/>
    <w:rsid w:val="00F00599"/>
    <w:pPr>
      <w:spacing w:before="67" w:line="840" w:lineRule="exact"/>
      <w:jc w:val="left"/>
    </w:pPr>
    <w:rPr>
      <w:rFonts w:cs="맑은 고딕"/>
      <w:b/>
      <w:bCs/>
      <w:kern w:val="20"/>
      <w:sz w:val="68"/>
      <w:szCs w:val="68"/>
    </w:rPr>
  </w:style>
  <w:style w:type="paragraph" w:customStyle="1" w:styleId="nCvrSubTitle">
    <w:name w:val="nCvrSubTitle"/>
    <w:qFormat/>
    <w:rsid w:val="00F00599"/>
    <w:rPr>
      <w:rFonts w:ascii="Arial" w:eastAsia="맑은 고딕" w:hAnsi="Arial" w:cs="맑은 고딕"/>
      <w:b/>
      <w:kern w:val="2"/>
      <w:sz w:val="30"/>
      <w:szCs w:val="30"/>
    </w:rPr>
  </w:style>
  <w:style w:type="paragraph" w:customStyle="1" w:styleId="nBxTitle">
    <w:name w:val="nBxTitle"/>
    <w:basedOn w:val="nBxText"/>
    <w:next w:val="nBxText"/>
    <w:uiPriority w:val="1"/>
    <w:qFormat/>
    <w:rsid w:val="003971E7"/>
    <w:pPr>
      <w:spacing w:before="100" w:after="100" w:line="264" w:lineRule="auto"/>
    </w:pPr>
    <w:rPr>
      <w:rFonts w:hAnsi="맑은 고딕"/>
      <w:b/>
      <w:szCs w:val="18"/>
    </w:rPr>
  </w:style>
  <w:style w:type="paragraph" w:customStyle="1" w:styleId="nListNumd1">
    <w:name w:val="nListNum_d1"/>
    <w:basedOn w:val="nNormal"/>
    <w:uiPriority w:val="3"/>
    <w:qFormat/>
    <w:rsid w:val="00BA0B19"/>
    <w:pPr>
      <w:numPr>
        <w:ilvl w:val="4"/>
        <w:numId w:val="19"/>
      </w:numPr>
      <w:tabs>
        <w:tab w:val="left" w:pos="1276"/>
      </w:tabs>
      <w:spacing w:before="60" w:after="60" w:line="240" w:lineRule="auto"/>
    </w:pPr>
    <w:rPr>
      <w:kern w:val="2"/>
    </w:rPr>
  </w:style>
  <w:style w:type="paragraph" w:customStyle="1" w:styleId="nListNumd2">
    <w:name w:val="nListNum_d2"/>
    <w:basedOn w:val="nNormal"/>
    <w:uiPriority w:val="3"/>
    <w:qFormat/>
    <w:rsid w:val="00BA0B19"/>
    <w:pPr>
      <w:numPr>
        <w:ilvl w:val="5"/>
        <w:numId w:val="19"/>
      </w:numPr>
      <w:spacing w:before="60" w:after="60" w:line="240" w:lineRule="auto"/>
    </w:pPr>
  </w:style>
  <w:style w:type="paragraph" w:customStyle="1" w:styleId="nListBuld1">
    <w:name w:val="nListBul_d1"/>
    <w:basedOn w:val="nNormal"/>
    <w:qFormat/>
    <w:rsid w:val="00BA0B19"/>
    <w:pPr>
      <w:numPr>
        <w:numId w:val="2"/>
      </w:numPr>
      <w:spacing w:before="60" w:after="60" w:line="240" w:lineRule="auto"/>
    </w:pPr>
  </w:style>
  <w:style w:type="paragraph" w:customStyle="1" w:styleId="nListBuld2">
    <w:name w:val="nListBul_d2"/>
    <w:basedOn w:val="nNormal"/>
    <w:qFormat/>
    <w:rsid w:val="00BA0B19"/>
    <w:pPr>
      <w:numPr>
        <w:ilvl w:val="1"/>
        <w:numId w:val="2"/>
      </w:numPr>
      <w:spacing w:before="60" w:after="60" w:line="240" w:lineRule="auto"/>
    </w:pPr>
  </w:style>
  <w:style w:type="paragraph" w:customStyle="1" w:styleId="nCode">
    <w:name w:val="nCode"/>
    <w:basedOn w:val="nNormal"/>
    <w:link w:val="nCodeChar"/>
    <w:uiPriority w:val="2"/>
    <w:qFormat/>
    <w:rsid w:val="007708B9"/>
    <w:pPr>
      <w:shd w:val="clear" w:color="auto" w:fill="D9D9D9" w:themeFill="background1" w:themeFillShade="D9"/>
      <w:spacing w:line="240" w:lineRule="auto"/>
      <w:contextualSpacing/>
    </w:pPr>
    <w:rPr>
      <w:rFonts w:ascii="Courier New" w:hAnsi="Courier New"/>
      <w:sz w:val="16"/>
    </w:rPr>
  </w:style>
  <w:style w:type="character" w:customStyle="1" w:styleId="nCodeChar">
    <w:name w:val="nCode Char"/>
    <w:basedOn w:val="nNormalChar"/>
    <w:link w:val="nCode"/>
    <w:uiPriority w:val="2"/>
    <w:rsid w:val="007708B9"/>
    <w:rPr>
      <w:rFonts w:ascii="Courier New" w:eastAsia="맑은 고딕" w:hAnsi="Courier New" w:cs="맑은 고딕"/>
      <w:sz w:val="16"/>
      <w:szCs w:val="18"/>
      <w:shd w:val="clear" w:color="auto" w:fill="D9D9D9" w:themeFill="background1" w:themeFillShade="D9"/>
    </w:rPr>
  </w:style>
  <w:style w:type="paragraph" w:customStyle="1" w:styleId="nCvrTitled2">
    <w:name w:val="nCvrTitle_d2"/>
    <w:next w:val="nNormal"/>
    <w:rsid w:val="008A0E2F"/>
    <w:pPr>
      <w:spacing w:before="227" w:line="480" w:lineRule="exact"/>
    </w:pPr>
    <w:rPr>
      <w:rFonts w:ascii="Arial" w:eastAsia="맑은 고딕" w:hAnsi="Arial" w:cs="맑은 고딕"/>
      <w:b/>
      <w:kern w:val="2"/>
      <w:sz w:val="48"/>
      <w:szCs w:val="48"/>
    </w:rPr>
  </w:style>
  <w:style w:type="paragraph" w:customStyle="1" w:styleId="nCvrTitled3">
    <w:name w:val="nCvrTitle_d3"/>
    <w:basedOn w:val="31"/>
    <w:next w:val="nNormal"/>
    <w:qFormat/>
    <w:rsid w:val="004702D0"/>
    <w:pPr>
      <w:keepNext w:val="0"/>
      <w:numPr>
        <w:ilvl w:val="0"/>
        <w:numId w:val="0"/>
      </w:numPr>
      <w:spacing w:before="360" w:after="60" w:line="180" w:lineRule="exact"/>
      <w:outlineLvl w:val="9"/>
    </w:pPr>
    <w:rPr>
      <w:sz w:val="18"/>
      <w:szCs w:val="18"/>
    </w:rPr>
  </w:style>
  <w:style w:type="table" w:styleId="2-1">
    <w:name w:val="Medium List 2 Accent 1"/>
    <w:basedOn w:val="a5"/>
    <w:uiPriority w:val="66"/>
    <w:rsid w:val="005A1955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fd">
    <w:name w:val="table of figures"/>
    <w:next w:val="a3"/>
    <w:uiPriority w:val="99"/>
    <w:rsid w:val="00B67B0B"/>
    <w:pPr>
      <w:widowControl w:val="0"/>
      <w:tabs>
        <w:tab w:val="left" w:leader="underscore" w:pos="7088"/>
      </w:tabs>
      <w:wordWrap w:val="0"/>
      <w:autoSpaceDE w:val="0"/>
      <w:autoSpaceDN w:val="0"/>
      <w:spacing w:line="340" w:lineRule="exact"/>
      <w:ind w:left="737"/>
      <w:jc w:val="both"/>
    </w:pPr>
    <w:rPr>
      <w:rFonts w:ascii="맑은 고딕" w:eastAsia="맑은 고딕" w:hAnsi="맑은 고딕" w:cs="Rix고딕 L"/>
      <w:iCs/>
      <w:noProof/>
      <w:kern w:val="2"/>
      <w:sz w:val="16"/>
      <w:szCs w:val="18"/>
    </w:rPr>
  </w:style>
  <w:style w:type="paragraph" w:styleId="afe">
    <w:name w:val="No Spacing"/>
    <w:link w:val="Char9"/>
    <w:uiPriority w:val="8"/>
    <w:qFormat/>
    <w:rsid w:val="00D335F5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9">
    <w:name w:val="간격 없음 Char"/>
    <w:basedOn w:val="a4"/>
    <w:link w:val="afe"/>
    <w:uiPriority w:val="8"/>
    <w:rsid w:val="00AD0328"/>
    <w:rPr>
      <w:rFonts w:asciiTheme="minorHAnsi" w:eastAsiaTheme="minorEastAsia" w:hAnsiTheme="minorHAnsi" w:cstheme="minorBidi"/>
      <w:sz w:val="22"/>
      <w:szCs w:val="22"/>
    </w:rPr>
  </w:style>
  <w:style w:type="paragraph" w:customStyle="1" w:styleId="nGlossaryTitle">
    <w:name w:val="nGlossaryTitle"/>
    <w:next w:val="nNormal"/>
    <w:uiPriority w:val="8"/>
    <w:rsid w:val="00735517"/>
    <w:pPr>
      <w:spacing w:before="240"/>
      <w:ind w:left="720"/>
    </w:pPr>
    <w:rPr>
      <w:rFonts w:ascii="맑은 고딕" w:eastAsia="맑은 고딕" w:hAnsi="Verdana" w:cs="맑은 고딕"/>
      <w:b/>
      <w:bCs/>
      <w:sz w:val="18"/>
      <w:szCs w:val="18"/>
    </w:rPr>
  </w:style>
  <w:style w:type="paragraph" w:customStyle="1" w:styleId="nTblHeader">
    <w:name w:val="nTblHeader"/>
    <w:basedOn w:val="nTblNormal"/>
    <w:uiPriority w:val="5"/>
    <w:rsid w:val="003971E7"/>
    <w:rPr>
      <w:rFonts w:cs="맑은 고딕"/>
      <w:b/>
      <w:bCs/>
    </w:rPr>
  </w:style>
  <w:style w:type="paragraph" w:styleId="aff">
    <w:name w:val="Title"/>
    <w:basedOn w:val="a3"/>
    <w:next w:val="a3"/>
    <w:link w:val="Chara"/>
    <w:unhideWhenUsed/>
    <w:qFormat/>
    <w:rsid w:val="00D335F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a">
    <w:name w:val="제목 Char"/>
    <w:basedOn w:val="a4"/>
    <w:link w:val="aff"/>
    <w:rsid w:val="00D335F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ff0">
    <w:name w:val="Subtitle"/>
    <w:basedOn w:val="a3"/>
    <w:next w:val="a3"/>
    <w:link w:val="Charb"/>
    <w:unhideWhenUsed/>
    <w:qFormat/>
    <w:rsid w:val="00D335F5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b">
    <w:name w:val="부제 Char"/>
    <w:basedOn w:val="a4"/>
    <w:link w:val="aff0"/>
    <w:rsid w:val="00D335F5"/>
    <w:rPr>
      <w:rFonts w:asciiTheme="majorHAnsi" w:eastAsiaTheme="majorEastAsia" w:hAnsiTheme="majorHAnsi" w:cstheme="majorBidi"/>
      <w:kern w:val="2"/>
      <w:sz w:val="24"/>
      <w:szCs w:val="24"/>
    </w:rPr>
  </w:style>
  <w:style w:type="character" w:styleId="aff1">
    <w:name w:val="Strong"/>
    <w:qFormat/>
    <w:rsid w:val="00D335F5"/>
    <w:rPr>
      <w:b/>
      <w:bCs/>
    </w:rPr>
  </w:style>
  <w:style w:type="character" w:styleId="aff2">
    <w:name w:val="Emphasis"/>
    <w:qFormat/>
    <w:rsid w:val="00D335F5"/>
    <w:rPr>
      <w:i/>
      <w:iCs/>
    </w:rPr>
  </w:style>
  <w:style w:type="paragraph" w:styleId="aff3">
    <w:name w:val="Quote"/>
    <w:basedOn w:val="a3"/>
    <w:next w:val="a3"/>
    <w:link w:val="Charc"/>
    <w:uiPriority w:val="29"/>
    <w:qFormat/>
    <w:rsid w:val="00D335F5"/>
    <w:rPr>
      <w:i/>
      <w:iCs/>
      <w:color w:val="000000" w:themeColor="text1"/>
    </w:rPr>
  </w:style>
  <w:style w:type="character" w:customStyle="1" w:styleId="Charc">
    <w:name w:val="인용 Char"/>
    <w:basedOn w:val="a4"/>
    <w:link w:val="aff3"/>
    <w:uiPriority w:val="29"/>
    <w:rsid w:val="00D335F5"/>
    <w:rPr>
      <w:rFonts w:ascii="Arial" w:eastAsia="맑은 고딕" w:hAnsi="Arial"/>
      <w:i/>
      <w:iCs/>
      <w:color w:val="000000" w:themeColor="text1"/>
      <w:kern w:val="2"/>
    </w:rPr>
  </w:style>
  <w:style w:type="paragraph" w:styleId="aff4">
    <w:name w:val="Intense Quote"/>
    <w:basedOn w:val="a3"/>
    <w:next w:val="a3"/>
    <w:link w:val="Chard"/>
    <w:uiPriority w:val="30"/>
    <w:qFormat/>
    <w:rsid w:val="00D335F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d">
    <w:name w:val="강한 인용 Char"/>
    <w:basedOn w:val="a4"/>
    <w:link w:val="aff4"/>
    <w:uiPriority w:val="30"/>
    <w:rsid w:val="00D335F5"/>
    <w:rPr>
      <w:rFonts w:ascii="Arial" w:eastAsia="맑은 고딕" w:hAnsi="Arial"/>
      <w:b/>
      <w:bCs/>
      <w:i/>
      <w:iCs/>
      <w:color w:val="4F81BD" w:themeColor="accent1"/>
      <w:kern w:val="2"/>
    </w:rPr>
  </w:style>
  <w:style w:type="character" w:styleId="aff5">
    <w:name w:val="Subtle Emphasis"/>
    <w:uiPriority w:val="19"/>
    <w:unhideWhenUsed/>
    <w:qFormat/>
    <w:rsid w:val="00D335F5"/>
    <w:rPr>
      <w:i/>
      <w:iCs/>
      <w:color w:val="808080" w:themeColor="text1" w:themeTint="7F"/>
    </w:rPr>
  </w:style>
  <w:style w:type="character" w:styleId="aff6">
    <w:name w:val="Intense Emphasis"/>
    <w:uiPriority w:val="21"/>
    <w:qFormat/>
    <w:rsid w:val="00D335F5"/>
    <w:rPr>
      <w:b/>
      <w:bCs/>
      <w:i/>
      <w:iCs/>
      <w:color w:val="4F81BD" w:themeColor="accent1"/>
    </w:rPr>
  </w:style>
  <w:style w:type="character" w:styleId="aff7">
    <w:name w:val="Subtle Reference"/>
    <w:uiPriority w:val="31"/>
    <w:unhideWhenUsed/>
    <w:qFormat/>
    <w:rsid w:val="00D335F5"/>
    <w:rPr>
      <w:smallCaps/>
      <w:color w:val="C0504D" w:themeColor="accent2"/>
      <w:u w:val="single"/>
    </w:rPr>
  </w:style>
  <w:style w:type="character" w:styleId="aff8">
    <w:name w:val="Intense Reference"/>
    <w:uiPriority w:val="32"/>
    <w:qFormat/>
    <w:rsid w:val="00D335F5"/>
    <w:rPr>
      <w:b/>
      <w:bCs/>
      <w:smallCaps/>
      <w:color w:val="C0504D" w:themeColor="accent2"/>
      <w:spacing w:val="5"/>
      <w:u w:val="single"/>
    </w:rPr>
  </w:style>
  <w:style w:type="character" w:styleId="aff9">
    <w:name w:val="Book Title"/>
    <w:uiPriority w:val="33"/>
    <w:qFormat/>
    <w:rsid w:val="00D335F5"/>
    <w:rPr>
      <w:b/>
      <w:bCs/>
      <w:smallCaps/>
      <w:spacing w:val="5"/>
    </w:rPr>
  </w:style>
  <w:style w:type="character" w:customStyle="1" w:styleId="nCodeHighlight">
    <w:name w:val="nCodeHighlight"/>
    <w:basedOn w:val="nCodeChar"/>
    <w:uiPriority w:val="2"/>
    <w:qFormat/>
    <w:rsid w:val="000D6102"/>
    <w:rPr>
      <w:rFonts w:ascii="Courier New" w:eastAsia="맑은 고딕" w:hAnsi="Courier New" w:cs="맑은 고딕"/>
      <w:b/>
      <w:color w:val="C00000"/>
      <w:sz w:val="16"/>
      <w:szCs w:val="18"/>
      <w:shd w:val="clear" w:color="auto" w:fill="D9D9D9" w:themeFill="background1" w:themeFillShade="D9"/>
    </w:rPr>
  </w:style>
  <w:style w:type="paragraph" w:customStyle="1" w:styleId="nImgText">
    <w:name w:val="nImgText"/>
    <w:uiPriority w:val="2"/>
    <w:rsid w:val="00104C7C"/>
    <w:pPr>
      <w:jc w:val="center"/>
    </w:pPr>
    <w:rPr>
      <w:rFonts w:ascii="맑은 고딕" w:eastAsia="맑은 고딕" w:hAnsi="맑은 고딕" w:cs="맑은 고딕"/>
      <w:kern w:val="2"/>
      <w:sz w:val="16"/>
      <w:szCs w:val="16"/>
    </w:rPr>
  </w:style>
  <w:style w:type="paragraph" w:customStyle="1" w:styleId="nCvrNormal">
    <w:name w:val="nCvrNormal"/>
    <w:basedOn w:val="nNormal"/>
    <w:qFormat/>
    <w:rsid w:val="00BA0B19"/>
    <w:pPr>
      <w:widowControl w:val="0"/>
      <w:wordWrap w:val="0"/>
      <w:spacing w:before="0" w:after="0" w:line="300" w:lineRule="exact"/>
      <w:ind w:left="0"/>
    </w:pPr>
  </w:style>
  <w:style w:type="paragraph" w:customStyle="1" w:styleId="nCvrInfoNormal">
    <w:name w:val="nCvrInfoNormal"/>
    <w:basedOn w:val="nCvrNormal"/>
    <w:qFormat/>
    <w:rsid w:val="00BA0B19"/>
    <w:pPr>
      <w:spacing w:line="360" w:lineRule="exact"/>
      <w:ind w:left="340"/>
    </w:pPr>
  </w:style>
  <w:style w:type="table" w:customStyle="1" w:styleId="nTbl">
    <w:name w:val="nTbl"/>
    <w:basedOn w:val="a5"/>
    <w:uiPriority w:val="99"/>
    <w:qFormat/>
    <w:rsid w:val="00B44CF7"/>
    <w:rPr>
      <w:rFonts w:ascii="맑은 고딕" w:eastAsia="맑은 고딕" w:hAnsi="맑은 고딕" w:cs="Rix고딕 L"/>
      <w:sz w:val="18"/>
      <w:szCs w:val="18"/>
    </w:rPr>
    <w:tblPr>
      <w:tblInd w:w="0" w:type="dxa"/>
      <w:tblBorders>
        <w:top w:val="single" w:sz="8" w:space="0" w:color="262626"/>
        <w:bottom w:val="single" w:sz="8" w:space="0" w:color="262626"/>
        <w:insideH w:val="single" w:sz="2" w:space="0" w:color="262626"/>
        <w:insideV w:val="dotted" w:sz="4" w:space="0" w:color="auto"/>
      </w:tblBorders>
      <w:tblCellMar>
        <w:top w:w="0" w:type="dxa"/>
        <w:left w:w="28" w:type="dxa"/>
        <w:bottom w:w="0" w:type="dxa"/>
        <w:right w:w="28" w:type="dxa"/>
      </w:tblCellMar>
    </w:tblPr>
    <w:tblStylePr w:type="firstRow">
      <w:rPr>
        <w:rFonts w:ascii="Adobe Fangsong Std R" w:eastAsia="Adobe Fangsong Std R" w:hAnsi="Adobe Fangsong Std R" w:cs="Adobe Fangsong Std R"/>
        <w:sz w:val="18"/>
        <w:szCs w:val="18"/>
      </w:rPr>
      <w:tblPr/>
      <w:tcPr>
        <w:tcBorders>
          <w:top w:val="single" w:sz="8" w:space="0" w:color="262626"/>
          <w:bottom w:val="nil"/>
        </w:tcBorders>
      </w:tcPr>
    </w:tblStylePr>
  </w:style>
  <w:style w:type="table" w:customStyle="1" w:styleId="nTblIndent">
    <w:name w:val="nTblIndent"/>
    <w:basedOn w:val="nTbl"/>
    <w:uiPriority w:val="99"/>
    <w:qFormat/>
    <w:rsid w:val="00BA0B19"/>
    <w:tblPr>
      <w:tblInd w:w="720" w:type="dxa"/>
      <w:tblBorders>
        <w:top w:val="single" w:sz="8" w:space="0" w:color="262626"/>
        <w:bottom w:val="single" w:sz="8" w:space="0" w:color="262626"/>
        <w:insideH w:val="single" w:sz="2" w:space="0" w:color="262626"/>
        <w:insideV w:val="dotted" w:sz="4" w:space="0" w:color="auto"/>
      </w:tblBorders>
      <w:tblCellMar>
        <w:top w:w="0" w:type="dxa"/>
        <w:left w:w="28" w:type="dxa"/>
        <w:bottom w:w="0" w:type="dxa"/>
        <w:right w:w="28" w:type="dxa"/>
      </w:tblCellMar>
    </w:tblPr>
    <w:tblStylePr w:type="firstRow">
      <w:rPr>
        <w:rFonts w:ascii="Adobe Fangsong Std R" w:eastAsia="Adobe Fangsong Std R" w:hAnsi="Adobe Fangsong Std R" w:cs="Adobe Fangsong Std R"/>
        <w:sz w:val="18"/>
        <w:szCs w:val="18"/>
      </w:rPr>
      <w:tblPr/>
      <w:tcPr>
        <w:tcBorders>
          <w:top w:val="single" w:sz="8" w:space="0" w:color="262626"/>
          <w:bottom w:val="nil"/>
        </w:tcBorders>
      </w:tcPr>
    </w:tblStylePr>
  </w:style>
  <w:style w:type="paragraph" w:customStyle="1" w:styleId="nBoxIcon">
    <w:name w:val="nBoxIcon"/>
    <w:basedOn w:val="nBxTitle"/>
    <w:uiPriority w:val="2"/>
    <w:qFormat/>
    <w:rsid w:val="00BA0B19"/>
    <w:pPr>
      <w:jc w:val="center"/>
    </w:pPr>
  </w:style>
  <w:style w:type="paragraph" w:customStyle="1" w:styleId="nCoded2">
    <w:name w:val="nCode_d2"/>
    <w:basedOn w:val="nCode"/>
    <w:uiPriority w:val="2"/>
    <w:qFormat/>
    <w:rsid w:val="00BA0B19"/>
    <w:pPr>
      <w:ind w:left="1021"/>
    </w:pPr>
  </w:style>
  <w:style w:type="paragraph" w:customStyle="1" w:styleId="nCoded3">
    <w:name w:val="nCode_d3"/>
    <w:basedOn w:val="nCode"/>
    <w:uiPriority w:val="2"/>
    <w:qFormat/>
    <w:rsid w:val="00BA0B19"/>
    <w:pPr>
      <w:ind w:left="1321"/>
    </w:pPr>
  </w:style>
  <w:style w:type="paragraph" w:customStyle="1" w:styleId="nCvrTocTitle">
    <w:name w:val="nCvrTocTitle"/>
    <w:basedOn w:val="10"/>
    <w:uiPriority w:val="5"/>
    <w:qFormat/>
    <w:rsid w:val="00BA0B19"/>
  </w:style>
  <w:style w:type="paragraph" w:customStyle="1" w:styleId="nAppendTitle1">
    <w:name w:val="nAppendTitle1"/>
    <w:basedOn w:val="1"/>
    <w:next w:val="nAppendTitle2"/>
    <w:uiPriority w:val="8"/>
    <w:qFormat/>
    <w:rsid w:val="004D204B"/>
    <w:pPr>
      <w:framePr w:wrap="notBeside"/>
      <w:numPr>
        <w:ilvl w:val="6"/>
      </w:numPr>
      <w:suppressOverlap/>
    </w:pPr>
  </w:style>
  <w:style w:type="paragraph" w:customStyle="1" w:styleId="nAppendTitle2">
    <w:name w:val="nAppendTitle2"/>
    <w:basedOn w:val="21"/>
    <w:next w:val="nAppendTitle3"/>
    <w:uiPriority w:val="8"/>
    <w:qFormat/>
    <w:rsid w:val="000D0ABE"/>
    <w:pPr>
      <w:numPr>
        <w:ilvl w:val="7"/>
      </w:numPr>
    </w:pPr>
  </w:style>
  <w:style w:type="paragraph" w:customStyle="1" w:styleId="nAppendTitle3">
    <w:name w:val="nAppendTitle3"/>
    <w:basedOn w:val="31"/>
    <w:next w:val="nNormal"/>
    <w:uiPriority w:val="8"/>
    <w:qFormat/>
    <w:rsid w:val="00497215"/>
    <w:pPr>
      <w:numPr>
        <w:ilvl w:val="8"/>
      </w:numPr>
    </w:pPr>
  </w:style>
  <w:style w:type="paragraph" w:customStyle="1" w:styleId="nAppendTitle4">
    <w:name w:val="nAppendTitle4"/>
    <w:basedOn w:val="41"/>
    <w:next w:val="nNormal"/>
    <w:uiPriority w:val="8"/>
    <w:qFormat/>
    <w:rsid w:val="008A0E2F"/>
    <w:pPr>
      <w:numPr>
        <w:ilvl w:val="0"/>
        <w:numId w:val="0"/>
      </w:numPr>
      <w:ind w:left="720"/>
      <w:outlineLvl w:val="9"/>
    </w:pPr>
  </w:style>
  <w:style w:type="paragraph" w:customStyle="1" w:styleId="nApiSubTitle">
    <w:name w:val="nApiSubTitle"/>
    <w:basedOn w:val="41"/>
    <w:uiPriority w:val="1"/>
    <w:qFormat/>
    <w:rsid w:val="00DF29DB"/>
    <w:pPr>
      <w:numPr>
        <w:ilvl w:val="0"/>
        <w:numId w:val="0"/>
      </w:numPr>
      <w:ind w:left="720"/>
    </w:pPr>
  </w:style>
  <w:style w:type="paragraph" w:customStyle="1" w:styleId="nApiParam">
    <w:name w:val="nApiParam"/>
    <w:basedOn w:val="nNormal"/>
    <w:next w:val="nNormal"/>
    <w:uiPriority w:val="2"/>
    <w:qFormat/>
    <w:rsid w:val="00BA0B19"/>
    <w:pPr>
      <w:spacing w:before="160" w:line="240" w:lineRule="auto"/>
    </w:pPr>
    <w:rPr>
      <w:rFonts w:ascii="Courier New" w:hAnsi="Courier New" w:cs="Courier New"/>
      <w:i/>
    </w:rPr>
  </w:style>
  <w:style w:type="character" w:customStyle="1" w:styleId="nCodeFunc">
    <w:name w:val="nCodeFunc"/>
    <w:basedOn w:val="a4"/>
    <w:uiPriority w:val="2"/>
    <w:qFormat/>
    <w:rsid w:val="00BA0B19"/>
    <w:rPr>
      <w:b/>
    </w:rPr>
  </w:style>
  <w:style w:type="character" w:customStyle="1" w:styleId="nCodeParam">
    <w:name w:val="nCodeParam"/>
    <w:basedOn w:val="a4"/>
    <w:uiPriority w:val="2"/>
    <w:qFormat/>
    <w:rsid w:val="00BA0B19"/>
    <w:rPr>
      <w:b/>
      <w:i/>
    </w:rPr>
  </w:style>
  <w:style w:type="paragraph" w:customStyle="1" w:styleId="nCodeType">
    <w:name w:val="nCodeType"/>
    <w:basedOn w:val="nCode"/>
    <w:uiPriority w:val="2"/>
    <w:qFormat/>
    <w:rsid w:val="00BA0B19"/>
    <w:rPr>
      <w:color w:val="0070C0"/>
    </w:rPr>
  </w:style>
  <w:style w:type="character" w:customStyle="1" w:styleId="nUI">
    <w:name w:val="nUI"/>
    <w:basedOn w:val="a4"/>
    <w:uiPriority w:val="1"/>
    <w:qFormat/>
    <w:rsid w:val="003971E7"/>
    <w:rPr>
      <w:b/>
    </w:rPr>
  </w:style>
  <w:style w:type="paragraph" w:customStyle="1" w:styleId="nImgMargin">
    <w:name w:val="nImgMargin"/>
    <w:basedOn w:val="nNormal"/>
    <w:qFormat/>
    <w:rsid w:val="00B93C22"/>
    <w:pPr>
      <w:wordWrap w:val="0"/>
      <w:spacing w:before="300" w:after="300" w:line="240" w:lineRule="auto"/>
    </w:pPr>
    <w:rPr>
      <w:rFonts w:ascii="Arial" w:hAnsi="Arial" w:cs="바탕"/>
      <w:szCs w:val="20"/>
    </w:rPr>
  </w:style>
  <w:style w:type="paragraph" w:customStyle="1" w:styleId="nNormald1">
    <w:name w:val="nNormal_d1"/>
    <w:basedOn w:val="nNormal"/>
    <w:rsid w:val="00735517"/>
    <w:pPr>
      <w:wordWrap w:val="0"/>
      <w:spacing w:line="240" w:lineRule="auto"/>
      <w:ind w:left="1021"/>
    </w:pPr>
    <w:rPr>
      <w:rFonts w:hAnsi="Arial" w:cs="바탕"/>
      <w:szCs w:val="20"/>
    </w:rPr>
  </w:style>
  <w:style w:type="paragraph" w:customStyle="1" w:styleId="nNormald2">
    <w:name w:val="nNormal_d2"/>
    <w:basedOn w:val="nNormald1"/>
    <w:rsid w:val="00B93C22"/>
    <w:pPr>
      <w:ind w:left="1321"/>
    </w:pPr>
  </w:style>
  <w:style w:type="numbering" w:styleId="111111">
    <w:name w:val="Outline List 2"/>
    <w:basedOn w:val="a6"/>
    <w:rsid w:val="009810E9"/>
    <w:pPr>
      <w:numPr>
        <w:numId w:val="5"/>
      </w:numPr>
    </w:pPr>
  </w:style>
  <w:style w:type="numbering" w:styleId="1ai">
    <w:name w:val="Outline List 1"/>
    <w:basedOn w:val="a6"/>
    <w:rsid w:val="009810E9"/>
    <w:pPr>
      <w:numPr>
        <w:numId w:val="6"/>
      </w:numPr>
    </w:pPr>
  </w:style>
  <w:style w:type="paragraph" w:styleId="affa">
    <w:name w:val="Note Heading"/>
    <w:basedOn w:val="a3"/>
    <w:next w:val="a3"/>
    <w:link w:val="Chare"/>
    <w:semiHidden/>
    <w:unhideWhenUsed/>
    <w:rsid w:val="009810E9"/>
    <w:pPr>
      <w:jc w:val="center"/>
    </w:pPr>
  </w:style>
  <w:style w:type="character" w:customStyle="1" w:styleId="Chare">
    <w:name w:val="각주/미주 머리글 Char"/>
    <w:basedOn w:val="a4"/>
    <w:link w:val="affa"/>
    <w:semiHidden/>
    <w:rsid w:val="009810E9"/>
    <w:rPr>
      <w:rFonts w:ascii="Arial" w:eastAsia="맑은 고딕" w:hAnsi="Arial"/>
      <w:kern w:val="2"/>
    </w:rPr>
  </w:style>
  <w:style w:type="paragraph" w:styleId="affb">
    <w:name w:val="table of authorities"/>
    <w:basedOn w:val="a3"/>
    <w:next w:val="a3"/>
    <w:semiHidden/>
    <w:rsid w:val="009810E9"/>
    <w:pPr>
      <w:ind w:left="425" w:hanging="425"/>
    </w:pPr>
  </w:style>
  <w:style w:type="paragraph" w:styleId="affc">
    <w:name w:val="toa heading"/>
    <w:basedOn w:val="a3"/>
    <w:next w:val="a3"/>
    <w:semiHidden/>
    <w:rsid w:val="009810E9"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paragraph" w:styleId="a0">
    <w:name w:val="List Bullet"/>
    <w:basedOn w:val="a3"/>
    <w:semiHidden/>
    <w:rsid w:val="009810E9"/>
    <w:pPr>
      <w:numPr>
        <w:numId w:val="7"/>
      </w:numPr>
      <w:contextualSpacing/>
    </w:pPr>
  </w:style>
  <w:style w:type="paragraph" w:styleId="20">
    <w:name w:val="List Bullet 2"/>
    <w:basedOn w:val="a3"/>
    <w:semiHidden/>
    <w:rsid w:val="009810E9"/>
    <w:pPr>
      <w:numPr>
        <w:numId w:val="8"/>
      </w:numPr>
      <w:contextualSpacing/>
    </w:pPr>
  </w:style>
  <w:style w:type="paragraph" w:styleId="30">
    <w:name w:val="List Bullet 3"/>
    <w:basedOn w:val="a3"/>
    <w:semiHidden/>
    <w:rsid w:val="009810E9"/>
    <w:pPr>
      <w:numPr>
        <w:numId w:val="9"/>
      </w:numPr>
      <w:contextualSpacing/>
    </w:pPr>
  </w:style>
  <w:style w:type="paragraph" w:styleId="40">
    <w:name w:val="List Bullet 4"/>
    <w:basedOn w:val="a3"/>
    <w:semiHidden/>
    <w:rsid w:val="009810E9"/>
    <w:pPr>
      <w:numPr>
        <w:numId w:val="10"/>
      </w:numPr>
      <w:contextualSpacing/>
    </w:pPr>
  </w:style>
  <w:style w:type="paragraph" w:styleId="50">
    <w:name w:val="List Bullet 5"/>
    <w:basedOn w:val="a3"/>
    <w:semiHidden/>
    <w:rsid w:val="009810E9"/>
    <w:pPr>
      <w:numPr>
        <w:numId w:val="11"/>
      </w:numPr>
      <w:contextualSpacing/>
    </w:pPr>
  </w:style>
  <w:style w:type="paragraph" w:styleId="affd">
    <w:name w:val="macro"/>
    <w:link w:val="Charf"/>
    <w:semiHidden/>
    <w:rsid w:val="009810E9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character" w:customStyle="1" w:styleId="Charf">
    <w:name w:val="매크로 텍스트 Char"/>
    <w:basedOn w:val="a4"/>
    <w:link w:val="affd"/>
    <w:semiHidden/>
    <w:rsid w:val="009810E9"/>
    <w:rPr>
      <w:rFonts w:ascii="Courier New" w:hAnsi="Courier New" w:cs="Courier New"/>
      <w:kern w:val="2"/>
      <w:sz w:val="24"/>
      <w:szCs w:val="24"/>
    </w:rPr>
  </w:style>
  <w:style w:type="paragraph" w:styleId="affe">
    <w:name w:val="Closing"/>
    <w:basedOn w:val="a3"/>
    <w:link w:val="Charf0"/>
    <w:semiHidden/>
    <w:rsid w:val="009810E9"/>
    <w:pPr>
      <w:ind w:left="4252"/>
    </w:pPr>
  </w:style>
  <w:style w:type="character" w:customStyle="1" w:styleId="Charf0">
    <w:name w:val="맺음말 Char"/>
    <w:basedOn w:val="a4"/>
    <w:link w:val="affe"/>
    <w:semiHidden/>
    <w:rsid w:val="009810E9"/>
    <w:rPr>
      <w:rFonts w:ascii="Arial" w:eastAsia="맑은 고딕" w:hAnsi="Arial"/>
      <w:kern w:val="2"/>
    </w:rPr>
  </w:style>
  <w:style w:type="paragraph" w:styleId="afff">
    <w:name w:val="Message Header"/>
    <w:basedOn w:val="a3"/>
    <w:link w:val="Charf1"/>
    <w:semiHidden/>
    <w:rsid w:val="009810E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851" w:hanging="85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1">
    <w:name w:val="메시지 머리글 Char"/>
    <w:basedOn w:val="a4"/>
    <w:link w:val="afff"/>
    <w:semiHidden/>
    <w:rsid w:val="009810E9"/>
    <w:rPr>
      <w:rFonts w:asciiTheme="majorHAnsi" w:eastAsiaTheme="majorEastAsia" w:hAnsiTheme="majorHAnsi" w:cstheme="majorBidi"/>
      <w:kern w:val="2"/>
      <w:sz w:val="24"/>
      <w:szCs w:val="24"/>
      <w:shd w:val="pct20" w:color="auto" w:fill="auto"/>
    </w:rPr>
  </w:style>
  <w:style w:type="paragraph" w:styleId="afff0">
    <w:name w:val="List"/>
    <w:basedOn w:val="a3"/>
    <w:semiHidden/>
    <w:rsid w:val="009810E9"/>
    <w:pPr>
      <w:ind w:left="425" w:hanging="425"/>
      <w:contextualSpacing/>
    </w:pPr>
  </w:style>
  <w:style w:type="paragraph" w:styleId="23">
    <w:name w:val="List 2"/>
    <w:basedOn w:val="a3"/>
    <w:semiHidden/>
    <w:rsid w:val="009810E9"/>
    <w:pPr>
      <w:ind w:left="851" w:hanging="425"/>
      <w:contextualSpacing/>
    </w:pPr>
  </w:style>
  <w:style w:type="paragraph" w:styleId="33">
    <w:name w:val="List 3"/>
    <w:basedOn w:val="a3"/>
    <w:semiHidden/>
    <w:rsid w:val="009810E9"/>
    <w:pPr>
      <w:ind w:left="1276" w:hanging="425"/>
      <w:contextualSpacing/>
    </w:pPr>
  </w:style>
  <w:style w:type="paragraph" w:styleId="43">
    <w:name w:val="List 4"/>
    <w:basedOn w:val="a3"/>
    <w:semiHidden/>
    <w:rsid w:val="009810E9"/>
    <w:pPr>
      <w:ind w:left="1701" w:hanging="425"/>
      <w:contextualSpacing/>
    </w:pPr>
  </w:style>
  <w:style w:type="paragraph" w:styleId="53">
    <w:name w:val="List 5"/>
    <w:basedOn w:val="a3"/>
    <w:semiHidden/>
    <w:rsid w:val="009810E9"/>
    <w:pPr>
      <w:ind w:left="2126" w:hanging="425"/>
      <w:contextualSpacing/>
    </w:pPr>
  </w:style>
  <w:style w:type="paragraph" w:styleId="afff1">
    <w:name w:val="List Continue"/>
    <w:basedOn w:val="a3"/>
    <w:semiHidden/>
    <w:rsid w:val="009810E9"/>
    <w:pPr>
      <w:spacing w:after="180"/>
      <w:ind w:left="425"/>
      <w:contextualSpacing/>
    </w:pPr>
  </w:style>
  <w:style w:type="paragraph" w:styleId="24">
    <w:name w:val="List Continue 2"/>
    <w:basedOn w:val="a3"/>
    <w:semiHidden/>
    <w:rsid w:val="009810E9"/>
    <w:pPr>
      <w:spacing w:after="180"/>
      <w:ind w:left="850"/>
      <w:contextualSpacing/>
    </w:pPr>
  </w:style>
  <w:style w:type="paragraph" w:styleId="34">
    <w:name w:val="List Continue 3"/>
    <w:basedOn w:val="a3"/>
    <w:semiHidden/>
    <w:rsid w:val="009810E9"/>
    <w:pPr>
      <w:spacing w:after="180"/>
      <w:ind w:left="1275"/>
      <w:contextualSpacing/>
    </w:pPr>
  </w:style>
  <w:style w:type="paragraph" w:styleId="44">
    <w:name w:val="List Continue 4"/>
    <w:basedOn w:val="a3"/>
    <w:semiHidden/>
    <w:rsid w:val="009810E9"/>
    <w:pPr>
      <w:spacing w:after="180"/>
      <w:ind w:left="1700"/>
      <w:contextualSpacing/>
    </w:pPr>
  </w:style>
  <w:style w:type="paragraph" w:styleId="54">
    <w:name w:val="List Continue 5"/>
    <w:basedOn w:val="a3"/>
    <w:semiHidden/>
    <w:rsid w:val="009810E9"/>
    <w:pPr>
      <w:spacing w:after="180"/>
      <w:ind w:left="2125"/>
      <w:contextualSpacing/>
    </w:pPr>
  </w:style>
  <w:style w:type="paragraph" w:styleId="HTML">
    <w:name w:val="HTML Preformatted"/>
    <w:basedOn w:val="a3"/>
    <w:link w:val="HTMLChar"/>
    <w:semiHidden/>
    <w:rsid w:val="009810E9"/>
    <w:rPr>
      <w:rFonts w:ascii="Courier New" w:hAnsi="Courier New" w:cs="Courier New"/>
    </w:rPr>
  </w:style>
  <w:style w:type="character" w:customStyle="1" w:styleId="HTMLChar">
    <w:name w:val="미리 서식이 지정된 HTML Char"/>
    <w:basedOn w:val="a4"/>
    <w:link w:val="HTML"/>
    <w:semiHidden/>
    <w:rsid w:val="009810E9"/>
    <w:rPr>
      <w:rFonts w:ascii="Courier New" w:eastAsia="맑은 고딕" w:hAnsi="Courier New" w:cs="Courier New"/>
      <w:kern w:val="2"/>
    </w:rPr>
  </w:style>
  <w:style w:type="character" w:styleId="afff2">
    <w:name w:val="endnote reference"/>
    <w:basedOn w:val="a4"/>
    <w:semiHidden/>
    <w:rsid w:val="009810E9"/>
    <w:rPr>
      <w:vertAlign w:val="superscript"/>
    </w:rPr>
  </w:style>
  <w:style w:type="paragraph" w:styleId="afff3">
    <w:name w:val="endnote text"/>
    <w:basedOn w:val="a3"/>
    <w:link w:val="Charf2"/>
    <w:semiHidden/>
    <w:rsid w:val="009810E9"/>
    <w:pPr>
      <w:snapToGrid w:val="0"/>
      <w:jc w:val="left"/>
    </w:pPr>
  </w:style>
  <w:style w:type="character" w:customStyle="1" w:styleId="Charf2">
    <w:name w:val="미주 텍스트 Char"/>
    <w:basedOn w:val="a4"/>
    <w:link w:val="afff3"/>
    <w:semiHidden/>
    <w:rsid w:val="009810E9"/>
    <w:rPr>
      <w:rFonts w:ascii="Arial" w:eastAsia="맑은 고딕" w:hAnsi="Arial"/>
      <w:kern w:val="2"/>
    </w:rPr>
  </w:style>
  <w:style w:type="paragraph" w:styleId="afff4">
    <w:name w:val="envelope return"/>
    <w:basedOn w:val="a3"/>
    <w:semiHidden/>
    <w:rsid w:val="009810E9"/>
    <w:pPr>
      <w:snapToGrid w:val="0"/>
    </w:pPr>
    <w:rPr>
      <w:rFonts w:asciiTheme="majorHAnsi" w:eastAsiaTheme="majorEastAsia" w:hAnsiTheme="majorHAnsi" w:cstheme="majorBidi"/>
    </w:rPr>
  </w:style>
  <w:style w:type="table" w:customStyle="1" w:styleId="12">
    <w:name w:val="밝은 목록1"/>
    <w:basedOn w:val="a5"/>
    <w:uiPriority w:val="61"/>
    <w:rsid w:val="009810E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1">
    <w:name w:val="밝은 목록 - 강조색 11"/>
    <w:basedOn w:val="a5"/>
    <w:uiPriority w:val="61"/>
    <w:rsid w:val="009810E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">
    <w:name w:val="Light List Accent 2"/>
    <w:basedOn w:val="a5"/>
    <w:uiPriority w:val="61"/>
    <w:rsid w:val="009810E9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">
    <w:name w:val="Light List Accent 3"/>
    <w:basedOn w:val="a5"/>
    <w:uiPriority w:val="61"/>
    <w:rsid w:val="009810E9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">
    <w:name w:val="Light List Accent 4"/>
    <w:basedOn w:val="a5"/>
    <w:uiPriority w:val="61"/>
    <w:rsid w:val="009810E9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">
    <w:name w:val="Light List Accent 5"/>
    <w:basedOn w:val="a5"/>
    <w:uiPriority w:val="61"/>
    <w:rsid w:val="009810E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">
    <w:name w:val="Light List Accent 6"/>
    <w:basedOn w:val="a5"/>
    <w:uiPriority w:val="61"/>
    <w:rsid w:val="009810E9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a">
    <w:name w:val="List Number"/>
    <w:basedOn w:val="a3"/>
    <w:semiHidden/>
    <w:unhideWhenUsed/>
    <w:rsid w:val="009810E9"/>
    <w:pPr>
      <w:numPr>
        <w:numId w:val="12"/>
      </w:numPr>
      <w:contextualSpacing/>
    </w:pPr>
  </w:style>
  <w:style w:type="paragraph" w:styleId="2">
    <w:name w:val="List Number 2"/>
    <w:basedOn w:val="a3"/>
    <w:semiHidden/>
    <w:unhideWhenUsed/>
    <w:rsid w:val="009810E9"/>
    <w:pPr>
      <w:numPr>
        <w:numId w:val="13"/>
      </w:numPr>
      <w:contextualSpacing/>
    </w:pPr>
  </w:style>
  <w:style w:type="paragraph" w:styleId="3">
    <w:name w:val="List Number 3"/>
    <w:basedOn w:val="a3"/>
    <w:semiHidden/>
    <w:unhideWhenUsed/>
    <w:rsid w:val="009810E9"/>
    <w:pPr>
      <w:numPr>
        <w:numId w:val="14"/>
      </w:numPr>
      <w:contextualSpacing/>
    </w:pPr>
  </w:style>
  <w:style w:type="paragraph" w:styleId="4">
    <w:name w:val="List Number 4"/>
    <w:basedOn w:val="a3"/>
    <w:semiHidden/>
    <w:unhideWhenUsed/>
    <w:rsid w:val="009810E9"/>
    <w:pPr>
      <w:numPr>
        <w:numId w:val="15"/>
      </w:numPr>
      <w:contextualSpacing/>
    </w:pPr>
  </w:style>
  <w:style w:type="paragraph" w:styleId="5">
    <w:name w:val="List Number 5"/>
    <w:basedOn w:val="a3"/>
    <w:semiHidden/>
    <w:unhideWhenUsed/>
    <w:rsid w:val="009810E9"/>
    <w:pPr>
      <w:numPr>
        <w:numId w:val="16"/>
      </w:numPr>
      <w:contextualSpacing/>
    </w:pPr>
  </w:style>
  <w:style w:type="paragraph" w:styleId="25">
    <w:name w:val="Body Text 2"/>
    <w:basedOn w:val="a3"/>
    <w:link w:val="2Char0"/>
    <w:semiHidden/>
    <w:unhideWhenUsed/>
    <w:rsid w:val="009810E9"/>
    <w:pPr>
      <w:spacing w:after="180" w:line="480" w:lineRule="auto"/>
    </w:pPr>
  </w:style>
  <w:style w:type="character" w:customStyle="1" w:styleId="2Char0">
    <w:name w:val="본문 2 Char"/>
    <w:basedOn w:val="a4"/>
    <w:link w:val="25"/>
    <w:semiHidden/>
    <w:rsid w:val="009810E9"/>
    <w:rPr>
      <w:rFonts w:ascii="Arial" w:eastAsia="맑은 고딕" w:hAnsi="Arial"/>
      <w:kern w:val="2"/>
    </w:rPr>
  </w:style>
  <w:style w:type="paragraph" w:styleId="35">
    <w:name w:val="Body Text 3"/>
    <w:basedOn w:val="a3"/>
    <w:link w:val="3Char0"/>
    <w:semiHidden/>
    <w:unhideWhenUsed/>
    <w:rsid w:val="009810E9"/>
    <w:pPr>
      <w:spacing w:after="180"/>
    </w:pPr>
    <w:rPr>
      <w:sz w:val="16"/>
      <w:szCs w:val="16"/>
    </w:rPr>
  </w:style>
  <w:style w:type="character" w:customStyle="1" w:styleId="3Char0">
    <w:name w:val="본문 3 Char"/>
    <w:basedOn w:val="a4"/>
    <w:link w:val="35"/>
    <w:semiHidden/>
    <w:rsid w:val="009810E9"/>
    <w:rPr>
      <w:rFonts w:ascii="Arial" w:eastAsia="맑은 고딕" w:hAnsi="Arial"/>
      <w:kern w:val="2"/>
      <w:sz w:val="16"/>
      <w:szCs w:val="16"/>
    </w:rPr>
  </w:style>
  <w:style w:type="paragraph" w:styleId="afff5">
    <w:name w:val="Body Text Indent"/>
    <w:basedOn w:val="a3"/>
    <w:link w:val="Charf3"/>
    <w:semiHidden/>
    <w:unhideWhenUsed/>
    <w:rsid w:val="009810E9"/>
    <w:pPr>
      <w:spacing w:after="180"/>
      <w:ind w:left="851"/>
    </w:pPr>
  </w:style>
  <w:style w:type="character" w:customStyle="1" w:styleId="Charf3">
    <w:name w:val="본문 들여쓰기 Char"/>
    <w:basedOn w:val="a4"/>
    <w:link w:val="afff5"/>
    <w:semiHidden/>
    <w:rsid w:val="009810E9"/>
    <w:rPr>
      <w:rFonts w:ascii="Arial" w:eastAsia="맑은 고딕" w:hAnsi="Arial"/>
      <w:kern w:val="2"/>
    </w:rPr>
  </w:style>
  <w:style w:type="paragraph" w:styleId="26">
    <w:name w:val="Body Text Indent 2"/>
    <w:basedOn w:val="a3"/>
    <w:link w:val="2Char1"/>
    <w:semiHidden/>
    <w:unhideWhenUsed/>
    <w:rsid w:val="009810E9"/>
    <w:pPr>
      <w:spacing w:after="180" w:line="480" w:lineRule="auto"/>
      <w:ind w:left="851"/>
    </w:pPr>
  </w:style>
  <w:style w:type="character" w:customStyle="1" w:styleId="2Char1">
    <w:name w:val="본문 들여쓰기 2 Char"/>
    <w:basedOn w:val="a4"/>
    <w:link w:val="26"/>
    <w:semiHidden/>
    <w:rsid w:val="009810E9"/>
    <w:rPr>
      <w:rFonts w:ascii="Arial" w:eastAsia="맑은 고딕" w:hAnsi="Arial"/>
      <w:kern w:val="2"/>
    </w:rPr>
  </w:style>
  <w:style w:type="paragraph" w:styleId="36">
    <w:name w:val="Body Text Indent 3"/>
    <w:basedOn w:val="a3"/>
    <w:link w:val="3Char1"/>
    <w:semiHidden/>
    <w:unhideWhenUsed/>
    <w:rsid w:val="009810E9"/>
    <w:pPr>
      <w:spacing w:after="180"/>
      <w:ind w:left="851"/>
    </w:pPr>
    <w:rPr>
      <w:sz w:val="16"/>
      <w:szCs w:val="16"/>
    </w:rPr>
  </w:style>
  <w:style w:type="character" w:customStyle="1" w:styleId="3Char1">
    <w:name w:val="본문 들여쓰기 3 Char"/>
    <w:basedOn w:val="a4"/>
    <w:link w:val="36"/>
    <w:semiHidden/>
    <w:rsid w:val="009810E9"/>
    <w:rPr>
      <w:rFonts w:ascii="Arial" w:eastAsia="맑은 고딕" w:hAnsi="Arial"/>
      <w:kern w:val="2"/>
      <w:sz w:val="16"/>
      <w:szCs w:val="16"/>
    </w:rPr>
  </w:style>
  <w:style w:type="paragraph" w:styleId="afff6">
    <w:name w:val="Body Text First Indent"/>
    <w:basedOn w:val="ac"/>
    <w:link w:val="Charf4"/>
    <w:semiHidden/>
    <w:unhideWhenUsed/>
    <w:rsid w:val="009810E9"/>
    <w:pPr>
      <w:ind w:firstLine="210"/>
    </w:pPr>
  </w:style>
  <w:style w:type="character" w:customStyle="1" w:styleId="Charf4">
    <w:name w:val="본문 첫 줄 들여쓰기 Char"/>
    <w:basedOn w:val="Char1"/>
    <w:link w:val="afff6"/>
    <w:semiHidden/>
    <w:rsid w:val="009810E9"/>
    <w:rPr>
      <w:rFonts w:ascii="Arial" w:eastAsia="맑은 고딕" w:hAnsi="Arial"/>
      <w:kern w:val="2"/>
    </w:rPr>
  </w:style>
  <w:style w:type="paragraph" w:styleId="27">
    <w:name w:val="Body Text First Indent 2"/>
    <w:basedOn w:val="afff5"/>
    <w:link w:val="2Char2"/>
    <w:semiHidden/>
    <w:unhideWhenUsed/>
    <w:rsid w:val="009810E9"/>
    <w:pPr>
      <w:ind w:firstLine="210"/>
    </w:pPr>
  </w:style>
  <w:style w:type="character" w:customStyle="1" w:styleId="2Char2">
    <w:name w:val="본문 첫 줄 들여쓰기 2 Char"/>
    <w:basedOn w:val="Charf3"/>
    <w:link w:val="27"/>
    <w:semiHidden/>
    <w:rsid w:val="009810E9"/>
    <w:rPr>
      <w:rFonts w:ascii="Arial" w:eastAsia="맑은 고딕" w:hAnsi="Arial"/>
      <w:kern w:val="2"/>
    </w:rPr>
  </w:style>
  <w:style w:type="paragraph" w:styleId="afff7">
    <w:name w:val="Block Text"/>
    <w:basedOn w:val="a3"/>
    <w:semiHidden/>
    <w:unhideWhenUsed/>
    <w:rsid w:val="009810E9"/>
    <w:pPr>
      <w:spacing w:after="180"/>
      <w:ind w:left="1440" w:right="1440"/>
    </w:pPr>
  </w:style>
  <w:style w:type="table" w:customStyle="1" w:styleId="13">
    <w:name w:val="색상형 눈금1"/>
    <w:basedOn w:val="a5"/>
    <w:uiPriority w:val="73"/>
    <w:rsid w:val="009810E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5"/>
    <w:uiPriority w:val="73"/>
    <w:rsid w:val="009810E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0">
    <w:name w:val="Colorful Grid Accent 2"/>
    <w:basedOn w:val="a5"/>
    <w:uiPriority w:val="73"/>
    <w:rsid w:val="009810E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0">
    <w:name w:val="Colorful Grid Accent 3"/>
    <w:basedOn w:val="a5"/>
    <w:uiPriority w:val="73"/>
    <w:rsid w:val="009810E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0">
    <w:name w:val="Colorful Grid Accent 4"/>
    <w:basedOn w:val="a5"/>
    <w:uiPriority w:val="73"/>
    <w:rsid w:val="009810E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0">
    <w:name w:val="Colorful Grid Accent 5"/>
    <w:basedOn w:val="a5"/>
    <w:uiPriority w:val="73"/>
    <w:rsid w:val="009810E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0">
    <w:name w:val="Colorful Grid Accent 6"/>
    <w:basedOn w:val="a5"/>
    <w:uiPriority w:val="73"/>
    <w:rsid w:val="009810E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14">
    <w:name w:val="색상형 목록1"/>
    <w:basedOn w:val="a5"/>
    <w:uiPriority w:val="72"/>
    <w:rsid w:val="009810E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5"/>
    <w:uiPriority w:val="72"/>
    <w:rsid w:val="009810E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1">
    <w:name w:val="Colorful List Accent 2"/>
    <w:basedOn w:val="a5"/>
    <w:uiPriority w:val="72"/>
    <w:rsid w:val="009810E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1">
    <w:name w:val="Colorful List Accent 3"/>
    <w:basedOn w:val="a5"/>
    <w:uiPriority w:val="72"/>
    <w:rsid w:val="009810E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1">
    <w:name w:val="Colorful List Accent 4"/>
    <w:basedOn w:val="a5"/>
    <w:uiPriority w:val="72"/>
    <w:rsid w:val="009810E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1">
    <w:name w:val="Colorful List Accent 5"/>
    <w:basedOn w:val="a5"/>
    <w:uiPriority w:val="72"/>
    <w:rsid w:val="009810E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1">
    <w:name w:val="Colorful List Accent 6"/>
    <w:basedOn w:val="a5"/>
    <w:uiPriority w:val="72"/>
    <w:rsid w:val="009810E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15">
    <w:name w:val="색상형 음영1"/>
    <w:basedOn w:val="a5"/>
    <w:uiPriority w:val="71"/>
    <w:rsid w:val="009810E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2">
    <w:name w:val="Colorful Shading Accent 1"/>
    <w:basedOn w:val="a5"/>
    <w:uiPriority w:val="71"/>
    <w:rsid w:val="009810E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2">
    <w:name w:val="Colorful Shading Accent 2"/>
    <w:basedOn w:val="a5"/>
    <w:uiPriority w:val="71"/>
    <w:rsid w:val="009810E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2">
    <w:name w:val="Colorful Shading Accent 3"/>
    <w:basedOn w:val="a5"/>
    <w:uiPriority w:val="71"/>
    <w:rsid w:val="009810E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2">
    <w:name w:val="Colorful Shading Accent 4"/>
    <w:basedOn w:val="a5"/>
    <w:uiPriority w:val="71"/>
    <w:rsid w:val="009810E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Shading Accent 5"/>
    <w:basedOn w:val="a5"/>
    <w:uiPriority w:val="71"/>
    <w:rsid w:val="009810E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2">
    <w:name w:val="Colorful Shading Accent 6"/>
    <w:basedOn w:val="a5"/>
    <w:uiPriority w:val="71"/>
    <w:rsid w:val="009810E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16">
    <w:name w:val="index 1"/>
    <w:basedOn w:val="a3"/>
    <w:next w:val="a3"/>
    <w:autoRedefine/>
    <w:semiHidden/>
    <w:unhideWhenUsed/>
    <w:rsid w:val="009810E9"/>
    <w:pPr>
      <w:ind w:left="425" w:hanging="425"/>
    </w:pPr>
  </w:style>
  <w:style w:type="paragraph" w:styleId="28">
    <w:name w:val="index 2"/>
    <w:basedOn w:val="a3"/>
    <w:next w:val="a3"/>
    <w:autoRedefine/>
    <w:semiHidden/>
    <w:unhideWhenUsed/>
    <w:rsid w:val="009810E9"/>
    <w:pPr>
      <w:ind w:left="850" w:hanging="425"/>
    </w:pPr>
  </w:style>
  <w:style w:type="paragraph" w:styleId="37">
    <w:name w:val="index 3"/>
    <w:basedOn w:val="a3"/>
    <w:next w:val="a3"/>
    <w:autoRedefine/>
    <w:semiHidden/>
    <w:unhideWhenUsed/>
    <w:rsid w:val="009810E9"/>
    <w:pPr>
      <w:ind w:left="1275" w:hanging="425"/>
    </w:pPr>
  </w:style>
  <w:style w:type="paragraph" w:styleId="45">
    <w:name w:val="index 4"/>
    <w:basedOn w:val="a3"/>
    <w:next w:val="a3"/>
    <w:autoRedefine/>
    <w:semiHidden/>
    <w:unhideWhenUsed/>
    <w:rsid w:val="009810E9"/>
    <w:pPr>
      <w:ind w:left="1700" w:hanging="425"/>
    </w:pPr>
  </w:style>
  <w:style w:type="paragraph" w:styleId="55">
    <w:name w:val="index 5"/>
    <w:basedOn w:val="a3"/>
    <w:next w:val="a3"/>
    <w:autoRedefine/>
    <w:semiHidden/>
    <w:unhideWhenUsed/>
    <w:rsid w:val="009810E9"/>
    <w:pPr>
      <w:ind w:left="2125" w:hanging="425"/>
    </w:pPr>
  </w:style>
  <w:style w:type="paragraph" w:styleId="61">
    <w:name w:val="index 6"/>
    <w:basedOn w:val="a3"/>
    <w:next w:val="a3"/>
    <w:autoRedefine/>
    <w:semiHidden/>
    <w:unhideWhenUsed/>
    <w:rsid w:val="009810E9"/>
    <w:pPr>
      <w:ind w:left="2550" w:hanging="425"/>
    </w:pPr>
  </w:style>
  <w:style w:type="paragraph" w:styleId="71">
    <w:name w:val="index 7"/>
    <w:basedOn w:val="a3"/>
    <w:next w:val="a3"/>
    <w:autoRedefine/>
    <w:semiHidden/>
    <w:unhideWhenUsed/>
    <w:rsid w:val="009810E9"/>
    <w:pPr>
      <w:ind w:left="2975" w:hanging="425"/>
    </w:pPr>
  </w:style>
  <w:style w:type="paragraph" w:styleId="81">
    <w:name w:val="index 8"/>
    <w:basedOn w:val="a3"/>
    <w:next w:val="a3"/>
    <w:autoRedefine/>
    <w:semiHidden/>
    <w:unhideWhenUsed/>
    <w:rsid w:val="009810E9"/>
    <w:pPr>
      <w:ind w:left="3400" w:hanging="425"/>
    </w:pPr>
  </w:style>
  <w:style w:type="paragraph" w:styleId="91">
    <w:name w:val="index 9"/>
    <w:basedOn w:val="a3"/>
    <w:next w:val="a3"/>
    <w:autoRedefine/>
    <w:semiHidden/>
    <w:unhideWhenUsed/>
    <w:rsid w:val="009810E9"/>
    <w:pPr>
      <w:ind w:left="3825" w:hanging="425"/>
    </w:pPr>
  </w:style>
  <w:style w:type="paragraph" w:styleId="afff8">
    <w:name w:val="index heading"/>
    <w:basedOn w:val="a3"/>
    <w:next w:val="16"/>
    <w:semiHidden/>
    <w:unhideWhenUsed/>
    <w:rsid w:val="009810E9"/>
    <w:rPr>
      <w:rFonts w:asciiTheme="majorHAnsi" w:eastAsiaTheme="majorEastAsia" w:hAnsiTheme="majorHAnsi" w:cstheme="majorBidi"/>
      <w:b/>
      <w:bCs/>
    </w:rPr>
  </w:style>
  <w:style w:type="paragraph" w:styleId="afff9">
    <w:name w:val="Signature"/>
    <w:basedOn w:val="a3"/>
    <w:link w:val="Charf5"/>
    <w:semiHidden/>
    <w:unhideWhenUsed/>
    <w:rsid w:val="009810E9"/>
    <w:pPr>
      <w:ind w:left="4252"/>
    </w:pPr>
  </w:style>
  <w:style w:type="character" w:customStyle="1" w:styleId="Charf5">
    <w:name w:val="서명 Char"/>
    <w:basedOn w:val="a4"/>
    <w:link w:val="afff9"/>
    <w:semiHidden/>
    <w:rsid w:val="009810E9"/>
    <w:rPr>
      <w:rFonts w:ascii="Arial" w:eastAsia="맑은 고딕" w:hAnsi="Arial"/>
      <w:kern w:val="2"/>
    </w:rPr>
  </w:style>
  <w:style w:type="table" w:customStyle="1" w:styleId="17">
    <w:name w:val="어두운 목록1"/>
    <w:basedOn w:val="a5"/>
    <w:uiPriority w:val="70"/>
    <w:rsid w:val="009810E9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5"/>
    <w:uiPriority w:val="70"/>
    <w:rsid w:val="009810E9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5"/>
    <w:uiPriority w:val="70"/>
    <w:rsid w:val="009810E9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5"/>
    <w:uiPriority w:val="70"/>
    <w:rsid w:val="009810E9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5"/>
    <w:uiPriority w:val="70"/>
    <w:rsid w:val="009810E9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3">
    <w:name w:val="Dark List Accent 5"/>
    <w:basedOn w:val="a5"/>
    <w:uiPriority w:val="70"/>
    <w:rsid w:val="009810E9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3">
    <w:name w:val="Dark List Accent 6"/>
    <w:basedOn w:val="a5"/>
    <w:uiPriority w:val="70"/>
    <w:rsid w:val="009810E9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18">
    <w:name w:val="연한 눈금1"/>
    <w:basedOn w:val="a5"/>
    <w:uiPriority w:val="62"/>
    <w:rsid w:val="009810E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-110">
    <w:name w:val="연한 눈금 - 강조색 11"/>
    <w:basedOn w:val="a5"/>
    <w:uiPriority w:val="62"/>
    <w:rsid w:val="009810E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4">
    <w:name w:val="Light Grid Accent 2"/>
    <w:basedOn w:val="a5"/>
    <w:uiPriority w:val="62"/>
    <w:rsid w:val="009810E9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4">
    <w:name w:val="Light Grid Accent 3"/>
    <w:basedOn w:val="a5"/>
    <w:uiPriority w:val="62"/>
    <w:rsid w:val="009810E9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4">
    <w:name w:val="Light Grid Accent 4"/>
    <w:basedOn w:val="a5"/>
    <w:uiPriority w:val="62"/>
    <w:rsid w:val="009810E9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5"/>
    <w:uiPriority w:val="62"/>
    <w:rsid w:val="009810E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5"/>
    <w:uiPriority w:val="62"/>
    <w:rsid w:val="009810E9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character" w:styleId="afffa">
    <w:name w:val="FollowedHyperlink"/>
    <w:basedOn w:val="a4"/>
    <w:semiHidden/>
    <w:unhideWhenUsed/>
    <w:rsid w:val="009810E9"/>
    <w:rPr>
      <w:color w:val="800080" w:themeColor="followedHyperlink"/>
      <w:u w:val="single"/>
    </w:rPr>
  </w:style>
  <w:style w:type="table" w:customStyle="1" w:styleId="19">
    <w:name w:val="옅은 음영1"/>
    <w:basedOn w:val="a5"/>
    <w:uiPriority w:val="60"/>
    <w:rsid w:val="009810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1">
    <w:name w:val="옅은 음영 - 강조색 11"/>
    <w:basedOn w:val="a5"/>
    <w:uiPriority w:val="60"/>
    <w:rsid w:val="009810E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5"/>
    <w:uiPriority w:val="60"/>
    <w:rsid w:val="009810E9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5"/>
    <w:uiPriority w:val="60"/>
    <w:rsid w:val="009810E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5"/>
    <w:uiPriority w:val="60"/>
    <w:rsid w:val="009810E9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5"/>
    <w:uiPriority w:val="60"/>
    <w:rsid w:val="009810E9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5"/>
    <w:uiPriority w:val="60"/>
    <w:rsid w:val="009810E9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fffb">
    <w:name w:val="Salutation"/>
    <w:basedOn w:val="a3"/>
    <w:next w:val="a3"/>
    <w:link w:val="Charf6"/>
    <w:semiHidden/>
    <w:rsid w:val="009810E9"/>
  </w:style>
  <w:style w:type="character" w:customStyle="1" w:styleId="Charf6">
    <w:name w:val="인사말 Char"/>
    <w:basedOn w:val="a4"/>
    <w:link w:val="afffb"/>
    <w:semiHidden/>
    <w:rsid w:val="009810E9"/>
    <w:rPr>
      <w:rFonts w:ascii="Arial" w:eastAsia="맑은 고딕" w:hAnsi="Arial"/>
      <w:kern w:val="2"/>
    </w:rPr>
  </w:style>
  <w:style w:type="paragraph" w:styleId="afffc">
    <w:name w:val="Normal (Web)"/>
    <w:basedOn w:val="a3"/>
    <w:uiPriority w:val="99"/>
    <w:semiHidden/>
    <w:rsid w:val="009810E9"/>
    <w:rPr>
      <w:rFonts w:ascii="Times New Roman" w:hAnsi="Times New Roman"/>
      <w:sz w:val="24"/>
      <w:szCs w:val="24"/>
    </w:rPr>
  </w:style>
  <w:style w:type="character" w:styleId="afffd">
    <w:name w:val="Placeholder Text"/>
    <w:basedOn w:val="a4"/>
    <w:uiPriority w:val="99"/>
    <w:semiHidden/>
    <w:rsid w:val="009810E9"/>
    <w:rPr>
      <w:color w:val="808080"/>
    </w:rPr>
  </w:style>
  <w:style w:type="numbering" w:styleId="a1">
    <w:name w:val="Outline List 3"/>
    <w:basedOn w:val="a6"/>
    <w:rsid w:val="009810E9"/>
    <w:pPr>
      <w:numPr>
        <w:numId w:val="17"/>
      </w:numPr>
    </w:pPr>
  </w:style>
  <w:style w:type="paragraph" w:styleId="afffe">
    <w:name w:val="E-mail Signature"/>
    <w:basedOn w:val="a3"/>
    <w:link w:val="Charf7"/>
    <w:semiHidden/>
    <w:unhideWhenUsed/>
    <w:rsid w:val="009810E9"/>
  </w:style>
  <w:style w:type="character" w:customStyle="1" w:styleId="Charf7">
    <w:name w:val="전자 메일 서명 Char"/>
    <w:basedOn w:val="a4"/>
    <w:link w:val="afffe"/>
    <w:semiHidden/>
    <w:rsid w:val="009810E9"/>
    <w:rPr>
      <w:rFonts w:ascii="Arial" w:eastAsia="맑은 고딕" w:hAnsi="Arial"/>
      <w:kern w:val="2"/>
    </w:rPr>
  </w:style>
  <w:style w:type="paragraph" w:styleId="affff">
    <w:name w:val="envelope address"/>
    <w:basedOn w:val="a3"/>
    <w:semiHidden/>
    <w:unhideWhenUsed/>
    <w:rsid w:val="009810E9"/>
    <w:pPr>
      <w:framePr w:w="6804" w:h="2268" w:hRule="exact" w:hSpace="142" w:wrap="auto" w:hAnchor="page" w:xAlign="center" w:yAlign="bottom"/>
      <w:snapToGrid w:val="0"/>
      <w:ind w:left="2835"/>
    </w:pPr>
    <w:rPr>
      <w:rFonts w:asciiTheme="majorHAnsi" w:eastAsiaTheme="majorEastAsia" w:hAnsiTheme="majorHAnsi" w:cstheme="majorBidi"/>
      <w:sz w:val="24"/>
      <w:szCs w:val="24"/>
    </w:rPr>
  </w:style>
  <w:style w:type="character" w:styleId="affff0">
    <w:name w:val="line number"/>
    <w:basedOn w:val="a4"/>
    <w:semiHidden/>
    <w:unhideWhenUsed/>
    <w:rsid w:val="009810E9"/>
  </w:style>
  <w:style w:type="table" w:customStyle="1" w:styleId="110">
    <w:name w:val="중간 눈금 11"/>
    <w:basedOn w:val="a5"/>
    <w:uiPriority w:val="67"/>
    <w:rsid w:val="009810E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5"/>
    <w:uiPriority w:val="67"/>
    <w:rsid w:val="009810E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">
    <w:name w:val="Medium Grid 1 Accent 2"/>
    <w:basedOn w:val="a5"/>
    <w:uiPriority w:val="67"/>
    <w:rsid w:val="009810E9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">
    <w:name w:val="Medium Grid 1 Accent 3"/>
    <w:basedOn w:val="a5"/>
    <w:uiPriority w:val="67"/>
    <w:rsid w:val="009810E9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">
    <w:name w:val="Medium Grid 1 Accent 4"/>
    <w:basedOn w:val="a5"/>
    <w:uiPriority w:val="67"/>
    <w:rsid w:val="009810E9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">
    <w:name w:val="Medium Grid 1 Accent 5"/>
    <w:basedOn w:val="a5"/>
    <w:uiPriority w:val="67"/>
    <w:rsid w:val="009810E9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">
    <w:name w:val="Medium Grid 1 Accent 6"/>
    <w:basedOn w:val="a5"/>
    <w:uiPriority w:val="67"/>
    <w:rsid w:val="009810E9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210">
    <w:name w:val="중간 눈금 21"/>
    <w:basedOn w:val="a5"/>
    <w:uiPriority w:val="68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0">
    <w:name w:val="Medium Grid 2 Accent 1"/>
    <w:basedOn w:val="a5"/>
    <w:uiPriority w:val="68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5"/>
    <w:uiPriority w:val="68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5"/>
    <w:uiPriority w:val="68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5"/>
    <w:uiPriority w:val="68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5"/>
    <w:uiPriority w:val="68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5"/>
    <w:uiPriority w:val="68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310">
    <w:name w:val="중간 눈금 31"/>
    <w:basedOn w:val="a5"/>
    <w:uiPriority w:val="69"/>
    <w:rsid w:val="009810E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5"/>
    <w:uiPriority w:val="69"/>
    <w:rsid w:val="009810E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5"/>
    <w:uiPriority w:val="69"/>
    <w:rsid w:val="009810E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5"/>
    <w:uiPriority w:val="69"/>
    <w:rsid w:val="009810E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5"/>
    <w:uiPriority w:val="69"/>
    <w:rsid w:val="009810E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5"/>
    <w:uiPriority w:val="69"/>
    <w:rsid w:val="009810E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5"/>
    <w:uiPriority w:val="69"/>
    <w:rsid w:val="009810E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111">
    <w:name w:val="중간 목록 11"/>
    <w:basedOn w:val="a5"/>
    <w:uiPriority w:val="65"/>
    <w:rsid w:val="009810E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1-11">
    <w:name w:val="중간 목록 1 - 강조색 11"/>
    <w:basedOn w:val="a5"/>
    <w:uiPriority w:val="65"/>
    <w:rsid w:val="009810E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5"/>
    <w:uiPriority w:val="65"/>
    <w:rsid w:val="009810E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5"/>
    <w:uiPriority w:val="65"/>
    <w:rsid w:val="009810E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5"/>
    <w:uiPriority w:val="65"/>
    <w:rsid w:val="009810E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5"/>
    <w:uiPriority w:val="65"/>
    <w:rsid w:val="009810E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5"/>
    <w:uiPriority w:val="65"/>
    <w:rsid w:val="009810E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211">
    <w:name w:val="중간 목록 21"/>
    <w:basedOn w:val="a5"/>
    <w:uiPriority w:val="66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5"/>
    <w:uiPriority w:val="66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5"/>
    <w:uiPriority w:val="66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5"/>
    <w:uiPriority w:val="66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5"/>
    <w:uiPriority w:val="66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5"/>
    <w:uiPriority w:val="66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12">
    <w:name w:val="중간 음영 11"/>
    <w:basedOn w:val="a5"/>
    <w:uiPriority w:val="63"/>
    <w:rsid w:val="009810E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0">
    <w:name w:val="중간 음영 1 - 강조색 11"/>
    <w:basedOn w:val="a5"/>
    <w:uiPriority w:val="63"/>
    <w:rsid w:val="009810E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5"/>
    <w:uiPriority w:val="63"/>
    <w:rsid w:val="009810E9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5"/>
    <w:uiPriority w:val="63"/>
    <w:rsid w:val="009810E9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5"/>
    <w:uiPriority w:val="63"/>
    <w:rsid w:val="009810E9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5"/>
    <w:uiPriority w:val="63"/>
    <w:rsid w:val="009810E9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5"/>
    <w:uiPriority w:val="63"/>
    <w:rsid w:val="009810E9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12">
    <w:name w:val="중간 음영 21"/>
    <w:basedOn w:val="a5"/>
    <w:uiPriority w:val="64"/>
    <w:rsid w:val="009810E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1">
    <w:name w:val="중간 음영 2 - 강조색 11"/>
    <w:basedOn w:val="a5"/>
    <w:uiPriority w:val="64"/>
    <w:rsid w:val="009810E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5"/>
    <w:uiPriority w:val="64"/>
    <w:rsid w:val="009810E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5"/>
    <w:uiPriority w:val="64"/>
    <w:rsid w:val="009810E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5"/>
    <w:uiPriority w:val="64"/>
    <w:rsid w:val="009810E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5"/>
    <w:uiPriority w:val="64"/>
    <w:rsid w:val="009810E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5"/>
    <w:uiPriority w:val="64"/>
    <w:rsid w:val="009810E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fff1">
    <w:name w:val="Bibliography"/>
    <w:basedOn w:val="a3"/>
    <w:next w:val="a3"/>
    <w:uiPriority w:val="37"/>
    <w:semiHidden/>
    <w:rsid w:val="009810E9"/>
  </w:style>
  <w:style w:type="table" w:styleId="311">
    <w:name w:val="Table 3D effects 1"/>
    <w:basedOn w:val="a5"/>
    <w:rsid w:val="009810E9"/>
    <w:pPr>
      <w:widowControl w:val="0"/>
      <w:wordWrap w:val="0"/>
      <w:autoSpaceDE w:val="0"/>
      <w:autoSpaceDN w:val="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5"/>
    <w:rsid w:val="009810E9"/>
    <w:pPr>
      <w:widowControl w:val="0"/>
      <w:wordWrap w:val="0"/>
      <w:autoSpaceDE w:val="0"/>
      <w:autoSpaceDN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5"/>
    <w:rsid w:val="009810E9"/>
    <w:pPr>
      <w:widowControl w:val="0"/>
      <w:wordWrap w:val="0"/>
      <w:autoSpaceDE w:val="0"/>
      <w:autoSpaceDN w:val="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lassic 1"/>
    <w:basedOn w:val="a5"/>
    <w:rsid w:val="009810E9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5"/>
    <w:rsid w:val="009810E9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5"/>
    <w:rsid w:val="009810E9"/>
    <w:pPr>
      <w:widowControl w:val="0"/>
      <w:wordWrap w:val="0"/>
      <w:autoSpaceDE w:val="0"/>
      <w:autoSpaceDN w:val="0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5"/>
    <w:rsid w:val="009810E9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2">
    <w:name w:val="Table Elegant"/>
    <w:basedOn w:val="a5"/>
    <w:rsid w:val="009810E9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5"/>
    <w:rsid w:val="009810E9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a">
    <w:name w:val="Table Grid 2"/>
    <w:basedOn w:val="a5"/>
    <w:rsid w:val="009810E9"/>
    <w:pPr>
      <w:widowControl w:val="0"/>
      <w:wordWrap w:val="0"/>
      <w:autoSpaceDE w:val="0"/>
      <w:autoSpaceDN w:val="0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Grid 3"/>
    <w:basedOn w:val="a5"/>
    <w:rsid w:val="009810E9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7">
    <w:name w:val="Table Grid 4"/>
    <w:basedOn w:val="a5"/>
    <w:rsid w:val="009810E9"/>
    <w:pPr>
      <w:widowControl w:val="0"/>
      <w:wordWrap w:val="0"/>
      <w:autoSpaceDE w:val="0"/>
      <w:autoSpaceDN w:val="0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5"/>
    <w:rsid w:val="009810E9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5"/>
    <w:rsid w:val="009810E9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5"/>
    <w:rsid w:val="009810E9"/>
    <w:pPr>
      <w:widowControl w:val="0"/>
      <w:wordWrap w:val="0"/>
      <w:autoSpaceDE w:val="0"/>
      <w:autoSpaceDN w:val="0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5"/>
    <w:rsid w:val="009810E9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Simple 1"/>
    <w:basedOn w:val="a5"/>
    <w:rsid w:val="009810E9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5"/>
    <w:rsid w:val="009810E9"/>
    <w:pPr>
      <w:widowControl w:val="0"/>
      <w:wordWrap w:val="0"/>
      <w:autoSpaceDE w:val="0"/>
      <w:autoSpaceDN w:val="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Simple 3"/>
    <w:basedOn w:val="a5"/>
    <w:rsid w:val="009810E9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List 1"/>
    <w:basedOn w:val="a5"/>
    <w:rsid w:val="009810E9"/>
    <w:pPr>
      <w:widowControl w:val="0"/>
      <w:wordWrap w:val="0"/>
      <w:autoSpaceDE w:val="0"/>
      <w:autoSpaceDN w:val="0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5"/>
    <w:rsid w:val="009810E9"/>
    <w:pPr>
      <w:widowControl w:val="0"/>
      <w:wordWrap w:val="0"/>
      <w:autoSpaceDE w:val="0"/>
      <w:autoSpaceDN w:val="0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List 3"/>
    <w:basedOn w:val="a5"/>
    <w:rsid w:val="009810E9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5"/>
    <w:rsid w:val="009810E9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5"/>
    <w:rsid w:val="009810E9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5"/>
    <w:rsid w:val="009810E9"/>
    <w:pPr>
      <w:widowControl w:val="0"/>
      <w:wordWrap w:val="0"/>
      <w:autoSpaceDE w:val="0"/>
      <w:autoSpaceDN w:val="0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List 7"/>
    <w:basedOn w:val="a5"/>
    <w:rsid w:val="009810E9"/>
    <w:pPr>
      <w:widowControl w:val="0"/>
      <w:wordWrap w:val="0"/>
      <w:autoSpaceDE w:val="0"/>
      <w:autoSpaceDN w:val="0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5"/>
    <w:rsid w:val="009810E9"/>
    <w:pPr>
      <w:widowControl w:val="0"/>
      <w:wordWrap w:val="0"/>
      <w:autoSpaceDE w:val="0"/>
      <w:autoSpaceDN w:val="0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1e">
    <w:name w:val="Table Colorful 1"/>
    <w:basedOn w:val="a5"/>
    <w:rsid w:val="009810E9"/>
    <w:pPr>
      <w:widowControl w:val="0"/>
      <w:wordWrap w:val="0"/>
      <w:autoSpaceDE w:val="0"/>
      <w:autoSpaceDN w:val="0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5"/>
    <w:rsid w:val="009810E9"/>
    <w:pPr>
      <w:widowControl w:val="0"/>
      <w:wordWrap w:val="0"/>
      <w:autoSpaceDE w:val="0"/>
      <w:autoSpaceDN w:val="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5"/>
    <w:rsid w:val="009810E9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Columns 1"/>
    <w:basedOn w:val="a5"/>
    <w:rsid w:val="009810E9"/>
    <w:pPr>
      <w:widowControl w:val="0"/>
      <w:wordWrap w:val="0"/>
      <w:autoSpaceDE w:val="0"/>
      <w:autoSpaceDN w:val="0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5"/>
    <w:rsid w:val="009810E9"/>
    <w:pPr>
      <w:widowControl w:val="0"/>
      <w:wordWrap w:val="0"/>
      <w:autoSpaceDE w:val="0"/>
      <w:autoSpaceDN w:val="0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5"/>
    <w:rsid w:val="009810E9"/>
    <w:pPr>
      <w:widowControl w:val="0"/>
      <w:wordWrap w:val="0"/>
      <w:autoSpaceDE w:val="0"/>
      <w:autoSpaceDN w:val="0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5"/>
    <w:rsid w:val="009810E9"/>
    <w:pPr>
      <w:widowControl w:val="0"/>
      <w:wordWrap w:val="0"/>
      <w:autoSpaceDE w:val="0"/>
      <w:autoSpaceDN w:val="0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5"/>
    <w:rsid w:val="009810E9"/>
    <w:pPr>
      <w:widowControl w:val="0"/>
      <w:wordWrap w:val="0"/>
      <w:autoSpaceDE w:val="0"/>
      <w:autoSpaceDN w:val="0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f0">
    <w:name w:val="Table Web 1"/>
    <w:basedOn w:val="a5"/>
    <w:rsid w:val="009810E9"/>
    <w:pPr>
      <w:widowControl w:val="0"/>
      <w:wordWrap w:val="0"/>
      <w:autoSpaceDE w:val="0"/>
      <w:autoSpaceDN w:val="0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Web 2"/>
    <w:basedOn w:val="a5"/>
    <w:rsid w:val="009810E9"/>
    <w:pPr>
      <w:widowControl w:val="0"/>
      <w:wordWrap w:val="0"/>
      <w:autoSpaceDE w:val="0"/>
      <w:autoSpaceDN w:val="0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Web 3"/>
    <w:basedOn w:val="a5"/>
    <w:rsid w:val="009810E9"/>
    <w:pPr>
      <w:widowControl w:val="0"/>
      <w:wordWrap w:val="0"/>
      <w:autoSpaceDE w:val="0"/>
      <w:autoSpaceDN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1">
    <w:name w:val="Table Subtle 1"/>
    <w:basedOn w:val="a5"/>
    <w:rsid w:val="009810E9"/>
    <w:pPr>
      <w:widowControl w:val="0"/>
      <w:wordWrap w:val="0"/>
      <w:autoSpaceDE w:val="0"/>
      <w:autoSpaceDN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ubtle 2"/>
    <w:basedOn w:val="a5"/>
    <w:rsid w:val="009810E9"/>
    <w:pPr>
      <w:widowControl w:val="0"/>
      <w:wordWrap w:val="0"/>
      <w:autoSpaceDE w:val="0"/>
      <w:autoSpaceDN w:val="0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3">
    <w:name w:val="Table Professional"/>
    <w:basedOn w:val="a5"/>
    <w:rsid w:val="009810E9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4">
    <w:name w:val="Table Theme"/>
    <w:basedOn w:val="a5"/>
    <w:rsid w:val="009810E9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ff5">
    <w:name w:val="Table Contemporary"/>
    <w:basedOn w:val="a5"/>
    <w:rsid w:val="009810E9"/>
    <w:pPr>
      <w:widowControl w:val="0"/>
      <w:wordWrap w:val="0"/>
      <w:autoSpaceDE w:val="0"/>
      <w:autoSpaceDN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f6">
    <w:name w:val="Normal Indent"/>
    <w:basedOn w:val="a3"/>
    <w:semiHidden/>
    <w:unhideWhenUsed/>
    <w:rsid w:val="009810E9"/>
    <w:pPr>
      <w:ind w:left="800"/>
    </w:pPr>
  </w:style>
  <w:style w:type="character" w:styleId="HTML0">
    <w:name w:val="HTML Acronym"/>
    <w:basedOn w:val="a4"/>
    <w:uiPriority w:val="8"/>
    <w:semiHidden/>
    <w:unhideWhenUsed/>
    <w:rsid w:val="009810E9"/>
  </w:style>
  <w:style w:type="character" w:styleId="HTML1">
    <w:name w:val="HTML Variable"/>
    <w:basedOn w:val="a4"/>
    <w:uiPriority w:val="8"/>
    <w:semiHidden/>
    <w:unhideWhenUsed/>
    <w:rsid w:val="009810E9"/>
    <w:rPr>
      <w:i/>
      <w:iCs/>
    </w:rPr>
  </w:style>
  <w:style w:type="character" w:styleId="HTML2">
    <w:name w:val="HTML Sample"/>
    <w:basedOn w:val="a4"/>
    <w:uiPriority w:val="8"/>
    <w:semiHidden/>
    <w:unhideWhenUsed/>
    <w:rsid w:val="009810E9"/>
    <w:rPr>
      <w:rFonts w:ascii="Courier New" w:hAnsi="Courier New" w:cs="Courier New"/>
    </w:rPr>
  </w:style>
  <w:style w:type="character" w:styleId="HTML3">
    <w:name w:val="HTML Cite"/>
    <w:basedOn w:val="a4"/>
    <w:uiPriority w:val="8"/>
    <w:semiHidden/>
    <w:unhideWhenUsed/>
    <w:rsid w:val="009810E9"/>
    <w:rPr>
      <w:i/>
      <w:iCs/>
    </w:rPr>
  </w:style>
  <w:style w:type="character" w:styleId="HTML4">
    <w:name w:val="HTML Definition"/>
    <w:basedOn w:val="a4"/>
    <w:uiPriority w:val="8"/>
    <w:semiHidden/>
    <w:unhideWhenUsed/>
    <w:rsid w:val="009810E9"/>
    <w:rPr>
      <w:i/>
      <w:iCs/>
    </w:rPr>
  </w:style>
  <w:style w:type="paragraph" w:styleId="HTML5">
    <w:name w:val="HTML Address"/>
    <w:basedOn w:val="a3"/>
    <w:link w:val="HTMLChar0"/>
    <w:uiPriority w:val="8"/>
    <w:semiHidden/>
    <w:unhideWhenUsed/>
    <w:rsid w:val="009810E9"/>
    <w:rPr>
      <w:i/>
      <w:iCs/>
    </w:rPr>
  </w:style>
  <w:style w:type="character" w:customStyle="1" w:styleId="HTMLChar0">
    <w:name w:val="HTML 주소 Char"/>
    <w:basedOn w:val="a4"/>
    <w:link w:val="HTML5"/>
    <w:uiPriority w:val="8"/>
    <w:semiHidden/>
    <w:rsid w:val="009810E9"/>
    <w:rPr>
      <w:rFonts w:ascii="Arial" w:eastAsia="맑은 고딕" w:hAnsi="Arial"/>
      <w:i/>
      <w:iCs/>
      <w:kern w:val="2"/>
    </w:rPr>
  </w:style>
  <w:style w:type="character" w:styleId="HTML6">
    <w:name w:val="HTML Code"/>
    <w:basedOn w:val="a4"/>
    <w:uiPriority w:val="8"/>
    <w:semiHidden/>
    <w:unhideWhenUsed/>
    <w:rsid w:val="009810E9"/>
    <w:rPr>
      <w:rFonts w:ascii="Courier New" w:hAnsi="Courier New" w:cs="Courier New"/>
      <w:sz w:val="20"/>
      <w:szCs w:val="20"/>
    </w:rPr>
  </w:style>
  <w:style w:type="character" w:styleId="HTML7">
    <w:name w:val="HTML Keyboard"/>
    <w:basedOn w:val="a4"/>
    <w:uiPriority w:val="8"/>
    <w:semiHidden/>
    <w:unhideWhenUsed/>
    <w:rsid w:val="009810E9"/>
    <w:rPr>
      <w:rFonts w:ascii="Courier New" w:hAnsi="Courier New" w:cs="Courier New"/>
      <w:sz w:val="20"/>
      <w:szCs w:val="20"/>
    </w:rPr>
  </w:style>
  <w:style w:type="character" w:styleId="HTML8">
    <w:name w:val="HTML Typewriter"/>
    <w:basedOn w:val="a4"/>
    <w:uiPriority w:val="8"/>
    <w:semiHidden/>
    <w:unhideWhenUsed/>
    <w:rsid w:val="009810E9"/>
    <w:rPr>
      <w:rFonts w:ascii="Courier New" w:hAnsi="Courier New" w:cs="Courier New"/>
      <w:sz w:val="20"/>
      <w:szCs w:val="20"/>
    </w:rPr>
  </w:style>
  <w:style w:type="paragraph" w:styleId="TOC">
    <w:name w:val="TOC Heading"/>
    <w:basedOn w:val="1"/>
    <w:next w:val="a3"/>
    <w:uiPriority w:val="39"/>
    <w:semiHidden/>
    <w:unhideWhenUsed/>
    <w:qFormat/>
    <w:rsid w:val="009810E9"/>
    <w:pPr>
      <w:framePr w:vSpace="0" w:wrap="auto" w:vAnchor="margin" w:yAlign="inline"/>
      <w:widowControl w:val="0"/>
      <w:numPr>
        <w:numId w:val="0"/>
      </w:numPr>
      <w:wordWrap w:val="0"/>
      <w:autoSpaceDE w:val="0"/>
      <w:autoSpaceDN w:val="0"/>
      <w:spacing w:line="240" w:lineRule="auto"/>
      <w:jc w:val="both"/>
      <w:outlineLvl w:val="9"/>
    </w:pPr>
    <w:rPr>
      <w:rFonts w:asciiTheme="majorHAnsi" w:eastAsiaTheme="majorEastAsia" w:hAnsiTheme="majorHAnsi" w:cstheme="majorBidi"/>
      <w:b w:val="0"/>
      <w:sz w:val="28"/>
      <w:szCs w:val="28"/>
    </w:rPr>
  </w:style>
  <w:style w:type="paragraph" w:customStyle="1" w:styleId="nCvrInfoListBuld1">
    <w:name w:val="nCvrInfoListBul_d1"/>
    <w:basedOn w:val="nListBuld1"/>
    <w:qFormat/>
    <w:rsid w:val="00F4168F"/>
    <w:pPr>
      <w:ind w:left="698"/>
    </w:pPr>
  </w:style>
  <w:style w:type="paragraph" w:customStyle="1" w:styleId="nCvrCode">
    <w:name w:val="nCvrCode"/>
    <w:basedOn w:val="nCode"/>
    <w:qFormat/>
    <w:rsid w:val="00771D5D"/>
    <w:pPr>
      <w:pBdr>
        <w:top w:val="dashSmallGap" w:sz="4" w:space="1" w:color="7F7F7F" w:themeColor="text1" w:themeTint="80"/>
        <w:left w:val="dashSmallGap" w:sz="4" w:space="4" w:color="7F7F7F" w:themeColor="text1" w:themeTint="80"/>
        <w:bottom w:val="dashSmallGap" w:sz="4" w:space="1" w:color="7F7F7F" w:themeColor="text1" w:themeTint="80"/>
        <w:right w:val="dashSmallGap" w:sz="4" w:space="4" w:color="7F7F7F" w:themeColor="text1" w:themeTint="80"/>
      </w:pBdr>
      <w:ind w:left="340"/>
    </w:pPr>
  </w:style>
  <w:style w:type="paragraph" w:customStyle="1" w:styleId="nCodeComment">
    <w:name w:val="nCodeComment"/>
    <w:basedOn w:val="nCode"/>
    <w:next w:val="nCode"/>
    <w:qFormat/>
    <w:rsid w:val="00ED1A30"/>
  </w:style>
  <w:style w:type="paragraph" w:customStyle="1" w:styleId="nCodeCommentd2">
    <w:name w:val="nCodeComment_d2"/>
    <w:basedOn w:val="nCoded2"/>
    <w:next w:val="nCoded2"/>
    <w:qFormat/>
    <w:rsid w:val="00ED1A30"/>
  </w:style>
  <w:style w:type="paragraph" w:customStyle="1" w:styleId="nCodeCommentd3">
    <w:name w:val="nCodeComment_d3"/>
    <w:basedOn w:val="nCoded3"/>
    <w:next w:val="nCoded3"/>
    <w:qFormat/>
    <w:rsid w:val="00ED1A30"/>
  </w:style>
  <w:style w:type="paragraph" w:customStyle="1" w:styleId="nListBuld3">
    <w:name w:val="nListBul_d3"/>
    <w:basedOn w:val="nListBuld2"/>
    <w:qFormat/>
    <w:rsid w:val="00B036D1"/>
    <w:pPr>
      <w:ind w:left="1651"/>
    </w:pPr>
  </w:style>
  <w:style w:type="paragraph" w:customStyle="1" w:styleId="nBxCode">
    <w:name w:val="nBxCode"/>
    <w:basedOn w:val="nCode"/>
    <w:qFormat/>
    <w:rsid w:val="00A415DC"/>
    <w:pPr>
      <w:shd w:val="clear" w:color="auto" w:fill="D9D9D9"/>
      <w:ind w:left="170"/>
    </w:pPr>
  </w:style>
  <w:style w:type="paragraph" w:customStyle="1" w:styleId="nBxTitleNotice">
    <w:name w:val="nBxTitleNotice"/>
    <w:basedOn w:val="nBxText"/>
    <w:next w:val="nBxText"/>
    <w:link w:val="nBxTitleNoticeChar"/>
    <w:uiPriority w:val="1"/>
    <w:qFormat/>
    <w:rsid w:val="000F682E"/>
    <w:pPr>
      <w:keepNext/>
      <w:pBdr>
        <w:top w:val="single" w:sz="4" w:space="1" w:color="9FA1A4"/>
        <w:bottom w:val="none" w:sz="0" w:space="0" w:color="auto"/>
      </w:pBdr>
      <w:spacing w:before="360" w:after="60" w:line="240" w:lineRule="exact"/>
    </w:pPr>
    <w:rPr>
      <w:rFonts w:hAnsi="맑은 고딕"/>
      <w:b/>
      <w:color w:val="7D7E81"/>
      <w:szCs w:val="18"/>
    </w:rPr>
  </w:style>
  <w:style w:type="character" w:customStyle="1" w:styleId="nBxTextChar">
    <w:name w:val="nBxText Char"/>
    <w:basedOn w:val="a4"/>
    <w:link w:val="nBxText"/>
    <w:uiPriority w:val="1"/>
    <w:rsid w:val="000F682E"/>
    <w:rPr>
      <w:rFonts w:ascii="맑은 고딕" w:eastAsia="맑은 고딕" w:hAnsi="Verdana" w:cs="맑은 고딕"/>
      <w:color w:val="272425"/>
      <w:sz w:val="16"/>
      <w:szCs w:val="24"/>
    </w:rPr>
  </w:style>
  <w:style w:type="character" w:customStyle="1" w:styleId="nBxTitleNoticeChar">
    <w:name w:val="nBxTitleNotice Char"/>
    <w:basedOn w:val="nBxTextChar"/>
    <w:link w:val="nBxTitleNotice"/>
    <w:uiPriority w:val="1"/>
    <w:rsid w:val="000F682E"/>
    <w:rPr>
      <w:rFonts w:ascii="맑은 고딕" w:eastAsia="맑은 고딕" w:hAnsi="맑은 고딕" w:cs="맑은 고딕"/>
      <w:b/>
      <w:color w:val="7D7E81"/>
      <w:sz w:val="16"/>
      <w:szCs w:val="18"/>
    </w:rPr>
  </w:style>
  <w:style w:type="paragraph" w:customStyle="1" w:styleId="nBxTitleWorning">
    <w:name w:val="nBxTitleWorning"/>
    <w:basedOn w:val="nBxTitleNotice"/>
    <w:qFormat/>
    <w:rsid w:val="000F682E"/>
    <w:rPr>
      <w:color w:val="000000" w:themeColor="text1"/>
    </w:rPr>
  </w:style>
  <w:style w:type="paragraph" w:customStyle="1" w:styleId="coverwrap1">
    <w:name w:val="coverwrap1"/>
    <w:basedOn w:val="a3"/>
    <w:rsid w:val="004078D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har8">
    <w:name w:val="풍선 도움말 텍스트 Char"/>
    <w:basedOn w:val="a4"/>
    <w:link w:val="af9"/>
    <w:semiHidden/>
    <w:rsid w:val="00365181"/>
    <w:rPr>
      <w:rFonts w:ascii="Arial" w:eastAsia="맑은 고딕" w:hAnsi="Arial"/>
      <w:kern w:val="2"/>
      <w:sz w:val="18"/>
      <w:szCs w:val="18"/>
    </w:rPr>
  </w:style>
  <w:style w:type="character" w:customStyle="1" w:styleId="Char5">
    <w:name w:val="문서 구조 Char"/>
    <w:basedOn w:val="a4"/>
    <w:link w:val="af5"/>
    <w:semiHidden/>
    <w:rsid w:val="00365181"/>
    <w:rPr>
      <w:rFonts w:ascii="Arial" w:eastAsia="맑은 고딕" w:hAnsi="Arial"/>
      <w:kern w:val="2"/>
      <w:shd w:val="clear" w:color="auto" w:fill="000080"/>
    </w:rPr>
  </w:style>
  <w:style w:type="character" w:customStyle="1" w:styleId="Char4">
    <w:name w:val="글자만 Char"/>
    <w:basedOn w:val="a4"/>
    <w:link w:val="af1"/>
    <w:semiHidden/>
    <w:rsid w:val="00365181"/>
    <w:rPr>
      <w:rFonts w:ascii="Arial" w:eastAsia="맑은 고딕" w:hAnsi="Courier New" w:cs="Courier New"/>
      <w:kern w:val="2"/>
    </w:rPr>
  </w:style>
  <w:style w:type="character" w:customStyle="1" w:styleId="Char6">
    <w:name w:val="날짜 Char"/>
    <w:basedOn w:val="a4"/>
    <w:link w:val="af6"/>
    <w:semiHidden/>
    <w:rsid w:val="00365181"/>
    <w:rPr>
      <w:rFonts w:ascii="Arial" w:eastAsia="맑은 고딕" w:hAnsi="Arial"/>
      <w:kern w:val="2"/>
    </w:rPr>
  </w:style>
  <w:style w:type="character" w:customStyle="1" w:styleId="Char7">
    <w:name w:val="각주 텍스트 Char"/>
    <w:basedOn w:val="a4"/>
    <w:link w:val="af7"/>
    <w:semiHidden/>
    <w:rsid w:val="00365181"/>
    <w:rPr>
      <w:rFonts w:ascii="맑은 고딕" w:eastAsia="맑은 고딕" w:hAnsi="맑은 고딕" w:cs="Rix고딕 L"/>
      <w:kern w:val="2"/>
      <w:sz w:val="14"/>
      <w:szCs w:val="14"/>
    </w:rPr>
  </w:style>
  <w:style w:type="character" w:customStyle="1" w:styleId="nInput">
    <w:name w:val="nInput"/>
    <w:basedOn w:val="a4"/>
    <w:uiPriority w:val="1"/>
    <w:rsid w:val="00073390"/>
    <w:rPr>
      <w:i/>
    </w:rPr>
  </w:style>
  <w:style w:type="paragraph" w:customStyle="1" w:styleId="nBxList">
    <w:name w:val="nBxList"/>
    <w:basedOn w:val="nBxText"/>
    <w:qFormat/>
    <w:rsid w:val="00921559"/>
    <w:pPr>
      <w:numPr>
        <w:numId w:val="20"/>
      </w:numPr>
      <w:spacing w:after="120"/>
      <w:ind w:left="1134" w:hanging="198"/>
    </w:pPr>
  </w:style>
  <w:style w:type="paragraph" w:customStyle="1" w:styleId="affff7">
    <w:name w:val="문서타이틀"/>
    <w:basedOn w:val="a3"/>
    <w:next w:val="a3"/>
    <w:autoRedefine/>
    <w:rsid w:val="00FE4898"/>
    <w:pPr>
      <w:jc w:val="right"/>
    </w:pPr>
    <w:rPr>
      <w:rFonts w:ascii="바탕" w:eastAsia="굴림" w:hAnsi="Times New Roman"/>
      <w:b/>
      <w:i/>
      <w:sz w:val="40"/>
      <w:szCs w:val="40"/>
    </w:rPr>
  </w:style>
  <w:style w:type="paragraph" w:customStyle="1" w:styleId="a2">
    <w:name w:val="표내 번호매기기"/>
    <w:basedOn w:val="a3"/>
    <w:rsid w:val="00FE4898"/>
    <w:pPr>
      <w:numPr>
        <w:numId w:val="38"/>
      </w:numPr>
    </w:pPr>
    <w:rPr>
      <w:rFonts w:ascii="Tahoma" w:eastAsia="굴림" w:hAnsi="Tahoma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0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8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6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0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40404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9104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4268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4201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0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8138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4587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90067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0273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5517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066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8017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8913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395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50561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5780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0943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093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0676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5171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6751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8392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92889">
              <w:marLeft w:val="136"/>
              <w:marRight w:val="136"/>
              <w:marTop w:val="136"/>
              <w:marBottom w:val="136"/>
              <w:divBdr>
                <w:top w:val="dashed" w:sz="6" w:space="0" w:color="3C78B5"/>
                <w:left w:val="dashed" w:sz="6" w:space="0" w:color="3C78B5"/>
                <w:bottom w:val="dashed" w:sz="6" w:space="0" w:color="3C78B5"/>
                <w:right w:val="dashed" w:sz="6" w:space="0" w:color="3C78B5"/>
              </w:divBdr>
            </w:div>
          </w:divsChild>
        </w:div>
      </w:divsChild>
    </w:div>
    <w:div w:id="5522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3324">
          <w:marLeft w:val="162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8524">
          <w:marLeft w:val="1339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5061">
          <w:marLeft w:val="162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1372">
          <w:marLeft w:val="162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8517">
          <w:marLeft w:val="162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1044">
          <w:marLeft w:val="1339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921">
          <w:marLeft w:val="1051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7543">
          <w:marLeft w:val="13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0100">
          <w:marLeft w:val="13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7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017">
          <w:marLeft w:val="181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2521">
          <w:marLeft w:val="181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7489">
          <w:marLeft w:val="90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542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202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6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3790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4464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3889">
          <w:marLeft w:val="1339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69772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3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37566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1625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88730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79718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4678">
          <w:marLeft w:val="1339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1231">
          <w:marLeft w:val="1339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68891">
          <w:marLeft w:val="1339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2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6396">
          <w:marLeft w:val="14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12686">
          <w:marLeft w:val="14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0424">
          <w:marLeft w:val="14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3833">
          <w:marLeft w:val="85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3492">
              <w:marLeft w:val="136"/>
              <w:marRight w:val="136"/>
              <w:marTop w:val="136"/>
              <w:marBottom w:val="136"/>
              <w:divBdr>
                <w:top w:val="dashed" w:sz="6" w:space="0" w:color="3C78B5"/>
                <w:left w:val="dashed" w:sz="6" w:space="0" w:color="3C78B5"/>
                <w:bottom w:val="dashed" w:sz="6" w:space="0" w:color="3C78B5"/>
                <w:right w:val="dashed" w:sz="6" w:space="0" w:color="3C78B5"/>
              </w:divBdr>
            </w:div>
          </w:divsChild>
        </w:div>
      </w:divsChild>
    </w:div>
    <w:div w:id="14824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6562">
          <w:marLeft w:val="113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9125">
          <w:marLeft w:val="113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5786">
          <w:marLeft w:val="113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3223">
          <w:marLeft w:val="113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167">
          <w:marLeft w:val="85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6586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8351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2923">
          <w:marLeft w:val="1339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17412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4322">
          <w:marLeft w:val="162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7838">
          <w:marLeft w:val="162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74146">
                  <w:marLeft w:val="150"/>
                  <w:marRight w:val="150"/>
                  <w:marTop w:val="150"/>
                  <w:marBottom w:val="150"/>
                  <w:divBdr>
                    <w:top w:val="dashed" w:sz="6" w:space="0" w:color="3C78B5"/>
                    <w:left w:val="dashed" w:sz="6" w:space="0" w:color="3C78B5"/>
                    <w:bottom w:val="dashed" w:sz="6" w:space="0" w:color="3C78B5"/>
                    <w:right w:val="dashed" w:sz="6" w:space="0" w:color="3C78B5"/>
                  </w:divBdr>
                </w:div>
              </w:divsChild>
            </w:div>
          </w:divsChild>
        </w:div>
      </w:divsChild>
    </w:div>
    <w:div w:id="17892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4524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11401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5455">
          <w:marLeft w:val="1339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1612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2687">
          <w:marLeft w:val="85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98081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6033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7252">
          <w:marLeft w:val="1339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6839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7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dev@wcmskorea.com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yperlink" Target="file:///F:\00.WCMS\manual\WCMS-Process(v2.0).docx" TargetMode="Externa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23" Type="http://schemas.microsoft.com/office/2011/relationships/people" Target="people.xml"/><Relationship Id="rId10" Type="http://schemas.openxmlformats.org/officeDocument/2006/relationships/footer" Target="footer2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omments" Target="comments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Repo\1.%20&#44277;&#53685;%20&#47928;&#49436;\3.%20&#53596;&#54540;&#47551;\TC_New_Template\TC_New_Template_nhn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8C003C-3C05-4154-A515-D3FA97915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TC_New_Template_nhn.dotx</Template>
  <TotalTime>204</TotalTime>
  <Pages>16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XE 사용자 매뉴얼</vt:lpstr>
    </vt:vector>
  </TitlesOfParts>
  <Company>소속</Company>
  <LinksUpToDate>false</LinksUpToDate>
  <CharactersWithSpaces>6174</CharactersWithSpaces>
  <SharedDoc>false</SharedDoc>
  <HLinks>
    <vt:vector size="60" baseType="variant">
      <vt:variant>
        <vt:i4>1179705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_Toc169082910</vt:lpwstr>
      </vt:variant>
      <vt:variant>
        <vt:i4>1245241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_Toc169082909</vt:lpwstr>
      </vt:variant>
      <vt:variant>
        <vt:i4>1245241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_Toc169082908</vt:lpwstr>
      </vt:variant>
      <vt:variant>
        <vt:i4>1245241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_Toc169082907</vt:lpwstr>
      </vt:variant>
      <vt:variant>
        <vt:i4>1245241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_Toc169082906</vt:lpwstr>
      </vt:variant>
      <vt:variant>
        <vt:i4>1245241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_Toc169082905</vt:lpwstr>
      </vt:variant>
      <vt:variant>
        <vt:i4>1245241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_Toc169082904</vt:lpwstr>
      </vt:variant>
      <vt:variant>
        <vt:i4>1245241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_Toc169082903</vt:lpwstr>
      </vt:variant>
      <vt:variant>
        <vt:i4>1245241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_Toc169082902</vt:lpwstr>
      </vt:variant>
      <vt:variant>
        <vt:i4>1245241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_Toc169082901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XE 사용자 매뉴얼</dc:title>
  <dc:creator>n</dc:creator>
  <cp:keywords>키워드</cp:keywords>
  <cp:lastModifiedBy>Registered User</cp:lastModifiedBy>
  <cp:revision>14</cp:revision>
  <cp:lastPrinted>2013-11-15T04:28:00Z</cp:lastPrinted>
  <dcterms:created xsi:type="dcterms:W3CDTF">2013-11-14T20:42:00Z</dcterms:created>
  <dcterms:modified xsi:type="dcterms:W3CDTF">2016-10-18T21:44:00Z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기밀코드">
    <vt:lpwstr>외부용</vt:lpwstr>
  </property>
  <property fmtid="{D5CDD505-2E9C-101B-9397-08002B2CF9AE}" pid="3" name="문서코드">
    <vt:lpwstr>문서코드(없으면 생략)</vt:lpwstr>
  </property>
  <property fmtid="{D5CDD505-2E9C-101B-9397-08002B2CF9AE}" pid="4" name="소속">
    <vt:lpwstr>UIT 센터</vt:lpwstr>
  </property>
  <property fmtid="{D5CDD505-2E9C-101B-9397-08002B2CF9AE}" pid="5" name="메일 주소">
    <vt:lpwstr>메일주소(개발자 메일 주소)</vt:lpwstr>
  </property>
</Properties>
</file>